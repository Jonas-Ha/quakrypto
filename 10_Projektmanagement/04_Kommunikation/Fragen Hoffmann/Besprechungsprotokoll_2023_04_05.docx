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C1B0" w14:textId="01BE2D2F" w:rsidR="00E57C70" w:rsidRDefault="00F42798" w:rsidP="000B06F3">
      <w:pPr>
        <w:pStyle w:val="berschrift1"/>
        <w:jc w:val="center"/>
      </w:pPr>
      <w:bookmarkStart w:id="0" w:name="_Toc210890835"/>
      <w:r>
        <w:t>Software-Projekt</w:t>
      </w:r>
      <w:r w:rsidR="00E57C70">
        <w:t>e/</w:t>
      </w:r>
      <w:r w:rsidR="00A719D9">
        <w:t>S</w:t>
      </w:r>
      <w:r w:rsidR="006E248F">
        <w:t>o</w:t>
      </w:r>
      <w:r w:rsidR="00A719D9">
        <w:t>S</w:t>
      </w:r>
      <w:r w:rsidR="006E248F">
        <w:t>e</w:t>
      </w:r>
      <w:r w:rsidR="00507768">
        <w:t xml:space="preserve"> 202</w:t>
      </w:r>
      <w:r w:rsidR="002A6E18">
        <w:t>3</w:t>
      </w:r>
      <w:r w:rsidR="000B06F3">
        <w:t xml:space="preserve">: </w:t>
      </w:r>
      <w:r w:rsidR="002A3362">
        <w:t>Rücksprache mit dem Auftraggeber (Prof. Hoffmann)</w:t>
      </w:r>
    </w:p>
    <w:p w14:paraId="565C2D7D" w14:textId="77777777" w:rsidR="00226A69" w:rsidRPr="00226A69" w:rsidRDefault="00226A69" w:rsidP="00226A69"/>
    <w:bookmarkStart w:id="1" w:name="_MON_1328417276"/>
    <w:bookmarkStart w:id="2" w:name="_MON_1328417286"/>
    <w:bookmarkStart w:id="3" w:name="_MON_1328418543"/>
    <w:bookmarkStart w:id="4" w:name="_MON_1328418558"/>
    <w:bookmarkStart w:id="5" w:name="_MON_1328418562"/>
    <w:bookmarkStart w:id="6" w:name="_MON_1328416942"/>
    <w:bookmarkStart w:id="7" w:name="_MON_1328417124"/>
    <w:bookmarkStart w:id="8" w:name="_MON_1328417161"/>
    <w:bookmarkStart w:id="9" w:name="_MON_1328417239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Start w:id="10" w:name="_MON_1328417257"/>
    <w:bookmarkEnd w:id="10"/>
    <w:p w14:paraId="294A093A" w14:textId="21EB26E8" w:rsidR="00E57C70" w:rsidRDefault="00000000" w:rsidP="005F1ADC">
      <w:pPr>
        <w:jc w:val="center"/>
      </w:pPr>
      <w:r>
        <w:rPr>
          <w:noProof/>
        </w:rPr>
      </w:r>
      <w:r>
        <w:rPr>
          <w:noProof/>
        </w:rPr>
        <w:object w:dxaOrig="8620" w:dyaOrig="2260" w14:anchorId="4662FE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1pt;height:113pt;mso-width-percent:0;mso-height-percent:0;mso-width-percent:0;mso-height-percent:0" o:ole="">
            <v:imagedata r:id="rId7" o:title=""/>
          </v:shape>
          <o:OLEObject Type="Embed" ProgID="Excel.Sheet.8" ShapeID="_x0000_i1025" DrawAspect="Content" ObjectID="_1742378841" r:id="rId8"/>
        </w:object>
      </w:r>
    </w:p>
    <w:p w14:paraId="1850BBD5" w14:textId="77777777" w:rsidR="00E57C70" w:rsidRPr="00E57C70" w:rsidRDefault="00E57C70" w:rsidP="00E57C70"/>
    <w:bookmarkEnd w:id="0"/>
    <w:p w14:paraId="6C4291F9" w14:textId="77777777" w:rsidR="00FA7DF2" w:rsidRDefault="002D7171" w:rsidP="00646E1C">
      <w:pPr>
        <w:pStyle w:val="berschrift2"/>
      </w:pPr>
      <w:r>
        <w:t xml:space="preserve">1. </w:t>
      </w:r>
      <w:r w:rsidR="00FA7DF2">
        <w:t>Anwesenheitsliste</w:t>
      </w:r>
    </w:p>
    <w:p w14:paraId="50E6F51E" w14:textId="77777777" w:rsidR="005539B2" w:rsidRPr="005539B2" w:rsidRDefault="005539B2" w:rsidP="005539B2"/>
    <w:tbl>
      <w:tblPr>
        <w:tblW w:w="0" w:type="auto"/>
        <w:tblLook w:val="01E0" w:firstRow="1" w:lastRow="1" w:firstColumn="1" w:lastColumn="1" w:noHBand="0" w:noVBand="0"/>
      </w:tblPr>
      <w:tblGrid>
        <w:gridCol w:w="1134"/>
        <w:gridCol w:w="7001"/>
      </w:tblGrid>
      <w:tr w:rsidR="00646E1C" w14:paraId="5571EAAD" w14:textId="77777777" w:rsidTr="00F17674">
        <w:tc>
          <w:tcPr>
            <w:tcW w:w="1134" w:type="dxa"/>
            <w:shd w:val="clear" w:color="auto" w:fill="auto"/>
          </w:tcPr>
          <w:p w14:paraId="47565CE2" w14:textId="77777777" w:rsidR="00646E1C" w:rsidRPr="004C5023" w:rsidRDefault="00646E1C" w:rsidP="00646E1C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Lfd. Nr.</w:t>
            </w:r>
          </w:p>
        </w:tc>
        <w:tc>
          <w:tcPr>
            <w:tcW w:w="7001" w:type="dxa"/>
            <w:shd w:val="clear" w:color="auto" w:fill="auto"/>
          </w:tcPr>
          <w:p w14:paraId="573633E6" w14:textId="77777777" w:rsidR="00646E1C" w:rsidRPr="004C5023" w:rsidRDefault="00646E1C" w:rsidP="00646E1C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Name</w:t>
            </w:r>
          </w:p>
        </w:tc>
      </w:tr>
      <w:tr w:rsidR="00646E1C" w14:paraId="2E70CF0D" w14:textId="77777777" w:rsidTr="00F17674">
        <w:tc>
          <w:tcPr>
            <w:tcW w:w="1134" w:type="dxa"/>
            <w:shd w:val="clear" w:color="auto" w:fill="auto"/>
          </w:tcPr>
          <w:p w14:paraId="0E44CCD0" w14:textId="77777777" w:rsidR="00646E1C" w:rsidRDefault="00646E1C" w:rsidP="00646E1C">
            <w:r>
              <w:t>1</w:t>
            </w:r>
          </w:p>
        </w:tc>
        <w:tc>
          <w:tcPr>
            <w:tcW w:w="7001" w:type="dxa"/>
            <w:shd w:val="clear" w:color="auto" w:fill="auto"/>
          </w:tcPr>
          <w:p w14:paraId="0071F280" w14:textId="2D381723" w:rsidR="00646E1C" w:rsidRDefault="002A3362" w:rsidP="00646E1C">
            <w:r>
              <w:t>Hammer, Jonas</w:t>
            </w:r>
          </w:p>
        </w:tc>
      </w:tr>
      <w:tr w:rsidR="00646E1C" w14:paraId="3DBC9BE8" w14:textId="77777777" w:rsidTr="00F17674">
        <w:tc>
          <w:tcPr>
            <w:tcW w:w="1134" w:type="dxa"/>
            <w:shd w:val="clear" w:color="auto" w:fill="auto"/>
          </w:tcPr>
          <w:p w14:paraId="38C3E231" w14:textId="77777777" w:rsidR="00646E1C" w:rsidRDefault="00646E1C" w:rsidP="00646E1C">
            <w:r>
              <w:t>2</w:t>
            </w:r>
          </w:p>
        </w:tc>
        <w:tc>
          <w:tcPr>
            <w:tcW w:w="7001" w:type="dxa"/>
            <w:shd w:val="clear" w:color="auto" w:fill="auto"/>
          </w:tcPr>
          <w:p w14:paraId="4DC9472E" w14:textId="28EA8ABE" w:rsidR="00646E1C" w:rsidRDefault="002A3362" w:rsidP="00646E1C">
            <w:r>
              <w:t>Denner, Alexander</w:t>
            </w:r>
          </w:p>
        </w:tc>
      </w:tr>
      <w:tr w:rsidR="00646E1C" w14:paraId="7991D507" w14:textId="77777777" w:rsidTr="00F17674">
        <w:tc>
          <w:tcPr>
            <w:tcW w:w="1134" w:type="dxa"/>
            <w:shd w:val="clear" w:color="auto" w:fill="auto"/>
          </w:tcPr>
          <w:p w14:paraId="07B5F837" w14:textId="77777777" w:rsidR="00646E1C" w:rsidRDefault="00646E1C" w:rsidP="00646E1C">
            <w:r>
              <w:t>3</w:t>
            </w:r>
          </w:p>
        </w:tc>
        <w:tc>
          <w:tcPr>
            <w:tcW w:w="7001" w:type="dxa"/>
            <w:shd w:val="clear" w:color="auto" w:fill="auto"/>
          </w:tcPr>
          <w:p w14:paraId="6AFFFCCB" w14:textId="7DA6D4BE" w:rsidR="002A3362" w:rsidRDefault="002A3362" w:rsidP="00646E1C">
            <w:r>
              <w:t>Schisslbauer, Simon</w:t>
            </w:r>
          </w:p>
        </w:tc>
      </w:tr>
      <w:tr w:rsidR="00646E1C" w14:paraId="6E65369E" w14:textId="77777777" w:rsidTr="00F17674">
        <w:tc>
          <w:tcPr>
            <w:tcW w:w="1134" w:type="dxa"/>
            <w:shd w:val="clear" w:color="auto" w:fill="auto"/>
          </w:tcPr>
          <w:p w14:paraId="6AA6734A" w14:textId="77777777" w:rsidR="00646E1C" w:rsidRDefault="00646E1C" w:rsidP="00646E1C">
            <w:r>
              <w:t>4</w:t>
            </w:r>
          </w:p>
        </w:tc>
        <w:tc>
          <w:tcPr>
            <w:tcW w:w="7001" w:type="dxa"/>
            <w:shd w:val="clear" w:color="auto" w:fill="auto"/>
          </w:tcPr>
          <w:p w14:paraId="0EA1C091" w14:textId="23228EF6" w:rsidR="00646E1C" w:rsidRDefault="002A3362" w:rsidP="00646E1C">
            <w:r>
              <w:t>Bialek, Leopold</w:t>
            </w:r>
          </w:p>
        </w:tc>
      </w:tr>
      <w:tr w:rsidR="00646E1C" w14:paraId="5D0CE125" w14:textId="77777777" w:rsidTr="00F17674">
        <w:tc>
          <w:tcPr>
            <w:tcW w:w="1134" w:type="dxa"/>
            <w:shd w:val="clear" w:color="auto" w:fill="auto"/>
          </w:tcPr>
          <w:p w14:paraId="3BED313A" w14:textId="77777777" w:rsidR="00646E1C" w:rsidRDefault="00646E1C" w:rsidP="00646E1C">
            <w:r>
              <w:t>5</w:t>
            </w:r>
          </w:p>
        </w:tc>
        <w:tc>
          <w:tcPr>
            <w:tcW w:w="7001" w:type="dxa"/>
            <w:shd w:val="clear" w:color="auto" w:fill="auto"/>
          </w:tcPr>
          <w:p w14:paraId="15865238" w14:textId="74984ED7" w:rsidR="00646E1C" w:rsidRDefault="002A3362" w:rsidP="00646E1C">
            <w:r>
              <w:t>Hannes, Daniel</w:t>
            </w:r>
          </w:p>
        </w:tc>
      </w:tr>
      <w:tr w:rsidR="00646E1C" w14:paraId="1240E2E1" w14:textId="77777777" w:rsidTr="00F17674">
        <w:tc>
          <w:tcPr>
            <w:tcW w:w="1134" w:type="dxa"/>
            <w:shd w:val="clear" w:color="auto" w:fill="auto"/>
          </w:tcPr>
          <w:p w14:paraId="52262820" w14:textId="77777777" w:rsidR="00646E1C" w:rsidRDefault="00646E1C" w:rsidP="00646E1C">
            <w:r>
              <w:t>6</w:t>
            </w:r>
          </w:p>
        </w:tc>
        <w:tc>
          <w:tcPr>
            <w:tcW w:w="7001" w:type="dxa"/>
            <w:shd w:val="clear" w:color="auto" w:fill="auto"/>
          </w:tcPr>
          <w:p w14:paraId="1CDE2BBE" w14:textId="76205AE8" w:rsidR="00646E1C" w:rsidRDefault="002A3362" w:rsidP="00646E1C">
            <w:r>
              <w:t>Mentel, Dominik</w:t>
            </w:r>
          </w:p>
        </w:tc>
      </w:tr>
      <w:tr w:rsidR="00646E1C" w14:paraId="0FEEF45E" w14:textId="77777777" w:rsidTr="00F17674">
        <w:tc>
          <w:tcPr>
            <w:tcW w:w="1134" w:type="dxa"/>
            <w:shd w:val="clear" w:color="auto" w:fill="auto"/>
          </w:tcPr>
          <w:p w14:paraId="5E4C96D2" w14:textId="77777777" w:rsidR="00646E1C" w:rsidRDefault="00646E1C" w:rsidP="00646E1C">
            <w:r>
              <w:t>7</w:t>
            </w:r>
          </w:p>
        </w:tc>
        <w:tc>
          <w:tcPr>
            <w:tcW w:w="7001" w:type="dxa"/>
            <w:shd w:val="clear" w:color="auto" w:fill="auto"/>
          </w:tcPr>
          <w:p w14:paraId="3B42E243" w14:textId="0961FB38" w:rsidR="00646E1C" w:rsidRDefault="002A3362" w:rsidP="00646E1C">
            <w:r>
              <w:t>Lay, Elias</w:t>
            </w:r>
          </w:p>
        </w:tc>
      </w:tr>
      <w:tr w:rsidR="00646E1C" w14:paraId="544917EF" w14:textId="77777777" w:rsidTr="00F17674">
        <w:tc>
          <w:tcPr>
            <w:tcW w:w="1134" w:type="dxa"/>
            <w:shd w:val="clear" w:color="auto" w:fill="auto"/>
          </w:tcPr>
          <w:p w14:paraId="5D216D53" w14:textId="77777777" w:rsidR="00646E1C" w:rsidRDefault="00646E1C" w:rsidP="00646E1C">
            <w:r>
              <w:t>8</w:t>
            </w:r>
          </w:p>
        </w:tc>
        <w:tc>
          <w:tcPr>
            <w:tcW w:w="7001" w:type="dxa"/>
            <w:shd w:val="clear" w:color="auto" w:fill="auto"/>
          </w:tcPr>
          <w:p w14:paraId="666BE550" w14:textId="510D775D" w:rsidR="00646E1C" w:rsidRDefault="002A3362" w:rsidP="00646E1C">
            <w:r>
              <w:t>Greiner, Dominik</w:t>
            </w:r>
          </w:p>
        </w:tc>
      </w:tr>
      <w:tr w:rsidR="00646E1C" w14:paraId="22F6E682" w14:textId="77777777" w:rsidTr="00F17674">
        <w:tc>
          <w:tcPr>
            <w:tcW w:w="1134" w:type="dxa"/>
            <w:shd w:val="clear" w:color="auto" w:fill="auto"/>
          </w:tcPr>
          <w:p w14:paraId="13281EEB" w14:textId="0CA8FC76" w:rsidR="00646E1C" w:rsidRDefault="00646E1C" w:rsidP="00646E1C"/>
        </w:tc>
        <w:tc>
          <w:tcPr>
            <w:tcW w:w="7001" w:type="dxa"/>
            <w:shd w:val="clear" w:color="auto" w:fill="auto"/>
          </w:tcPr>
          <w:p w14:paraId="0536D0DA" w14:textId="77777777" w:rsidR="00646E1C" w:rsidRDefault="00646E1C" w:rsidP="00646E1C"/>
        </w:tc>
      </w:tr>
    </w:tbl>
    <w:p w14:paraId="74F5BC40" w14:textId="77777777" w:rsidR="00646E1C" w:rsidRPr="00646E1C" w:rsidRDefault="00646E1C" w:rsidP="00646E1C"/>
    <w:p w14:paraId="1243D7D7" w14:textId="025B3BAB" w:rsidR="00FA7DF2" w:rsidRDefault="002D7171" w:rsidP="002D7171">
      <w:pPr>
        <w:pStyle w:val="berschrift2"/>
      </w:pPr>
      <w:r>
        <w:t xml:space="preserve">2. </w:t>
      </w:r>
      <w:r w:rsidR="002A3362">
        <w:t>Fragen an den Auftraggeber</w:t>
      </w:r>
    </w:p>
    <w:p w14:paraId="4FBC1EDB" w14:textId="77777777" w:rsidR="00110851" w:rsidRPr="00110851" w:rsidRDefault="00110851" w:rsidP="00110851"/>
    <w:p w14:paraId="7EF8A9E5" w14:textId="34925368" w:rsidR="002D7171" w:rsidRDefault="002A3362" w:rsidP="002D7171">
      <w:r>
        <w:t>Frage</w:t>
      </w:r>
      <w:r w:rsidR="002D7171">
        <w:t xml:space="preserve"> 1:</w:t>
      </w:r>
      <w:r>
        <w:t xml:space="preserve"> Vorzeigen des ersten Entwurfes des Use-Case-Diagramms</w:t>
      </w:r>
    </w:p>
    <w:p w14:paraId="6C9685D5" w14:textId="77777777" w:rsidR="000949E0" w:rsidRDefault="000949E0" w:rsidP="002D7171"/>
    <w:p w14:paraId="249ABD70" w14:textId="65994067" w:rsidR="002D7171" w:rsidRDefault="002A3362" w:rsidP="002D7171">
      <w:r>
        <w:t>Frage</w:t>
      </w:r>
      <w:r w:rsidR="002D7171">
        <w:t xml:space="preserve"> 2:</w:t>
      </w:r>
      <w:r>
        <w:t xml:space="preserve"> Frage zum konzeptuellen Datenmodell, ob darin die Entität „Benutzer“ sinnvoll ist </w:t>
      </w:r>
    </w:p>
    <w:p w14:paraId="43488B5B" w14:textId="77777777" w:rsidR="000949E0" w:rsidRDefault="000949E0" w:rsidP="002D7171"/>
    <w:p w14:paraId="5F624648" w14:textId="709D79E9" w:rsidR="002D7171" w:rsidRDefault="002A3362" w:rsidP="000949E0">
      <w:r>
        <w:t>Frage</w:t>
      </w:r>
      <w:r w:rsidR="002D7171">
        <w:t xml:space="preserve"> 3</w:t>
      </w:r>
      <w:r>
        <w:t>: Frage zum strikten Einhalten des Protokolls (u.a. Definition der Schlüssellänge. Im BB84-Protokoll). Kann es hierbei auch Abweichungen geben und wie soll bei Abweichungen kenntlich gemacht werden?</w:t>
      </w:r>
    </w:p>
    <w:p w14:paraId="29FB7769" w14:textId="77777777" w:rsidR="000949E0" w:rsidRDefault="000949E0" w:rsidP="002D7171"/>
    <w:p w14:paraId="4FB0A4A6" w14:textId="2F20BD0E" w:rsidR="002A3362" w:rsidRDefault="002A3362" w:rsidP="002D7171">
      <w:r>
        <w:t xml:space="preserve">Frage 4: </w:t>
      </w:r>
      <w:r w:rsidR="009D0E88">
        <w:t>Klären von Fragen die im Rahmen der Use-Case-Beschreibung aufgetreten sind</w:t>
      </w:r>
    </w:p>
    <w:p w14:paraId="1601879F" w14:textId="77777777" w:rsidR="000949E0" w:rsidRDefault="000949E0" w:rsidP="002D7171"/>
    <w:p w14:paraId="2B7A0392" w14:textId="53BCA7D1" w:rsidR="009D0E88" w:rsidRDefault="009D0E88" w:rsidP="002D7171">
      <w:r>
        <w:t>Frage 5: Wie soll eine Auswertung eines Übungsszenarios konkret aussehen?</w:t>
      </w:r>
    </w:p>
    <w:p w14:paraId="077EDA97" w14:textId="28948848" w:rsidR="000949E0" w:rsidRDefault="000949E0" w:rsidP="002D7171"/>
    <w:p w14:paraId="653CF930" w14:textId="6F3087C4" w:rsidR="000949E0" w:rsidRDefault="000949E0" w:rsidP="002D7171"/>
    <w:p w14:paraId="33D56889" w14:textId="1D180CD7" w:rsidR="000949E0" w:rsidRDefault="000949E0" w:rsidP="002D7171"/>
    <w:p w14:paraId="3EB14901" w14:textId="324A8E58" w:rsidR="000949E0" w:rsidRDefault="000949E0" w:rsidP="002D7171"/>
    <w:p w14:paraId="71439DC8" w14:textId="4A08FD5D" w:rsidR="000949E0" w:rsidRDefault="000949E0" w:rsidP="002D7171"/>
    <w:p w14:paraId="55ECAE6D" w14:textId="77777777" w:rsidR="000949E0" w:rsidRDefault="000949E0" w:rsidP="002D7171"/>
    <w:p w14:paraId="213C9087" w14:textId="77777777" w:rsidR="00AF4108" w:rsidRDefault="00AF4108" w:rsidP="00AF4108">
      <w:pPr>
        <w:pStyle w:val="berschrift2"/>
      </w:pPr>
      <w:r>
        <w:lastRenderedPageBreak/>
        <w:t>3. Verlauf</w:t>
      </w:r>
    </w:p>
    <w:p w14:paraId="2B813F0B" w14:textId="77777777" w:rsidR="005539B2" w:rsidRDefault="005539B2" w:rsidP="005539B2"/>
    <w:tbl>
      <w:tblPr>
        <w:tblW w:w="0" w:type="auto"/>
        <w:tblLook w:val="01E0" w:firstRow="1" w:lastRow="1" w:firstColumn="1" w:lastColumn="1" w:noHBand="0" w:noVBand="0"/>
      </w:tblPr>
      <w:tblGrid>
        <w:gridCol w:w="1843"/>
        <w:gridCol w:w="4217"/>
        <w:gridCol w:w="3012"/>
      </w:tblGrid>
      <w:tr w:rsidR="005539B2" w:rsidRPr="004C5023" w14:paraId="5E85BFDC" w14:textId="77777777" w:rsidTr="009D0E88">
        <w:tc>
          <w:tcPr>
            <w:tcW w:w="1843" w:type="dxa"/>
            <w:shd w:val="clear" w:color="auto" w:fill="auto"/>
          </w:tcPr>
          <w:p w14:paraId="185C6516" w14:textId="77777777"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Sprecher</w:t>
            </w:r>
          </w:p>
        </w:tc>
        <w:tc>
          <w:tcPr>
            <w:tcW w:w="4217" w:type="dxa"/>
            <w:shd w:val="clear" w:color="auto" w:fill="auto"/>
          </w:tcPr>
          <w:p w14:paraId="2B9EB989" w14:textId="77777777"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Text</w:t>
            </w:r>
          </w:p>
        </w:tc>
        <w:tc>
          <w:tcPr>
            <w:tcW w:w="3012" w:type="dxa"/>
            <w:shd w:val="clear" w:color="auto" w:fill="auto"/>
          </w:tcPr>
          <w:p w14:paraId="03408D9F" w14:textId="4D295821" w:rsidR="005539B2" w:rsidRPr="004C5023" w:rsidRDefault="000949E0" w:rsidP="005539B2">
            <w:pPr>
              <w:rPr>
                <w:b/>
                <w:bCs/>
              </w:rPr>
            </w:pPr>
            <w:r>
              <w:rPr>
                <w:b/>
                <w:bCs/>
              </w:rPr>
              <w:t>Lösung</w:t>
            </w:r>
          </w:p>
        </w:tc>
      </w:tr>
      <w:tr w:rsidR="005539B2" w14:paraId="174B9317" w14:textId="77777777" w:rsidTr="009D0E88">
        <w:tc>
          <w:tcPr>
            <w:tcW w:w="1843" w:type="dxa"/>
            <w:shd w:val="clear" w:color="auto" w:fill="auto"/>
          </w:tcPr>
          <w:p w14:paraId="4C1E567B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42E88B51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6E358C12" w14:textId="77777777" w:rsidR="005539B2" w:rsidRDefault="005539B2" w:rsidP="005539B2"/>
        </w:tc>
      </w:tr>
      <w:tr w:rsidR="00110851" w14:paraId="1C12A2D9" w14:textId="77777777" w:rsidTr="009D0E88">
        <w:tc>
          <w:tcPr>
            <w:tcW w:w="1843" w:type="dxa"/>
            <w:shd w:val="clear" w:color="auto" w:fill="auto"/>
          </w:tcPr>
          <w:p w14:paraId="49569945" w14:textId="013A2209" w:rsidR="00110851" w:rsidRDefault="009D0E88" w:rsidP="00F627F3">
            <w:r>
              <w:t>Frage</w:t>
            </w:r>
            <w:r w:rsidR="00110851">
              <w:t xml:space="preserve"> 1 </w:t>
            </w:r>
          </w:p>
          <w:p w14:paraId="1A42C396" w14:textId="6769755C" w:rsidR="00110851" w:rsidRDefault="009D0E88" w:rsidP="00F627F3">
            <w:r>
              <w:t>Simon Schisslbauer</w:t>
            </w:r>
          </w:p>
        </w:tc>
        <w:tc>
          <w:tcPr>
            <w:tcW w:w="4217" w:type="dxa"/>
            <w:shd w:val="clear" w:color="auto" w:fill="auto"/>
          </w:tcPr>
          <w:p w14:paraId="0E560AF7" w14:textId="529B489E" w:rsidR="00110851" w:rsidRDefault="000949E0" w:rsidP="00F627F3">
            <w:r>
              <w:t>Verbesserungsvorschläge für den Entwurf des Use-Case-Diagramms</w:t>
            </w:r>
          </w:p>
        </w:tc>
        <w:tc>
          <w:tcPr>
            <w:tcW w:w="3012" w:type="dxa"/>
            <w:shd w:val="clear" w:color="auto" w:fill="auto"/>
          </w:tcPr>
          <w:p w14:paraId="15EF656C" w14:textId="1E2E6B78" w:rsidR="00110851" w:rsidRDefault="000949E0" w:rsidP="00F627F3">
            <w:r>
              <w:t>Feinere Untergliederung im Diagramm sinnvoll (Use-Cases, wie „Nachricht senden“, „Nachricht empfangen“, „Nachricht abhören“ und „One-Time-Pad vereinbaren“ wären sinnvoll, mit aufzunehmen</w:t>
            </w:r>
          </w:p>
        </w:tc>
      </w:tr>
      <w:tr w:rsidR="005539B2" w14:paraId="219710D3" w14:textId="77777777" w:rsidTr="009D0E88">
        <w:tc>
          <w:tcPr>
            <w:tcW w:w="1843" w:type="dxa"/>
            <w:shd w:val="clear" w:color="auto" w:fill="auto"/>
          </w:tcPr>
          <w:p w14:paraId="4CB3F3D2" w14:textId="77777777" w:rsidR="005539B2" w:rsidRDefault="005539B2" w:rsidP="005539B2"/>
          <w:p w14:paraId="11FE24AB" w14:textId="745DC74E" w:rsidR="000949E0" w:rsidRDefault="000949E0" w:rsidP="005539B2"/>
        </w:tc>
        <w:tc>
          <w:tcPr>
            <w:tcW w:w="4217" w:type="dxa"/>
            <w:shd w:val="clear" w:color="auto" w:fill="auto"/>
          </w:tcPr>
          <w:p w14:paraId="5DD172AF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4729971D" w14:textId="77777777" w:rsidR="005539B2" w:rsidRDefault="005539B2" w:rsidP="005539B2"/>
        </w:tc>
      </w:tr>
      <w:tr w:rsidR="005539B2" w14:paraId="5FEE8D0C" w14:textId="77777777" w:rsidTr="009D0E88">
        <w:tc>
          <w:tcPr>
            <w:tcW w:w="1843" w:type="dxa"/>
            <w:shd w:val="clear" w:color="auto" w:fill="auto"/>
          </w:tcPr>
          <w:p w14:paraId="15B34915" w14:textId="77777777" w:rsidR="005539B2" w:rsidRDefault="000949E0" w:rsidP="005539B2">
            <w:r>
              <w:t>Frage 2</w:t>
            </w:r>
          </w:p>
          <w:p w14:paraId="3B6D2799" w14:textId="75FEBEB8" w:rsidR="000949E0" w:rsidRDefault="000949E0" w:rsidP="005539B2">
            <w:r>
              <w:t>Simon Schisslbauer</w:t>
            </w:r>
          </w:p>
        </w:tc>
        <w:tc>
          <w:tcPr>
            <w:tcW w:w="4217" w:type="dxa"/>
            <w:shd w:val="clear" w:color="auto" w:fill="auto"/>
          </w:tcPr>
          <w:p w14:paraId="6594F438" w14:textId="1D0003A7" w:rsidR="005539B2" w:rsidRDefault="000949E0" w:rsidP="005539B2">
            <w:r>
              <w:t>Frage zum Konzeptuellen Datenmodell und der Entität „Benutzer“</w:t>
            </w:r>
          </w:p>
        </w:tc>
        <w:tc>
          <w:tcPr>
            <w:tcW w:w="3012" w:type="dxa"/>
            <w:shd w:val="clear" w:color="auto" w:fill="auto"/>
          </w:tcPr>
          <w:p w14:paraId="1E69E7CE" w14:textId="5929B809" w:rsidR="005539B2" w:rsidRDefault="000949E0" w:rsidP="005539B2">
            <w:r>
              <w:t>Entität laut Auftraggeber sinnvoll. Beschluss im Team, die Entität „Benutzer“ weiterhin im Datenmodell zu verwenden</w:t>
            </w:r>
          </w:p>
        </w:tc>
      </w:tr>
      <w:tr w:rsidR="005539B2" w14:paraId="28647880" w14:textId="77777777" w:rsidTr="009D0E88">
        <w:tc>
          <w:tcPr>
            <w:tcW w:w="1843" w:type="dxa"/>
            <w:shd w:val="clear" w:color="auto" w:fill="auto"/>
          </w:tcPr>
          <w:p w14:paraId="5DA5DC93" w14:textId="48E78172" w:rsidR="005539B2" w:rsidRDefault="005539B2" w:rsidP="005539B2"/>
        </w:tc>
        <w:tc>
          <w:tcPr>
            <w:tcW w:w="4217" w:type="dxa"/>
            <w:shd w:val="clear" w:color="auto" w:fill="auto"/>
          </w:tcPr>
          <w:p w14:paraId="3F0BDDBA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23FD04F9" w14:textId="77777777" w:rsidR="005539B2" w:rsidRDefault="005539B2" w:rsidP="005539B2"/>
          <w:p w14:paraId="4545F8BE" w14:textId="30861C6B" w:rsidR="000949E0" w:rsidRDefault="000949E0" w:rsidP="005539B2"/>
        </w:tc>
      </w:tr>
      <w:tr w:rsidR="005539B2" w14:paraId="39C79548" w14:textId="77777777" w:rsidTr="009D0E88">
        <w:tc>
          <w:tcPr>
            <w:tcW w:w="1843" w:type="dxa"/>
            <w:shd w:val="clear" w:color="auto" w:fill="auto"/>
          </w:tcPr>
          <w:p w14:paraId="0705F338" w14:textId="77777777" w:rsidR="000949E0" w:rsidRDefault="000949E0" w:rsidP="005539B2">
            <w:r>
              <w:t>Frage 3</w:t>
            </w:r>
          </w:p>
          <w:p w14:paraId="316F9A6C" w14:textId="504426AA" w:rsidR="000949E0" w:rsidRDefault="000949E0" w:rsidP="005539B2">
            <w:r>
              <w:t>Simon Schisslbauer</w:t>
            </w:r>
          </w:p>
        </w:tc>
        <w:tc>
          <w:tcPr>
            <w:tcW w:w="4217" w:type="dxa"/>
            <w:shd w:val="clear" w:color="auto" w:fill="auto"/>
          </w:tcPr>
          <w:p w14:paraId="2183E57F" w14:textId="24236542" w:rsidR="005539B2" w:rsidRDefault="000949E0" w:rsidP="005539B2">
            <w:r>
              <w:t xml:space="preserve">Frage zum strikten Einhalten des Protokolls </w:t>
            </w:r>
          </w:p>
        </w:tc>
        <w:tc>
          <w:tcPr>
            <w:tcW w:w="3012" w:type="dxa"/>
            <w:shd w:val="clear" w:color="auto" w:fill="auto"/>
          </w:tcPr>
          <w:p w14:paraId="2FE4D4EF" w14:textId="77777777" w:rsidR="005539B2" w:rsidRDefault="000949E0" w:rsidP="005539B2">
            <w:r>
              <w:t>Bei fehlenden Definitionen (wie die Schlüssellänge) ist Spielraum für eigene Ideen und Standards vorhanden. Idee, dass beim Abweichen/Verfeinern des Protokolls im Wiki darauf hingewiesen wird.</w:t>
            </w:r>
          </w:p>
          <w:p w14:paraId="6A952B92" w14:textId="77777777" w:rsidR="000949E0" w:rsidRDefault="000949E0" w:rsidP="005539B2"/>
          <w:p w14:paraId="5C07FED2" w14:textId="78C9A393" w:rsidR="000949E0" w:rsidRDefault="000949E0" w:rsidP="005539B2"/>
        </w:tc>
      </w:tr>
      <w:tr w:rsidR="005539B2" w14:paraId="4B3CD09E" w14:textId="77777777" w:rsidTr="009D0E88">
        <w:tc>
          <w:tcPr>
            <w:tcW w:w="1843" w:type="dxa"/>
            <w:shd w:val="clear" w:color="auto" w:fill="auto"/>
          </w:tcPr>
          <w:p w14:paraId="1646B0C3" w14:textId="77777777" w:rsidR="005539B2" w:rsidRDefault="000949E0" w:rsidP="005539B2">
            <w:r>
              <w:t>Frage 4</w:t>
            </w:r>
          </w:p>
          <w:p w14:paraId="38B6C093" w14:textId="6FF5678C" w:rsidR="000949E0" w:rsidRDefault="000949E0" w:rsidP="005539B2">
            <w:r>
              <w:t>Simon Schisslbauer</w:t>
            </w:r>
          </w:p>
        </w:tc>
        <w:tc>
          <w:tcPr>
            <w:tcW w:w="4217" w:type="dxa"/>
            <w:shd w:val="clear" w:color="auto" w:fill="auto"/>
          </w:tcPr>
          <w:p w14:paraId="0005651E" w14:textId="72CD359E" w:rsidR="005539B2" w:rsidRDefault="000949E0" w:rsidP="005539B2">
            <w:r>
              <w:t>Klären von Fragen, die beim Ausarbeiten der Use-Case-Beschreibungen aufgetreten sind</w:t>
            </w:r>
            <w:r w:rsidR="00322064">
              <w:t>:</w:t>
            </w:r>
          </w:p>
          <w:p w14:paraId="458EEF33" w14:textId="77777777" w:rsidR="00322064" w:rsidRDefault="00322064" w:rsidP="005539B2"/>
          <w:p w14:paraId="5606A3F0" w14:textId="168E2634" w:rsidR="00322064" w:rsidRDefault="00322064" w:rsidP="00322064">
            <w:pPr>
              <w:pStyle w:val="Listenabsatz"/>
              <w:numPr>
                <w:ilvl w:val="0"/>
                <w:numId w:val="33"/>
              </w:numPr>
            </w:pPr>
            <w:r w:rsidRPr="00322064">
              <w:t xml:space="preserve">Ist das </w:t>
            </w:r>
            <w:r>
              <w:t xml:space="preserve">Erwähnen des </w:t>
            </w:r>
            <w:r w:rsidRPr="00322064">
              <w:t>Startmenü</w:t>
            </w:r>
            <w:r>
              <w:t>s</w:t>
            </w:r>
            <w:r w:rsidRPr="00322064">
              <w:t xml:space="preserve"> sinnvoll in </w:t>
            </w:r>
            <w:r>
              <w:t>einer</w:t>
            </w:r>
            <w:r w:rsidRPr="00322064">
              <w:t xml:space="preserve"> Use</w:t>
            </w:r>
            <w:r>
              <w:t>-</w:t>
            </w:r>
            <w:r w:rsidRPr="00322064">
              <w:t>Case</w:t>
            </w:r>
            <w:r>
              <w:t>-Beschreibung</w:t>
            </w:r>
            <w:r w:rsidRPr="00322064">
              <w:t>? Ist das schon zu sehr Realisierung?</w:t>
            </w:r>
          </w:p>
        </w:tc>
        <w:tc>
          <w:tcPr>
            <w:tcW w:w="3012" w:type="dxa"/>
            <w:shd w:val="clear" w:color="auto" w:fill="auto"/>
          </w:tcPr>
          <w:p w14:paraId="1414DCDF" w14:textId="77777777" w:rsidR="005539B2" w:rsidRDefault="005539B2" w:rsidP="005539B2"/>
          <w:p w14:paraId="23D05BAF" w14:textId="77777777" w:rsidR="00322064" w:rsidRDefault="00322064" w:rsidP="005539B2"/>
          <w:p w14:paraId="1B2F1676" w14:textId="77777777" w:rsidR="00322064" w:rsidRDefault="00322064" w:rsidP="005539B2"/>
          <w:p w14:paraId="7251C4C8" w14:textId="77777777" w:rsidR="00322064" w:rsidRDefault="00322064" w:rsidP="005539B2"/>
          <w:p w14:paraId="57CC148A" w14:textId="065DA5A2" w:rsidR="00322064" w:rsidRDefault="00322064" w:rsidP="005539B2">
            <w:r>
              <w:t>Nein, ist sinnvoll</w:t>
            </w:r>
            <w:r w:rsidR="004C3A4C">
              <w:t xml:space="preserve"> und kann beibehalten werden</w:t>
            </w:r>
          </w:p>
        </w:tc>
      </w:tr>
      <w:tr w:rsidR="005539B2" w14:paraId="719F0CBB" w14:textId="77777777" w:rsidTr="009D0E88">
        <w:tc>
          <w:tcPr>
            <w:tcW w:w="1843" w:type="dxa"/>
            <w:shd w:val="clear" w:color="auto" w:fill="auto"/>
          </w:tcPr>
          <w:p w14:paraId="771C191C" w14:textId="48DF9933" w:rsidR="005539B2" w:rsidRDefault="005539B2" w:rsidP="005539B2"/>
        </w:tc>
        <w:tc>
          <w:tcPr>
            <w:tcW w:w="4217" w:type="dxa"/>
            <w:shd w:val="clear" w:color="auto" w:fill="auto"/>
          </w:tcPr>
          <w:p w14:paraId="0BFC2D9A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646E2C1C" w14:textId="77777777" w:rsidR="005539B2" w:rsidRDefault="005539B2" w:rsidP="005539B2"/>
        </w:tc>
      </w:tr>
      <w:tr w:rsidR="005539B2" w14:paraId="39215828" w14:textId="77777777" w:rsidTr="009D0E88">
        <w:tc>
          <w:tcPr>
            <w:tcW w:w="1843" w:type="dxa"/>
            <w:shd w:val="clear" w:color="auto" w:fill="auto"/>
          </w:tcPr>
          <w:p w14:paraId="7DB8449C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212D1D6B" w14:textId="0C14C210" w:rsidR="005539B2" w:rsidRDefault="00322064" w:rsidP="00322064">
            <w:pPr>
              <w:pStyle w:val="Listenabsatz"/>
              <w:numPr>
                <w:ilvl w:val="0"/>
                <w:numId w:val="32"/>
              </w:numPr>
            </w:pPr>
            <w:r w:rsidRPr="00322064">
              <w:t xml:space="preserve">Wir hätten uns vorgestellt, dass für ein </w:t>
            </w:r>
            <w:r>
              <w:t>n</w:t>
            </w:r>
            <w:r w:rsidRPr="00322064">
              <w:t>etzwerkbasiertes Übungsszenario jede Rolle (Eve, Alice &amp; Bob) genau einem Rechner zugeordnet werden kann</w:t>
            </w:r>
          </w:p>
        </w:tc>
        <w:tc>
          <w:tcPr>
            <w:tcW w:w="3012" w:type="dxa"/>
            <w:shd w:val="clear" w:color="auto" w:fill="auto"/>
          </w:tcPr>
          <w:p w14:paraId="5ACE5861" w14:textId="585D4512" w:rsidR="00322064" w:rsidRDefault="00322064" w:rsidP="005539B2">
            <w:r>
              <w:t>Ja, ist so durchführbar und entspricht den Anforderungen an das Programm (Erweiterung wäre „nice-to-have“</w:t>
            </w:r>
          </w:p>
        </w:tc>
      </w:tr>
      <w:tr w:rsidR="005539B2" w14:paraId="7A33E6A2" w14:textId="77777777" w:rsidTr="009D0E88">
        <w:tc>
          <w:tcPr>
            <w:tcW w:w="1843" w:type="dxa"/>
            <w:shd w:val="clear" w:color="auto" w:fill="auto"/>
          </w:tcPr>
          <w:p w14:paraId="4F3FC4FB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30079DB1" w14:textId="77777777" w:rsidR="005539B2" w:rsidRDefault="005539B2" w:rsidP="005539B2"/>
          <w:p w14:paraId="46ABF0F6" w14:textId="77777777" w:rsidR="004C3A4C" w:rsidRDefault="004C3A4C" w:rsidP="005539B2"/>
          <w:p w14:paraId="5839080C" w14:textId="77777777" w:rsidR="004C3A4C" w:rsidRDefault="004C3A4C" w:rsidP="005539B2"/>
          <w:p w14:paraId="5C74B1D7" w14:textId="4D47D812" w:rsidR="004C3A4C" w:rsidRDefault="004C3A4C" w:rsidP="005539B2"/>
        </w:tc>
        <w:tc>
          <w:tcPr>
            <w:tcW w:w="3012" w:type="dxa"/>
            <w:shd w:val="clear" w:color="auto" w:fill="auto"/>
          </w:tcPr>
          <w:p w14:paraId="03D76B16" w14:textId="77777777" w:rsidR="005539B2" w:rsidRDefault="005539B2" w:rsidP="005539B2"/>
        </w:tc>
      </w:tr>
      <w:tr w:rsidR="005539B2" w14:paraId="4EF153C7" w14:textId="77777777" w:rsidTr="009D0E88">
        <w:tc>
          <w:tcPr>
            <w:tcW w:w="1843" w:type="dxa"/>
            <w:shd w:val="clear" w:color="auto" w:fill="auto"/>
          </w:tcPr>
          <w:p w14:paraId="3423C52C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5B4FE740" w14:textId="07CD7D1F" w:rsidR="005539B2" w:rsidRDefault="00322064" w:rsidP="00322064">
            <w:pPr>
              <w:pStyle w:val="Listenabsatz"/>
              <w:numPr>
                <w:ilvl w:val="0"/>
                <w:numId w:val="32"/>
              </w:numPr>
            </w:pPr>
            <w:r w:rsidRPr="00322064">
              <w:t xml:space="preserve">Lokal und </w:t>
            </w:r>
            <w:r>
              <w:t>n</w:t>
            </w:r>
            <w:r w:rsidRPr="00322064">
              <w:t>etzwerkbasiert</w:t>
            </w:r>
            <w:r>
              <w:t xml:space="preserve">es Durchführen </w:t>
            </w:r>
            <w:r w:rsidRPr="00322064">
              <w:t>vermischbar?</w:t>
            </w:r>
            <w:r>
              <w:t xml:space="preserve"> (Alice und Bob werden z.B. am Rechner 1 bearbeitet, Eve jedoch an Rechner 2)</w:t>
            </w:r>
          </w:p>
        </w:tc>
        <w:tc>
          <w:tcPr>
            <w:tcW w:w="3012" w:type="dxa"/>
            <w:shd w:val="clear" w:color="auto" w:fill="auto"/>
          </w:tcPr>
          <w:p w14:paraId="236759EB" w14:textId="3FE333D4" w:rsidR="005539B2" w:rsidRDefault="00322064" w:rsidP="005539B2">
            <w:r>
              <w:t>„Nice-to-have“, aber nicht zwingend notwendig</w:t>
            </w:r>
          </w:p>
        </w:tc>
      </w:tr>
      <w:tr w:rsidR="005539B2" w14:paraId="46B98603" w14:textId="77777777" w:rsidTr="009D0E88">
        <w:tc>
          <w:tcPr>
            <w:tcW w:w="1843" w:type="dxa"/>
            <w:shd w:val="clear" w:color="auto" w:fill="auto"/>
          </w:tcPr>
          <w:p w14:paraId="1B27D71B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6273EA2B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13EB58C7" w14:textId="77777777" w:rsidR="005539B2" w:rsidRDefault="005539B2" w:rsidP="005539B2"/>
        </w:tc>
      </w:tr>
      <w:tr w:rsidR="005539B2" w14:paraId="6B9ACA1E" w14:textId="77777777" w:rsidTr="009D0E88">
        <w:tc>
          <w:tcPr>
            <w:tcW w:w="1843" w:type="dxa"/>
            <w:shd w:val="clear" w:color="auto" w:fill="auto"/>
          </w:tcPr>
          <w:p w14:paraId="5656F203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608F3D85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72380EC0" w14:textId="77777777" w:rsidR="005539B2" w:rsidRDefault="005539B2" w:rsidP="005539B2"/>
        </w:tc>
      </w:tr>
      <w:tr w:rsidR="005539B2" w14:paraId="68CB8D2C" w14:textId="77777777" w:rsidTr="009D0E88">
        <w:tc>
          <w:tcPr>
            <w:tcW w:w="1843" w:type="dxa"/>
            <w:shd w:val="clear" w:color="auto" w:fill="auto"/>
          </w:tcPr>
          <w:p w14:paraId="2C48D02B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0066D16D" w14:textId="38A34CBF" w:rsidR="005539B2" w:rsidRDefault="004C3A4C" w:rsidP="004C3A4C">
            <w:pPr>
              <w:pStyle w:val="Listenabsatz"/>
              <w:numPr>
                <w:ilvl w:val="0"/>
                <w:numId w:val="32"/>
              </w:numPr>
            </w:pPr>
            <w:r>
              <w:t>Frage zu Use-Case „Bearbeiten eines Übungsszenarios“, ob der Detailierungsgrad ausreicht?</w:t>
            </w:r>
          </w:p>
        </w:tc>
        <w:tc>
          <w:tcPr>
            <w:tcW w:w="3012" w:type="dxa"/>
            <w:shd w:val="clear" w:color="auto" w:fill="auto"/>
          </w:tcPr>
          <w:p w14:paraId="44627057" w14:textId="77777777" w:rsidR="005539B2" w:rsidRDefault="004C3A4C" w:rsidP="005539B2">
            <w:r>
              <w:t>Da das Einfügen zusätzlicher Use-Cases, wie u.a. Nachricht versenden/Nachricht empfangen, sinnvoll ist, wird der Detailierungsgrad dadurch erhöht und es muss der Use-Case „Bearbeiten eines Übungsszenarios“ nicht weiter verfeinert werden.</w:t>
            </w:r>
          </w:p>
          <w:p w14:paraId="037CE0DF" w14:textId="738B5C57" w:rsidR="004C3A4C" w:rsidRDefault="004C3A4C" w:rsidP="005539B2"/>
        </w:tc>
      </w:tr>
      <w:tr w:rsidR="005539B2" w14:paraId="587C684A" w14:textId="77777777" w:rsidTr="009D0E88">
        <w:tc>
          <w:tcPr>
            <w:tcW w:w="1843" w:type="dxa"/>
            <w:shd w:val="clear" w:color="auto" w:fill="auto"/>
          </w:tcPr>
          <w:p w14:paraId="63F3C81B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1A5095D1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20903CE2" w14:textId="77777777" w:rsidR="005539B2" w:rsidRDefault="005539B2" w:rsidP="005539B2"/>
        </w:tc>
      </w:tr>
      <w:tr w:rsidR="005539B2" w14:paraId="77DB8E5D" w14:textId="77777777" w:rsidTr="009D0E88">
        <w:tc>
          <w:tcPr>
            <w:tcW w:w="1843" w:type="dxa"/>
            <w:shd w:val="clear" w:color="auto" w:fill="auto"/>
          </w:tcPr>
          <w:p w14:paraId="37B9D5F2" w14:textId="758FE94E" w:rsidR="005539B2" w:rsidRDefault="004C3A4C" w:rsidP="005539B2">
            <w:r>
              <w:t>Frage 5</w:t>
            </w:r>
          </w:p>
        </w:tc>
        <w:tc>
          <w:tcPr>
            <w:tcW w:w="4217" w:type="dxa"/>
            <w:shd w:val="clear" w:color="auto" w:fill="auto"/>
          </w:tcPr>
          <w:p w14:paraId="6F517070" w14:textId="0B81C39A" w:rsidR="005539B2" w:rsidRDefault="004C3A4C" w:rsidP="005539B2">
            <w:r>
              <w:t xml:space="preserve">Frage, wie umfangreich das Auswerten des Übungsszenarios nach Beendigung erfolgen muss. </w:t>
            </w:r>
          </w:p>
        </w:tc>
        <w:tc>
          <w:tcPr>
            <w:tcW w:w="3012" w:type="dxa"/>
            <w:shd w:val="clear" w:color="auto" w:fill="auto"/>
          </w:tcPr>
          <w:p w14:paraId="22537C7D" w14:textId="0D61D75E" w:rsidR="005539B2" w:rsidRDefault="004C3A4C" w:rsidP="005539B2">
            <w:r>
              <w:t>Es genügt ein Protokoll, in dem die einzelnen Abläufe der Rollen (und deren zeitlicher Ablauf) hinterlegt sind. Eine weitere Auswertung und Bewertung des Ablaufes ist „nice-to-have“ und nicht zwingend notwendig!</w:t>
            </w:r>
          </w:p>
        </w:tc>
      </w:tr>
      <w:tr w:rsidR="005539B2" w14:paraId="76BC86BD" w14:textId="77777777" w:rsidTr="009D0E88">
        <w:tc>
          <w:tcPr>
            <w:tcW w:w="1843" w:type="dxa"/>
            <w:shd w:val="clear" w:color="auto" w:fill="auto"/>
          </w:tcPr>
          <w:p w14:paraId="3CF18683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18C22BD4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6C182E7E" w14:textId="77777777" w:rsidR="005539B2" w:rsidRDefault="005539B2" w:rsidP="005539B2"/>
        </w:tc>
      </w:tr>
      <w:tr w:rsidR="005539B2" w14:paraId="5AC33306" w14:textId="77777777" w:rsidTr="009D0E88">
        <w:tc>
          <w:tcPr>
            <w:tcW w:w="1843" w:type="dxa"/>
            <w:shd w:val="clear" w:color="auto" w:fill="auto"/>
          </w:tcPr>
          <w:p w14:paraId="398A0150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7E612F41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715EBE9B" w14:textId="77777777" w:rsidR="005539B2" w:rsidRDefault="005539B2" w:rsidP="005539B2"/>
        </w:tc>
      </w:tr>
      <w:tr w:rsidR="005539B2" w14:paraId="3CC5906E" w14:textId="77777777" w:rsidTr="009D0E88">
        <w:tc>
          <w:tcPr>
            <w:tcW w:w="1843" w:type="dxa"/>
            <w:shd w:val="clear" w:color="auto" w:fill="auto"/>
          </w:tcPr>
          <w:p w14:paraId="0D894A9E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67005647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12FADB8E" w14:textId="77777777" w:rsidR="005539B2" w:rsidRDefault="005539B2" w:rsidP="005539B2"/>
        </w:tc>
      </w:tr>
      <w:tr w:rsidR="005539B2" w14:paraId="358E0F21" w14:textId="77777777" w:rsidTr="009D0E88">
        <w:tc>
          <w:tcPr>
            <w:tcW w:w="1843" w:type="dxa"/>
            <w:shd w:val="clear" w:color="auto" w:fill="auto"/>
          </w:tcPr>
          <w:p w14:paraId="0242AE7F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532CEC24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7D6C0F26" w14:textId="77777777" w:rsidR="005539B2" w:rsidRDefault="005539B2" w:rsidP="005539B2"/>
        </w:tc>
      </w:tr>
      <w:tr w:rsidR="005539B2" w14:paraId="4F5AFBC9" w14:textId="77777777" w:rsidTr="009D0E88">
        <w:tc>
          <w:tcPr>
            <w:tcW w:w="1843" w:type="dxa"/>
            <w:shd w:val="clear" w:color="auto" w:fill="auto"/>
          </w:tcPr>
          <w:p w14:paraId="25E7353D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31F22D3E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32BE7353" w14:textId="77777777" w:rsidR="005539B2" w:rsidRDefault="005539B2" w:rsidP="005539B2"/>
        </w:tc>
      </w:tr>
      <w:tr w:rsidR="005539B2" w14:paraId="287B0A62" w14:textId="77777777" w:rsidTr="009D0E88">
        <w:tc>
          <w:tcPr>
            <w:tcW w:w="1843" w:type="dxa"/>
            <w:shd w:val="clear" w:color="auto" w:fill="auto"/>
          </w:tcPr>
          <w:p w14:paraId="707A368B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1B8B5B40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4C385754" w14:textId="77777777" w:rsidR="005539B2" w:rsidRDefault="005539B2" w:rsidP="005539B2"/>
        </w:tc>
      </w:tr>
      <w:tr w:rsidR="005539B2" w14:paraId="790F4131" w14:textId="77777777" w:rsidTr="009D0E88">
        <w:tc>
          <w:tcPr>
            <w:tcW w:w="1843" w:type="dxa"/>
            <w:shd w:val="clear" w:color="auto" w:fill="auto"/>
          </w:tcPr>
          <w:p w14:paraId="134A156A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1C2445BF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369479BE" w14:textId="77777777" w:rsidR="005539B2" w:rsidRDefault="005539B2" w:rsidP="005539B2"/>
        </w:tc>
      </w:tr>
      <w:tr w:rsidR="005539B2" w14:paraId="5E336F2C" w14:textId="77777777" w:rsidTr="009D0E88">
        <w:tc>
          <w:tcPr>
            <w:tcW w:w="1843" w:type="dxa"/>
            <w:shd w:val="clear" w:color="auto" w:fill="auto"/>
          </w:tcPr>
          <w:p w14:paraId="5944E677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434A5233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154048BE" w14:textId="77777777" w:rsidR="005539B2" w:rsidRDefault="005539B2" w:rsidP="005539B2"/>
        </w:tc>
      </w:tr>
      <w:tr w:rsidR="005539B2" w14:paraId="36EA2A6F" w14:textId="77777777" w:rsidTr="009D0E88">
        <w:tc>
          <w:tcPr>
            <w:tcW w:w="1843" w:type="dxa"/>
            <w:shd w:val="clear" w:color="auto" w:fill="auto"/>
          </w:tcPr>
          <w:p w14:paraId="763CD621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16EFA674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02D16A5D" w14:textId="77777777" w:rsidR="005539B2" w:rsidRDefault="005539B2" w:rsidP="005539B2"/>
        </w:tc>
      </w:tr>
      <w:tr w:rsidR="005539B2" w14:paraId="4425B84B" w14:textId="77777777" w:rsidTr="009D0E88">
        <w:tc>
          <w:tcPr>
            <w:tcW w:w="1843" w:type="dxa"/>
            <w:shd w:val="clear" w:color="auto" w:fill="auto"/>
          </w:tcPr>
          <w:p w14:paraId="506AA417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2625E6F1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17196433" w14:textId="77777777" w:rsidR="005539B2" w:rsidRDefault="005539B2" w:rsidP="005539B2"/>
        </w:tc>
      </w:tr>
      <w:tr w:rsidR="005539B2" w14:paraId="42F6FAE6" w14:textId="77777777" w:rsidTr="009D0E88">
        <w:tc>
          <w:tcPr>
            <w:tcW w:w="1843" w:type="dxa"/>
            <w:shd w:val="clear" w:color="auto" w:fill="auto"/>
          </w:tcPr>
          <w:p w14:paraId="761BDED3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26402CBB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0700C0F4" w14:textId="77777777" w:rsidR="005539B2" w:rsidRDefault="005539B2" w:rsidP="005539B2"/>
        </w:tc>
      </w:tr>
      <w:tr w:rsidR="005539B2" w14:paraId="621F42E0" w14:textId="77777777" w:rsidTr="009D0E88">
        <w:tc>
          <w:tcPr>
            <w:tcW w:w="1843" w:type="dxa"/>
            <w:shd w:val="clear" w:color="auto" w:fill="auto"/>
          </w:tcPr>
          <w:p w14:paraId="1804347B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745E0DE0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5747373F" w14:textId="77777777" w:rsidR="005539B2" w:rsidRDefault="005539B2" w:rsidP="005539B2"/>
        </w:tc>
      </w:tr>
      <w:tr w:rsidR="005539B2" w14:paraId="594A1987" w14:textId="77777777" w:rsidTr="009D0E88">
        <w:tc>
          <w:tcPr>
            <w:tcW w:w="1843" w:type="dxa"/>
            <w:shd w:val="clear" w:color="auto" w:fill="auto"/>
          </w:tcPr>
          <w:p w14:paraId="64558728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402EE611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623D0087" w14:textId="77777777" w:rsidR="005539B2" w:rsidRDefault="005539B2" w:rsidP="005539B2"/>
        </w:tc>
      </w:tr>
      <w:tr w:rsidR="005539B2" w14:paraId="2C6A7216" w14:textId="77777777" w:rsidTr="009D0E88">
        <w:tc>
          <w:tcPr>
            <w:tcW w:w="1843" w:type="dxa"/>
            <w:shd w:val="clear" w:color="auto" w:fill="auto"/>
          </w:tcPr>
          <w:p w14:paraId="0AC22BC2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5615718A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0FB1A097" w14:textId="77777777" w:rsidR="005539B2" w:rsidRDefault="005539B2" w:rsidP="005539B2"/>
        </w:tc>
      </w:tr>
      <w:tr w:rsidR="005539B2" w14:paraId="1E523E06" w14:textId="77777777" w:rsidTr="009D0E88">
        <w:tc>
          <w:tcPr>
            <w:tcW w:w="1843" w:type="dxa"/>
            <w:shd w:val="clear" w:color="auto" w:fill="auto"/>
          </w:tcPr>
          <w:p w14:paraId="0AA7766F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55773BE4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5A41832D" w14:textId="77777777" w:rsidR="005539B2" w:rsidRDefault="005539B2" w:rsidP="005539B2"/>
        </w:tc>
      </w:tr>
      <w:tr w:rsidR="005539B2" w14:paraId="10CFB7F3" w14:textId="77777777" w:rsidTr="009D0E88">
        <w:tc>
          <w:tcPr>
            <w:tcW w:w="1843" w:type="dxa"/>
            <w:shd w:val="clear" w:color="auto" w:fill="auto"/>
          </w:tcPr>
          <w:p w14:paraId="54223C80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4077EFEA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543BAFAF" w14:textId="77777777" w:rsidR="005539B2" w:rsidRDefault="005539B2" w:rsidP="005539B2"/>
        </w:tc>
      </w:tr>
      <w:tr w:rsidR="005539B2" w14:paraId="6714AD94" w14:textId="77777777" w:rsidTr="009D0E88">
        <w:tc>
          <w:tcPr>
            <w:tcW w:w="1843" w:type="dxa"/>
            <w:shd w:val="clear" w:color="auto" w:fill="auto"/>
          </w:tcPr>
          <w:p w14:paraId="0BD0A3EC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5E2D4284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095D9B1F" w14:textId="77777777" w:rsidR="005539B2" w:rsidRDefault="005539B2" w:rsidP="005539B2"/>
        </w:tc>
      </w:tr>
      <w:tr w:rsidR="005539B2" w14:paraId="2ACFE9EF" w14:textId="77777777" w:rsidTr="009D0E88">
        <w:tc>
          <w:tcPr>
            <w:tcW w:w="1843" w:type="dxa"/>
            <w:shd w:val="clear" w:color="auto" w:fill="auto"/>
          </w:tcPr>
          <w:p w14:paraId="1F54053F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755A0CBD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1AA79A1C" w14:textId="77777777" w:rsidR="005539B2" w:rsidRDefault="005539B2" w:rsidP="005539B2"/>
        </w:tc>
      </w:tr>
      <w:tr w:rsidR="005539B2" w14:paraId="5CD46D41" w14:textId="77777777" w:rsidTr="009D0E88">
        <w:tc>
          <w:tcPr>
            <w:tcW w:w="1843" w:type="dxa"/>
            <w:shd w:val="clear" w:color="auto" w:fill="auto"/>
          </w:tcPr>
          <w:p w14:paraId="054E2D6D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23315989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37449351" w14:textId="77777777" w:rsidR="005539B2" w:rsidRDefault="005539B2" w:rsidP="005539B2"/>
        </w:tc>
      </w:tr>
      <w:tr w:rsidR="005539B2" w14:paraId="03F67A7F" w14:textId="77777777" w:rsidTr="009D0E88">
        <w:tc>
          <w:tcPr>
            <w:tcW w:w="1843" w:type="dxa"/>
            <w:shd w:val="clear" w:color="auto" w:fill="auto"/>
          </w:tcPr>
          <w:p w14:paraId="5C7046DB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5A5B1D25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7479E942" w14:textId="77777777" w:rsidR="005539B2" w:rsidRDefault="005539B2" w:rsidP="005539B2"/>
        </w:tc>
      </w:tr>
      <w:tr w:rsidR="005539B2" w14:paraId="0AB33B23" w14:textId="77777777" w:rsidTr="009D0E88">
        <w:tc>
          <w:tcPr>
            <w:tcW w:w="1843" w:type="dxa"/>
            <w:shd w:val="clear" w:color="auto" w:fill="auto"/>
          </w:tcPr>
          <w:p w14:paraId="21C614CF" w14:textId="77777777" w:rsidR="005539B2" w:rsidRDefault="005539B2" w:rsidP="005539B2"/>
        </w:tc>
        <w:tc>
          <w:tcPr>
            <w:tcW w:w="4217" w:type="dxa"/>
            <w:shd w:val="clear" w:color="auto" w:fill="auto"/>
          </w:tcPr>
          <w:p w14:paraId="4719054B" w14:textId="77777777" w:rsidR="005539B2" w:rsidRDefault="005539B2" w:rsidP="005539B2"/>
        </w:tc>
        <w:tc>
          <w:tcPr>
            <w:tcW w:w="3012" w:type="dxa"/>
            <w:shd w:val="clear" w:color="auto" w:fill="auto"/>
          </w:tcPr>
          <w:p w14:paraId="25ECDBA6" w14:textId="77777777" w:rsidR="005539B2" w:rsidRDefault="005539B2" w:rsidP="005539B2"/>
        </w:tc>
      </w:tr>
    </w:tbl>
    <w:p w14:paraId="075797B0" w14:textId="77777777" w:rsidR="00FA7DF2" w:rsidRPr="00D34BD9" w:rsidRDefault="00FA7DF2" w:rsidP="00D34BD9"/>
    <w:sectPr w:rsidR="00FA7DF2" w:rsidRPr="00D34BD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96F84" w14:textId="77777777" w:rsidR="004717D3" w:rsidRDefault="004717D3">
      <w:r>
        <w:separator/>
      </w:r>
    </w:p>
  </w:endnote>
  <w:endnote w:type="continuationSeparator" w:id="0">
    <w:p w14:paraId="19435B90" w14:textId="77777777" w:rsidR="004717D3" w:rsidRDefault="0047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Century Gothic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D0BEA" w14:textId="1179C6AC" w:rsidR="00F42798" w:rsidRDefault="005B49AF">
    <w:pPr>
      <w:pStyle w:val="Fuzeile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C420017" wp14:editId="0B0A6885">
              <wp:simplePos x="0" y="0"/>
              <wp:positionH relativeFrom="column">
                <wp:posOffset>0</wp:posOffset>
              </wp:positionH>
              <wp:positionV relativeFrom="paragraph">
                <wp:posOffset>-23495</wp:posOffset>
              </wp:positionV>
              <wp:extent cx="5715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8A776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85pt" to="450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Q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" o:allowincell="f"/>
          </w:pict>
        </mc:Fallback>
      </mc:AlternateContent>
    </w:r>
    <w:r w:rsidR="000B06F3" w:rsidRPr="000B06F3">
      <w:rPr>
        <w:sz w:val="20"/>
      </w:rPr>
      <w:fldChar w:fldCharType="begin"/>
    </w:r>
    <w:r w:rsidR="000B06F3" w:rsidRPr="000B06F3">
      <w:rPr>
        <w:sz w:val="20"/>
      </w:rPr>
      <w:instrText xml:space="preserve"> FILENAME </w:instrText>
    </w:r>
    <w:r w:rsidR="000B06F3" w:rsidRPr="000B06F3">
      <w:rPr>
        <w:sz w:val="20"/>
      </w:rPr>
      <w:fldChar w:fldCharType="separate"/>
    </w:r>
    <w:r w:rsidR="006B4C79">
      <w:rPr>
        <w:noProof/>
        <w:sz w:val="20"/>
      </w:rPr>
      <w:t>Besprechungsprotokoll_2023_04_05.docx</w:t>
    </w:r>
    <w:r w:rsidR="000B06F3" w:rsidRPr="000B06F3">
      <w:rPr>
        <w:sz w:val="20"/>
      </w:rPr>
      <w:fldChar w:fldCharType="end"/>
    </w:r>
    <w:r w:rsidR="00F42798">
      <w:rPr>
        <w:sz w:val="20"/>
      </w:rPr>
      <w:tab/>
    </w:r>
    <w:r w:rsidR="008B1735">
      <w:rPr>
        <w:sz w:val="20"/>
      </w:rPr>
      <w:t xml:space="preserve">    </w:t>
    </w:r>
    <w:r w:rsidR="00F42798">
      <w:rPr>
        <w:sz w:val="20"/>
      </w:rPr>
      <w:t xml:space="preserve">Seite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PAGE </w:instrText>
    </w:r>
    <w:r w:rsidR="00F42798">
      <w:rPr>
        <w:sz w:val="20"/>
      </w:rPr>
      <w:fldChar w:fldCharType="separate"/>
    </w:r>
    <w:r w:rsidR="002A6E18">
      <w:rPr>
        <w:noProof/>
        <w:sz w:val="20"/>
      </w:rPr>
      <w:t>1</w:t>
    </w:r>
    <w:r w:rsidR="00F42798">
      <w:rPr>
        <w:sz w:val="20"/>
      </w:rPr>
      <w:fldChar w:fldCharType="end"/>
    </w:r>
    <w:r w:rsidR="00F42798">
      <w:rPr>
        <w:sz w:val="20"/>
      </w:rPr>
      <w:t xml:space="preserve"> von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NUMPAGES </w:instrText>
    </w:r>
    <w:r w:rsidR="00F42798">
      <w:rPr>
        <w:sz w:val="20"/>
      </w:rPr>
      <w:fldChar w:fldCharType="separate"/>
    </w:r>
    <w:r w:rsidR="002A6E18">
      <w:rPr>
        <w:noProof/>
        <w:sz w:val="20"/>
      </w:rPr>
      <w:t>2</w:t>
    </w:r>
    <w:r w:rsidR="00F42798">
      <w:rPr>
        <w:sz w:val="20"/>
      </w:rPr>
      <w:fldChar w:fldCharType="end"/>
    </w:r>
    <w:r w:rsidR="00F42798">
      <w:rPr>
        <w:sz w:val="20"/>
      </w:rPr>
      <w:tab/>
      <w:t xml:space="preserve">Zuletzt gedruckt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PRINTDATE </w:instrText>
    </w:r>
    <w:r w:rsidR="00F42798">
      <w:rPr>
        <w:sz w:val="20"/>
      </w:rPr>
      <w:fldChar w:fldCharType="separate"/>
    </w:r>
    <w:r w:rsidR="006B4C79">
      <w:rPr>
        <w:noProof/>
        <w:sz w:val="20"/>
      </w:rPr>
      <w:t>07.04.23 13:21:00</w:t>
    </w:r>
    <w:r w:rsidR="00F42798">
      <w:rPr>
        <w:sz w:val="20"/>
      </w:rPr>
      <w:fldChar w:fldCharType="end"/>
    </w:r>
  </w:p>
  <w:p w14:paraId="456EF04A" w14:textId="77777777" w:rsidR="00F42798" w:rsidRDefault="00A07D64">
    <w:pPr>
      <w:pStyle w:val="Fuzeile"/>
      <w:rPr>
        <w:sz w:val="20"/>
      </w:rPr>
    </w:pPr>
    <w:r>
      <w:rPr>
        <w:sz w:val="20"/>
      </w:rPr>
      <w:t xml:space="preserve">© Prof. Dr. K. Hoffmann </w:t>
    </w:r>
    <w:r w:rsidR="00671938">
      <w:rPr>
        <w:sz w:val="20"/>
      </w:rPr>
      <w:t xml:space="preserve">Der Inhalt dieses Dokuments ist zu Lehrzwecken an der </w:t>
    </w:r>
    <w:r w:rsidR="005177CD">
      <w:rPr>
        <w:sz w:val="20"/>
      </w:rPr>
      <w:t xml:space="preserve">OTH </w:t>
    </w:r>
    <w:r w:rsidR="00671938">
      <w:rPr>
        <w:sz w:val="20"/>
      </w:rPr>
      <w:t>Amberg-Weiden bestimmt und darf nicht ohne Genehmigung zu anderen Zwecken verwendet oder weiterverbreitet werden.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EF6EE" w14:textId="77777777" w:rsidR="004717D3" w:rsidRDefault="004717D3">
      <w:r>
        <w:separator/>
      </w:r>
    </w:p>
  </w:footnote>
  <w:footnote w:type="continuationSeparator" w:id="0">
    <w:p w14:paraId="7976DE40" w14:textId="77777777" w:rsidR="004717D3" w:rsidRDefault="00471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A53CB" w14:textId="77777777" w:rsidR="007D74EE" w:rsidRDefault="005B49AF">
    <w:pPr>
      <w:pStyle w:val="Kopfzeile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BCDB02B" wp14:editId="2CEC31DF">
              <wp:simplePos x="0" y="0"/>
              <wp:positionH relativeFrom="column">
                <wp:posOffset>0</wp:posOffset>
              </wp:positionH>
              <wp:positionV relativeFrom="paragraph">
                <wp:posOffset>450215</wp:posOffset>
              </wp:positionV>
              <wp:extent cx="5715000" cy="0"/>
              <wp:effectExtent l="0" t="0" r="0" b="0"/>
              <wp:wrapSquare wrapText="bothSides"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D09397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5.45pt" to="450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V7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" o:allowincell="f">
              <w10:wrap type="square"/>
            </v:line>
          </w:pict>
        </mc:Fallback>
      </mc:AlternateContent>
    </w:r>
    <w:r w:rsidR="00671938">
      <w:rPr>
        <w:sz w:val="20"/>
      </w:rPr>
      <w:t>Prof. Dr</w:t>
    </w:r>
    <w:r w:rsidR="00F42798">
      <w:rPr>
        <w:sz w:val="20"/>
      </w:rPr>
      <w:t xml:space="preserve">. </w:t>
    </w:r>
    <w:r w:rsidR="00671938">
      <w:rPr>
        <w:sz w:val="20"/>
      </w:rPr>
      <w:t>K. Hoffmann</w:t>
    </w:r>
    <w:r w:rsidR="007D74EE" w:rsidRPr="007D74EE">
      <w:rPr>
        <w:sz w:val="20"/>
      </w:rPr>
      <w:t xml:space="preserve"> </w:t>
    </w:r>
    <w:r w:rsidR="007D74EE">
      <w:rPr>
        <w:sz w:val="20"/>
      </w:rPr>
      <w:tab/>
    </w:r>
    <w:r w:rsidR="00E97A76">
      <w:rPr>
        <w:sz w:val="20"/>
      </w:rPr>
      <w:t xml:space="preserve">                 </w:t>
    </w:r>
    <w:r w:rsidR="007D74EE">
      <w:rPr>
        <w:sz w:val="20"/>
      </w:rPr>
      <w:t>Software-Projekte</w:t>
    </w:r>
  </w:p>
  <w:p w14:paraId="50ED7009" w14:textId="77777777" w:rsidR="00F42798" w:rsidRDefault="005177CD">
    <w:pPr>
      <w:pStyle w:val="Kopfzeile"/>
      <w:rPr>
        <w:sz w:val="20"/>
      </w:rPr>
    </w:pPr>
    <w:r>
      <w:rPr>
        <w:sz w:val="20"/>
      </w:rPr>
      <w:t xml:space="preserve">OTH </w:t>
    </w:r>
    <w:r w:rsidR="007D74EE">
      <w:rPr>
        <w:sz w:val="20"/>
      </w:rPr>
      <w:t>Amberg-Weiden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E7D"/>
    <w:multiLevelType w:val="hybridMultilevel"/>
    <w:tmpl w:val="C708F5AC"/>
    <w:lvl w:ilvl="0" w:tplc="E7460F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063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382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E25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0456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0E2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76C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1EC4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64A9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34E62"/>
    <w:multiLevelType w:val="hybridMultilevel"/>
    <w:tmpl w:val="B5D66B6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5281228"/>
    <w:multiLevelType w:val="hybridMultilevel"/>
    <w:tmpl w:val="60AE7482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C4C35"/>
    <w:multiLevelType w:val="hybridMultilevel"/>
    <w:tmpl w:val="BB6A7A80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EA910AE"/>
    <w:multiLevelType w:val="multilevel"/>
    <w:tmpl w:val="643E00C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751D34"/>
    <w:multiLevelType w:val="hybridMultilevel"/>
    <w:tmpl w:val="2A961D38"/>
    <w:lvl w:ilvl="0" w:tplc="9132B3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12207ACB"/>
    <w:multiLevelType w:val="hybridMultilevel"/>
    <w:tmpl w:val="1A4C5C9C"/>
    <w:lvl w:ilvl="0" w:tplc="5CE2D4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88BB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3281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D449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1AEE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403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A25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DCED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B686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559D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5B502B4"/>
    <w:multiLevelType w:val="hybridMultilevel"/>
    <w:tmpl w:val="C5EA1994"/>
    <w:lvl w:ilvl="0" w:tplc="9CAC2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8C47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EA4B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146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06E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A6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E6D0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6A49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303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3342D"/>
    <w:multiLevelType w:val="hybridMultilevel"/>
    <w:tmpl w:val="D6D41E5A"/>
    <w:lvl w:ilvl="0" w:tplc="981E20A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D161D"/>
    <w:multiLevelType w:val="hybridMultilevel"/>
    <w:tmpl w:val="F642FC5E"/>
    <w:lvl w:ilvl="0" w:tplc="E77047D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85F9E"/>
    <w:multiLevelType w:val="hybridMultilevel"/>
    <w:tmpl w:val="07EC52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21C53D8"/>
    <w:multiLevelType w:val="hybridMultilevel"/>
    <w:tmpl w:val="9D4E3B98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721AF"/>
    <w:multiLevelType w:val="hybridMultilevel"/>
    <w:tmpl w:val="D772B80A"/>
    <w:lvl w:ilvl="0" w:tplc="7BDE9B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74C8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8CD7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4C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4005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D45F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4BD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9C3A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C82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13F64"/>
    <w:multiLevelType w:val="singleLevel"/>
    <w:tmpl w:val="5CA2099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5" w15:restartNumberingAfterBreak="0">
    <w:nsid w:val="2673495A"/>
    <w:multiLevelType w:val="hybridMultilevel"/>
    <w:tmpl w:val="B0C2B522"/>
    <w:lvl w:ilvl="0" w:tplc="0407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FCF5E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17D374C"/>
    <w:multiLevelType w:val="hybridMultilevel"/>
    <w:tmpl w:val="4E8A5D42"/>
    <w:lvl w:ilvl="0" w:tplc="ECC4BC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EE9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541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040F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6EE8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144C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82AE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F0B1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2CDB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97089"/>
    <w:multiLevelType w:val="hybridMultilevel"/>
    <w:tmpl w:val="09D481C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9" w15:restartNumberingAfterBreak="0">
    <w:nsid w:val="32B33030"/>
    <w:multiLevelType w:val="hybridMultilevel"/>
    <w:tmpl w:val="3EC2F354"/>
    <w:lvl w:ilvl="0" w:tplc="9132B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36BD39ED"/>
    <w:multiLevelType w:val="hybridMultilevel"/>
    <w:tmpl w:val="F2BA8ABE"/>
    <w:lvl w:ilvl="0" w:tplc="308CFB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268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9EAB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2FF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1E69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14E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ACD5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1814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AA1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53918"/>
    <w:multiLevelType w:val="hybridMultilevel"/>
    <w:tmpl w:val="30FED0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B9720C1"/>
    <w:multiLevelType w:val="hybridMultilevel"/>
    <w:tmpl w:val="AC583E7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3" w15:restartNumberingAfterBreak="0">
    <w:nsid w:val="4FB47E90"/>
    <w:multiLevelType w:val="hybridMultilevel"/>
    <w:tmpl w:val="643E00CE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6E4E21"/>
    <w:multiLevelType w:val="hybridMultilevel"/>
    <w:tmpl w:val="26AE39A6"/>
    <w:lvl w:ilvl="0" w:tplc="4CBACBC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36D00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474DAA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B6EF5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CCCEB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348DE4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BC75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632FC9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3E0ED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447F85"/>
    <w:multiLevelType w:val="multilevel"/>
    <w:tmpl w:val="B5D66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C3B042A"/>
    <w:multiLevelType w:val="hybridMultilevel"/>
    <w:tmpl w:val="BA3C454A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B3C4D"/>
    <w:multiLevelType w:val="hybridMultilevel"/>
    <w:tmpl w:val="1340F20C"/>
    <w:lvl w:ilvl="0" w:tplc="E22C66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5F8E4B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5EA65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DADA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19652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92E77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89E8BF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4F8327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CB224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DB6A21"/>
    <w:multiLevelType w:val="hybridMultilevel"/>
    <w:tmpl w:val="81A41912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582FD4"/>
    <w:multiLevelType w:val="hybridMultilevel"/>
    <w:tmpl w:val="25CA01C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FC07192"/>
    <w:multiLevelType w:val="hybridMultilevel"/>
    <w:tmpl w:val="8854715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1A05CFE"/>
    <w:multiLevelType w:val="hybridMultilevel"/>
    <w:tmpl w:val="71F4FCFA"/>
    <w:lvl w:ilvl="0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A040E2"/>
    <w:multiLevelType w:val="multilevel"/>
    <w:tmpl w:val="BA3C45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96285798">
    <w:abstractNumId w:val="24"/>
  </w:num>
  <w:num w:numId="2" w16cid:durableId="2072576443">
    <w:abstractNumId w:val="27"/>
  </w:num>
  <w:num w:numId="3" w16cid:durableId="717626699">
    <w:abstractNumId w:val="13"/>
  </w:num>
  <w:num w:numId="4" w16cid:durableId="525018804">
    <w:abstractNumId w:val="0"/>
  </w:num>
  <w:num w:numId="5" w16cid:durableId="342173225">
    <w:abstractNumId w:val="6"/>
  </w:num>
  <w:num w:numId="6" w16cid:durableId="261762525">
    <w:abstractNumId w:val="17"/>
  </w:num>
  <w:num w:numId="7" w16cid:durableId="1188449460">
    <w:abstractNumId w:val="20"/>
  </w:num>
  <w:num w:numId="8" w16cid:durableId="1490171986">
    <w:abstractNumId w:val="8"/>
  </w:num>
  <w:num w:numId="9" w16cid:durableId="331181998">
    <w:abstractNumId w:val="7"/>
  </w:num>
  <w:num w:numId="10" w16cid:durableId="1649826580">
    <w:abstractNumId w:val="14"/>
  </w:num>
  <w:num w:numId="11" w16cid:durableId="678002366">
    <w:abstractNumId w:val="16"/>
  </w:num>
  <w:num w:numId="12" w16cid:durableId="2118058875">
    <w:abstractNumId w:val="5"/>
  </w:num>
  <w:num w:numId="13" w16cid:durableId="1566136370">
    <w:abstractNumId w:val="19"/>
  </w:num>
  <w:num w:numId="14" w16cid:durableId="1568570196">
    <w:abstractNumId w:val="23"/>
  </w:num>
  <w:num w:numId="15" w16cid:durableId="82841619">
    <w:abstractNumId w:val="4"/>
  </w:num>
  <w:num w:numId="16" w16cid:durableId="1215047118">
    <w:abstractNumId w:val="15"/>
  </w:num>
  <w:num w:numId="17" w16cid:durableId="1655643127">
    <w:abstractNumId w:val="3"/>
  </w:num>
  <w:num w:numId="18" w16cid:durableId="39984432">
    <w:abstractNumId w:val="22"/>
  </w:num>
  <w:num w:numId="19" w16cid:durableId="1438255089">
    <w:abstractNumId w:val="18"/>
  </w:num>
  <w:num w:numId="20" w16cid:durableId="1199007017">
    <w:abstractNumId w:val="31"/>
  </w:num>
  <w:num w:numId="21" w16cid:durableId="1501311747">
    <w:abstractNumId w:val="26"/>
  </w:num>
  <w:num w:numId="22" w16cid:durableId="842286215">
    <w:abstractNumId w:val="32"/>
  </w:num>
  <w:num w:numId="23" w16cid:durableId="491264254">
    <w:abstractNumId w:val="28"/>
  </w:num>
  <w:num w:numId="24" w16cid:durableId="1257640793">
    <w:abstractNumId w:val="2"/>
  </w:num>
  <w:num w:numId="25" w16cid:durableId="1778409580">
    <w:abstractNumId w:val="12"/>
  </w:num>
  <w:num w:numId="26" w16cid:durableId="1921984144">
    <w:abstractNumId w:val="21"/>
  </w:num>
  <w:num w:numId="27" w16cid:durableId="1881236754">
    <w:abstractNumId w:val="1"/>
  </w:num>
  <w:num w:numId="28" w16cid:durableId="1657758342">
    <w:abstractNumId w:val="29"/>
  </w:num>
  <w:num w:numId="29" w16cid:durableId="780609759">
    <w:abstractNumId w:val="11"/>
  </w:num>
  <w:num w:numId="30" w16cid:durableId="1317145587">
    <w:abstractNumId w:val="25"/>
  </w:num>
  <w:num w:numId="31" w16cid:durableId="1105079709">
    <w:abstractNumId w:val="30"/>
  </w:num>
  <w:num w:numId="32" w16cid:durableId="496963666">
    <w:abstractNumId w:val="9"/>
  </w:num>
  <w:num w:numId="33" w16cid:durableId="519782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D4E"/>
    <w:rsid w:val="00000879"/>
    <w:rsid w:val="00002A8C"/>
    <w:rsid w:val="00003EF4"/>
    <w:rsid w:val="00013830"/>
    <w:rsid w:val="0001501F"/>
    <w:rsid w:val="000173CD"/>
    <w:rsid w:val="00022C6D"/>
    <w:rsid w:val="0002326F"/>
    <w:rsid w:val="00023987"/>
    <w:rsid w:val="00024D1E"/>
    <w:rsid w:val="00033382"/>
    <w:rsid w:val="00037EC9"/>
    <w:rsid w:val="00044B53"/>
    <w:rsid w:val="00056016"/>
    <w:rsid w:val="00071C06"/>
    <w:rsid w:val="00074CCF"/>
    <w:rsid w:val="000922F3"/>
    <w:rsid w:val="000949E0"/>
    <w:rsid w:val="00096DA6"/>
    <w:rsid w:val="000A095E"/>
    <w:rsid w:val="000A2FB2"/>
    <w:rsid w:val="000B06F3"/>
    <w:rsid w:val="000C6054"/>
    <w:rsid w:val="000D06DA"/>
    <w:rsid w:val="000D1431"/>
    <w:rsid w:val="000D5D59"/>
    <w:rsid w:val="000D7E56"/>
    <w:rsid w:val="000F0273"/>
    <w:rsid w:val="000F0286"/>
    <w:rsid w:val="00110851"/>
    <w:rsid w:val="00130B48"/>
    <w:rsid w:val="00141163"/>
    <w:rsid w:val="00146D17"/>
    <w:rsid w:val="0015487C"/>
    <w:rsid w:val="001571EE"/>
    <w:rsid w:val="00164A12"/>
    <w:rsid w:val="00173E6A"/>
    <w:rsid w:val="00174567"/>
    <w:rsid w:val="001854EE"/>
    <w:rsid w:val="00187882"/>
    <w:rsid w:val="00192020"/>
    <w:rsid w:val="001A0B0E"/>
    <w:rsid w:val="001A2C26"/>
    <w:rsid w:val="001A2CDA"/>
    <w:rsid w:val="001A42C8"/>
    <w:rsid w:val="001B3DCD"/>
    <w:rsid w:val="001B41F2"/>
    <w:rsid w:val="001C4B40"/>
    <w:rsid w:val="001E099F"/>
    <w:rsid w:val="001F6785"/>
    <w:rsid w:val="0021203C"/>
    <w:rsid w:val="00221942"/>
    <w:rsid w:val="00221E55"/>
    <w:rsid w:val="00224A70"/>
    <w:rsid w:val="00226A69"/>
    <w:rsid w:val="002277AD"/>
    <w:rsid w:val="00233786"/>
    <w:rsid w:val="00234EDC"/>
    <w:rsid w:val="00243DD6"/>
    <w:rsid w:val="002450B0"/>
    <w:rsid w:val="002504D5"/>
    <w:rsid w:val="002527AB"/>
    <w:rsid w:val="00256CDA"/>
    <w:rsid w:val="002616F2"/>
    <w:rsid w:val="00262463"/>
    <w:rsid w:val="00265654"/>
    <w:rsid w:val="0027312F"/>
    <w:rsid w:val="002756A0"/>
    <w:rsid w:val="002759F2"/>
    <w:rsid w:val="00277511"/>
    <w:rsid w:val="00283507"/>
    <w:rsid w:val="0028773A"/>
    <w:rsid w:val="002965AD"/>
    <w:rsid w:val="002A149C"/>
    <w:rsid w:val="002A3362"/>
    <w:rsid w:val="002A6E18"/>
    <w:rsid w:val="002B0EF4"/>
    <w:rsid w:val="002B581E"/>
    <w:rsid w:val="002C504C"/>
    <w:rsid w:val="002D0AA4"/>
    <w:rsid w:val="002D7171"/>
    <w:rsid w:val="002E04D3"/>
    <w:rsid w:val="002F2F41"/>
    <w:rsid w:val="002F314A"/>
    <w:rsid w:val="002F5AA4"/>
    <w:rsid w:val="002F6A5B"/>
    <w:rsid w:val="00302B4C"/>
    <w:rsid w:val="00316F8A"/>
    <w:rsid w:val="00322064"/>
    <w:rsid w:val="00323233"/>
    <w:rsid w:val="003274A2"/>
    <w:rsid w:val="003314D9"/>
    <w:rsid w:val="0033515A"/>
    <w:rsid w:val="00342ED3"/>
    <w:rsid w:val="00344F11"/>
    <w:rsid w:val="00345E97"/>
    <w:rsid w:val="0034616A"/>
    <w:rsid w:val="0035139F"/>
    <w:rsid w:val="0035683F"/>
    <w:rsid w:val="00356B3B"/>
    <w:rsid w:val="00364435"/>
    <w:rsid w:val="003670C2"/>
    <w:rsid w:val="00371F7D"/>
    <w:rsid w:val="00373DD5"/>
    <w:rsid w:val="00380298"/>
    <w:rsid w:val="00381089"/>
    <w:rsid w:val="00391D75"/>
    <w:rsid w:val="003936DB"/>
    <w:rsid w:val="00394ADF"/>
    <w:rsid w:val="0039607F"/>
    <w:rsid w:val="00396BB3"/>
    <w:rsid w:val="003A0A6D"/>
    <w:rsid w:val="003A52B9"/>
    <w:rsid w:val="003B659C"/>
    <w:rsid w:val="003C1F8E"/>
    <w:rsid w:val="003C62EC"/>
    <w:rsid w:val="003C7309"/>
    <w:rsid w:val="003D16B1"/>
    <w:rsid w:val="003D2591"/>
    <w:rsid w:val="003D3130"/>
    <w:rsid w:val="003D4309"/>
    <w:rsid w:val="003D5FA8"/>
    <w:rsid w:val="003F2295"/>
    <w:rsid w:val="003F6EFC"/>
    <w:rsid w:val="00400864"/>
    <w:rsid w:val="00402636"/>
    <w:rsid w:val="004032EC"/>
    <w:rsid w:val="00410D96"/>
    <w:rsid w:val="004119B7"/>
    <w:rsid w:val="00413055"/>
    <w:rsid w:val="004137C4"/>
    <w:rsid w:val="00415ABE"/>
    <w:rsid w:val="00417ECD"/>
    <w:rsid w:val="00426DFE"/>
    <w:rsid w:val="00430FF3"/>
    <w:rsid w:val="00431E10"/>
    <w:rsid w:val="00432EE8"/>
    <w:rsid w:val="00434866"/>
    <w:rsid w:val="00443C5D"/>
    <w:rsid w:val="004538D7"/>
    <w:rsid w:val="004717D3"/>
    <w:rsid w:val="00474E70"/>
    <w:rsid w:val="00476B54"/>
    <w:rsid w:val="00482C17"/>
    <w:rsid w:val="0048586A"/>
    <w:rsid w:val="00486166"/>
    <w:rsid w:val="00486ADB"/>
    <w:rsid w:val="004B33F5"/>
    <w:rsid w:val="004B4AFB"/>
    <w:rsid w:val="004C3A4C"/>
    <w:rsid w:val="004C5023"/>
    <w:rsid w:val="004C71F4"/>
    <w:rsid w:val="004D2481"/>
    <w:rsid w:val="004D5BD8"/>
    <w:rsid w:val="00503B5E"/>
    <w:rsid w:val="005068D8"/>
    <w:rsid w:val="00507768"/>
    <w:rsid w:val="00512007"/>
    <w:rsid w:val="0051273C"/>
    <w:rsid w:val="0051761D"/>
    <w:rsid w:val="005177CD"/>
    <w:rsid w:val="00522806"/>
    <w:rsid w:val="00546583"/>
    <w:rsid w:val="00552AED"/>
    <w:rsid w:val="005539B2"/>
    <w:rsid w:val="005553BE"/>
    <w:rsid w:val="005564BA"/>
    <w:rsid w:val="00573879"/>
    <w:rsid w:val="00576566"/>
    <w:rsid w:val="00582314"/>
    <w:rsid w:val="005861AD"/>
    <w:rsid w:val="00597F5E"/>
    <w:rsid w:val="005A5680"/>
    <w:rsid w:val="005A72E0"/>
    <w:rsid w:val="005B27D0"/>
    <w:rsid w:val="005B49AF"/>
    <w:rsid w:val="005B5A7F"/>
    <w:rsid w:val="005C589E"/>
    <w:rsid w:val="005C6E55"/>
    <w:rsid w:val="005D2212"/>
    <w:rsid w:val="005E619B"/>
    <w:rsid w:val="005F1232"/>
    <w:rsid w:val="005F1ADC"/>
    <w:rsid w:val="005F222F"/>
    <w:rsid w:val="005F7115"/>
    <w:rsid w:val="00601055"/>
    <w:rsid w:val="00601237"/>
    <w:rsid w:val="0060360F"/>
    <w:rsid w:val="00611049"/>
    <w:rsid w:val="00646E1C"/>
    <w:rsid w:val="0065432A"/>
    <w:rsid w:val="00654ECD"/>
    <w:rsid w:val="00661CDF"/>
    <w:rsid w:val="00661EBE"/>
    <w:rsid w:val="00667A5B"/>
    <w:rsid w:val="00667AE1"/>
    <w:rsid w:val="00671938"/>
    <w:rsid w:val="0067366D"/>
    <w:rsid w:val="006821E0"/>
    <w:rsid w:val="0068776D"/>
    <w:rsid w:val="00694C94"/>
    <w:rsid w:val="006A1EA6"/>
    <w:rsid w:val="006A2CDD"/>
    <w:rsid w:val="006A5E61"/>
    <w:rsid w:val="006A6546"/>
    <w:rsid w:val="006A7099"/>
    <w:rsid w:val="006A72C5"/>
    <w:rsid w:val="006B4C79"/>
    <w:rsid w:val="006B671E"/>
    <w:rsid w:val="006C01B2"/>
    <w:rsid w:val="006C61E5"/>
    <w:rsid w:val="006D031D"/>
    <w:rsid w:val="006D326F"/>
    <w:rsid w:val="006D4F36"/>
    <w:rsid w:val="006D6983"/>
    <w:rsid w:val="006E248F"/>
    <w:rsid w:val="006E5DA8"/>
    <w:rsid w:val="006E634D"/>
    <w:rsid w:val="006F0521"/>
    <w:rsid w:val="0070126E"/>
    <w:rsid w:val="00702E76"/>
    <w:rsid w:val="0070371D"/>
    <w:rsid w:val="007054F7"/>
    <w:rsid w:val="007105FC"/>
    <w:rsid w:val="00710D7F"/>
    <w:rsid w:val="00711619"/>
    <w:rsid w:val="00724CFA"/>
    <w:rsid w:val="00725880"/>
    <w:rsid w:val="007327CD"/>
    <w:rsid w:val="00734A3C"/>
    <w:rsid w:val="00735DBB"/>
    <w:rsid w:val="0074372E"/>
    <w:rsid w:val="00744E8F"/>
    <w:rsid w:val="00746B09"/>
    <w:rsid w:val="007542CB"/>
    <w:rsid w:val="007575EA"/>
    <w:rsid w:val="00763922"/>
    <w:rsid w:val="0076431F"/>
    <w:rsid w:val="00770BA3"/>
    <w:rsid w:val="00770DB3"/>
    <w:rsid w:val="007757BA"/>
    <w:rsid w:val="0078085B"/>
    <w:rsid w:val="0078123C"/>
    <w:rsid w:val="0078251B"/>
    <w:rsid w:val="00787D22"/>
    <w:rsid w:val="00794209"/>
    <w:rsid w:val="007942A6"/>
    <w:rsid w:val="00795AAC"/>
    <w:rsid w:val="00797BFF"/>
    <w:rsid w:val="007A0DF6"/>
    <w:rsid w:val="007A15C1"/>
    <w:rsid w:val="007B2AB2"/>
    <w:rsid w:val="007C65B9"/>
    <w:rsid w:val="007D74EE"/>
    <w:rsid w:val="007F14F7"/>
    <w:rsid w:val="007F7E82"/>
    <w:rsid w:val="00801496"/>
    <w:rsid w:val="00816EBF"/>
    <w:rsid w:val="0082068D"/>
    <w:rsid w:val="00823448"/>
    <w:rsid w:val="00830343"/>
    <w:rsid w:val="0083106D"/>
    <w:rsid w:val="00843D32"/>
    <w:rsid w:val="0084537C"/>
    <w:rsid w:val="00854009"/>
    <w:rsid w:val="008914D7"/>
    <w:rsid w:val="00892D75"/>
    <w:rsid w:val="00897E38"/>
    <w:rsid w:val="008A060E"/>
    <w:rsid w:val="008A7BD6"/>
    <w:rsid w:val="008B0603"/>
    <w:rsid w:val="008B1735"/>
    <w:rsid w:val="008B30BE"/>
    <w:rsid w:val="008C29CE"/>
    <w:rsid w:val="008C6944"/>
    <w:rsid w:val="008D3764"/>
    <w:rsid w:val="008F4F47"/>
    <w:rsid w:val="008F6E87"/>
    <w:rsid w:val="009058A6"/>
    <w:rsid w:val="00905E1E"/>
    <w:rsid w:val="00921B3E"/>
    <w:rsid w:val="00931190"/>
    <w:rsid w:val="00932286"/>
    <w:rsid w:val="00941F9D"/>
    <w:rsid w:val="0095076C"/>
    <w:rsid w:val="00956A25"/>
    <w:rsid w:val="009649F2"/>
    <w:rsid w:val="009736A8"/>
    <w:rsid w:val="009736E2"/>
    <w:rsid w:val="00974B21"/>
    <w:rsid w:val="00977228"/>
    <w:rsid w:val="009A3CEA"/>
    <w:rsid w:val="009B427C"/>
    <w:rsid w:val="009C2063"/>
    <w:rsid w:val="009C301B"/>
    <w:rsid w:val="009C3D85"/>
    <w:rsid w:val="009C7070"/>
    <w:rsid w:val="009D0E88"/>
    <w:rsid w:val="009E27BD"/>
    <w:rsid w:val="009F2465"/>
    <w:rsid w:val="00A042D4"/>
    <w:rsid w:val="00A07AFD"/>
    <w:rsid w:val="00A07D64"/>
    <w:rsid w:val="00A12818"/>
    <w:rsid w:val="00A1423A"/>
    <w:rsid w:val="00A169F4"/>
    <w:rsid w:val="00A17792"/>
    <w:rsid w:val="00A31176"/>
    <w:rsid w:val="00A36D4E"/>
    <w:rsid w:val="00A44C48"/>
    <w:rsid w:val="00A46A8B"/>
    <w:rsid w:val="00A61D50"/>
    <w:rsid w:val="00A63EDC"/>
    <w:rsid w:val="00A719D9"/>
    <w:rsid w:val="00A7497E"/>
    <w:rsid w:val="00A86B2B"/>
    <w:rsid w:val="00A90FC4"/>
    <w:rsid w:val="00A946E5"/>
    <w:rsid w:val="00AA1A3A"/>
    <w:rsid w:val="00AB77FB"/>
    <w:rsid w:val="00AB7BFC"/>
    <w:rsid w:val="00AC501C"/>
    <w:rsid w:val="00AC567F"/>
    <w:rsid w:val="00AC5DFA"/>
    <w:rsid w:val="00AC78FB"/>
    <w:rsid w:val="00AD1530"/>
    <w:rsid w:val="00AE3BE5"/>
    <w:rsid w:val="00AF4108"/>
    <w:rsid w:val="00B0171F"/>
    <w:rsid w:val="00B072F0"/>
    <w:rsid w:val="00B075B3"/>
    <w:rsid w:val="00B20D35"/>
    <w:rsid w:val="00B25A6F"/>
    <w:rsid w:val="00B40230"/>
    <w:rsid w:val="00B43ECF"/>
    <w:rsid w:val="00B62628"/>
    <w:rsid w:val="00B716DE"/>
    <w:rsid w:val="00B72834"/>
    <w:rsid w:val="00B741C6"/>
    <w:rsid w:val="00B745B6"/>
    <w:rsid w:val="00B86C84"/>
    <w:rsid w:val="00B94360"/>
    <w:rsid w:val="00B9596F"/>
    <w:rsid w:val="00BA46B0"/>
    <w:rsid w:val="00BB141F"/>
    <w:rsid w:val="00BB40BD"/>
    <w:rsid w:val="00BB5529"/>
    <w:rsid w:val="00BC0BA6"/>
    <w:rsid w:val="00BC68FB"/>
    <w:rsid w:val="00BD37EE"/>
    <w:rsid w:val="00BD53EE"/>
    <w:rsid w:val="00BD5A83"/>
    <w:rsid w:val="00BE4316"/>
    <w:rsid w:val="00BF2C55"/>
    <w:rsid w:val="00BF383C"/>
    <w:rsid w:val="00BF45DB"/>
    <w:rsid w:val="00BF4BAB"/>
    <w:rsid w:val="00BF79D1"/>
    <w:rsid w:val="00C00F44"/>
    <w:rsid w:val="00C06E7F"/>
    <w:rsid w:val="00C07462"/>
    <w:rsid w:val="00C24FFB"/>
    <w:rsid w:val="00C2529E"/>
    <w:rsid w:val="00C32383"/>
    <w:rsid w:val="00C32E57"/>
    <w:rsid w:val="00C34535"/>
    <w:rsid w:val="00C37A75"/>
    <w:rsid w:val="00C37C54"/>
    <w:rsid w:val="00C416D7"/>
    <w:rsid w:val="00C44E1E"/>
    <w:rsid w:val="00C60AF4"/>
    <w:rsid w:val="00C63F5A"/>
    <w:rsid w:val="00C72604"/>
    <w:rsid w:val="00C763BE"/>
    <w:rsid w:val="00C80465"/>
    <w:rsid w:val="00C86654"/>
    <w:rsid w:val="00C940B0"/>
    <w:rsid w:val="00CB50F4"/>
    <w:rsid w:val="00CD670E"/>
    <w:rsid w:val="00CD6943"/>
    <w:rsid w:val="00CD7A43"/>
    <w:rsid w:val="00CE028D"/>
    <w:rsid w:val="00CE4BED"/>
    <w:rsid w:val="00CE4F43"/>
    <w:rsid w:val="00CE5075"/>
    <w:rsid w:val="00CE5BBC"/>
    <w:rsid w:val="00D026DA"/>
    <w:rsid w:val="00D03672"/>
    <w:rsid w:val="00D20CB5"/>
    <w:rsid w:val="00D236DA"/>
    <w:rsid w:val="00D24F76"/>
    <w:rsid w:val="00D3165A"/>
    <w:rsid w:val="00D32918"/>
    <w:rsid w:val="00D34BD9"/>
    <w:rsid w:val="00D3748C"/>
    <w:rsid w:val="00D422B3"/>
    <w:rsid w:val="00D608B6"/>
    <w:rsid w:val="00D67A8A"/>
    <w:rsid w:val="00D72162"/>
    <w:rsid w:val="00D774E8"/>
    <w:rsid w:val="00D8213C"/>
    <w:rsid w:val="00D849C9"/>
    <w:rsid w:val="00D86B05"/>
    <w:rsid w:val="00D91CF0"/>
    <w:rsid w:val="00D92F05"/>
    <w:rsid w:val="00D9335F"/>
    <w:rsid w:val="00DA196E"/>
    <w:rsid w:val="00DB20DB"/>
    <w:rsid w:val="00DC2879"/>
    <w:rsid w:val="00DC5FBB"/>
    <w:rsid w:val="00DD536C"/>
    <w:rsid w:val="00DE1407"/>
    <w:rsid w:val="00DF6495"/>
    <w:rsid w:val="00E02831"/>
    <w:rsid w:val="00E02A8C"/>
    <w:rsid w:val="00E04EB7"/>
    <w:rsid w:val="00E10C30"/>
    <w:rsid w:val="00E12477"/>
    <w:rsid w:val="00E131A3"/>
    <w:rsid w:val="00E323F0"/>
    <w:rsid w:val="00E33A96"/>
    <w:rsid w:val="00E35BF4"/>
    <w:rsid w:val="00E42897"/>
    <w:rsid w:val="00E42F44"/>
    <w:rsid w:val="00E5132D"/>
    <w:rsid w:val="00E52FDA"/>
    <w:rsid w:val="00E53122"/>
    <w:rsid w:val="00E56B79"/>
    <w:rsid w:val="00E56E01"/>
    <w:rsid w:val="00E57C70"/>
    <w:rsid w:val="00E813C6"/>
    <w:rsid w:val="00E86857"/>
    <w:rsid w:val="00E87E7B"/>
    <w:rsid w:val="00E97A76"/>
    <w:rsid w:val="00E97DCC"/>
    <w:rsid w:val="00EA22C0"/>
    <w:rsid w:val="00EB0232"/>
    <w:rsid w:val="00ED1C4D"/>
    <w:rsid w:val="00ED6B54"/>
    <w:rsid w:val="00EE588D"/>
    <w:rsid w:val="00EE7901"/>
    <w:rsid w:val="00EF2375"/>
    <w:rsid w:val="00EF5D76"/>
    <w:rsid w:val="00EF7935"/>
    <w:rsid w:val="00F060AF"/>
    <w:rsid w:val="00F1637A"/>
    <w:rsid w:val="00F17674"/>
    <w:rsid w:val="00F33479"/>
    <w:rsid w:val="00F36426"/>
    <w:rsid w:val="00F36DAC"/>
    <w:rsid w:val="00F37C19"/>
    <w:rsid w:val="00F42798"/>
    <w:rsid w:val="00F50539"/>
    <w:rsid w:val="00F50989"/>
    <w:rsid w:val="00F627F3"/>
    <w:rsid w:val="00F63AA4"/>
    <w:rsid w:val="00F724D2"/>
    <w:rsid w:val="00F7383F"/>
    <w:rsid w:val="00F75DF6"/>
    <w:rsid w:val="00F84102"/>
    <w:rsid w:val="00F8508E"/>
    <w:rsid w:val="00F90398"/>
    <w:rsid w:val="00F939A4"/>
    <w:rsid w:val="00FA7DF2"/>
    <w:rsid w:val="00FB6029"/>
    <w:rsid w:val="00FB78B0"/>
    <w:rsid w:val="00FC2A12"/>
    <w:rsid w:val="00FC4463"/>
    <w:rsid w:val="00FC6A79"/>
    <w:rsid w:val="00FF029D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7484AC"/>
  <w15:chartTrackingRefBased/>
  <w15:docId w15:val="{079028EF-2D21-45E9-8560-0D971D23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rFonts w:ascii="Andale Sans UI" w:hAnsi="Andale Sans UI"/>
      <w:b/>
      <w:bCs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40"/>
    </w:pPr>
  </w:style>
  <w:style w:type="paragraph" w:styleId="Verzeichnis3">
    <w:name w:val="toc 3"/>
    <w:basedOn w:val="Standard"/>
    <w:next w:val="Standard"/>
    <w:autoRedefine/>
    <w:semiHidden/>
    <w:pPr>
      <w:ind w:left="480"/>
    </w:p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ind w:left="708"/>
    </w:pPr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-Einzug2">
    <w:name w:val="Body Text Indent 2"/>
    <w:basedOn w:val="Standard"/>
    <w:pPr>
      <w:ind w:left="1080"/>
    </w:pPr>
  </w:style>
  <w:style w:type="table" w:styleId="Tabellenraster">
    <w:name w:val="Table Grid"/>
    <w:basedOn w:val="NormaleTabelle"/>
    <w:rsid w:val="00226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22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_-_2004-Arbeitsblatt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Templates\SWE\VorlageKapite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Office\Templates\SWE\VorlageKapitel.dot</Template>
  <TotalTime>0</TotalTime>
  <Pages>4</Pages>
  <Words>427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Software-Projekte WS 2002/2003</vt:lpstr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Software-Projekte WS 2002/2003</dc:title>
  <dc:subject/>
  <dc:creator>Kurt Hoffmann</dc:creator>
  <cp:keywords/>
  <dc:description>Leitfaden für Teilnehmer an der Veranstaltung "Software-Projekte" im WS 2002/2003</dc:description>
  <cp:lastModifiedBy>Dominik Greiner</cp:lastModifiedBy>
  <cp:revision>3</cp:revision>
  <cp:lastPrinted>2023-04-07T11:21:00Z</cp:lastPrinted>
  <dcterms:created xsi:type="dcterms:W3CDTF">2023-04-07T11:21:00Z</dcterms:created>
  <dcterms:modified xsi:type="dcterms:W3CDTF">2023-04-07T11:21:00Z</dcterms:modified>
</cp:coreProperties>
</file>