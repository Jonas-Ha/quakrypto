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709E" w14:textId="77777777" w:rsidR="00E57C70" w:rsidRDefault="00F42798" w:rsidP="000B06F3">
      <w:pPr>
        <w:pStyle w:val="berschrift1"/>
        <w:jc w:val="center"/>
      </w:pPr>
      <w:bookmarkStart w:id="0" w:name="_Toc210890835"/>
      <w:r>
        <w:t>Software-Projekt</w:t>
      </w:r>
      <w:r w:rsidR="00E57C70">
        <w:t>e/</w:t>
      </w:r>
      <w:proofErr w:type="spellStart"/>
      <w:r w:rsidR="00A719D9">
        <w:t>S</w:t>
      </w:r>
      <w:r w:rsidR="006E248F">
        <w:t>o</w:t>
      </w:r>
      <w:r w:rsidR="00A719D9">
        <w:t>S</w:t>
      </w:r>
      <w:r w:rsidR="006E248F">
        <w:t>e</w:t>
      </w:r>
      <w:proofErr w:type="spellEnd"/>
      <w:r w:rsidR="00507768">
        <w:t xml:space="preserve"> 202</w:t>
      </w:r>
      <w:r w:rsidR="002A6E18">
        <w:t>3</w:t>
      </w:r>
      <w:r w:rsidR="000B06F3">
        <w:t xml:space="preserve">: </w:t>
      </w:r>
      <w:r w:rsidR="00E42897">
        <w:t>P</w:t>
      </w:r>
      <w:r w:rsidR="00582314">
        <w:t>rotokoll</w:t>
      </w:r>
      <w:r w:rsidR="001A0B0E">
        <w:t xml:space="preserve"> </w:t>
      </w:r>
      <w:r w:rsidR="00FA7DF2">
        <w:t xml:space="preserve">über eine </w:t>
      </w:r>
      <w:r w:rsidR="001A0B0E">
        <w:t>Team-Besprechung</w:t>
      </w:r>
    </w:p>
    <w:p w14:paraId="10B65B0F" w14:textId="77777777" w:rsidR="00226A69" w:rsidRPr="00226A69" w:rsidRDefault="00226A69" w:rsidP="00226A69"/>
    <w:bookmarkStart w:id="1" w:name="_MON_1328417286"/>
    <w:bookmarkStart w:id="2" w:name="_MON_1328418543"/>
    <w:bookmarkStart w:id="3" w:name="_MON_1328418558"/>
    <w:bookmarkStart w:id="4" w:name="_MON_1328418562"/>
    <w:bookmarkStart w:id="5" w:name="_MON_1328416942"/>
    <w:bookmarkStart w:id="6" w:name="_MON_1328417124"/>
    <w:bookmarkStart w:id="7" w:name="_MON_1328417161"/>
    <w:bookmarkStart w:id="8" w:name="_MON_1328417239"/>
    <w:bookmarkStart w:id="9" w:name="_MON_1328417257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Start w:id="10" w:name="_MON_1328417276"/>
    <w:bookmarkEnd w:id="10"/>
    <w:p w14:paraId="3ED0017A" w14:textId="7E8A1D75" w:rsidR="00E57C70" w:rsidRDefault="009A4343" w:rsidP="005F1ADC">
      <w:pPr>
        <w:jc w:val="center"/>
      </w:pPr>
      <w:r>
        <w:object w:dxaOrig="6076" w:dyaOrig="2006" w14:anchorId="096908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100.5pt" o:ole="">
            <v:imagedata r:id="rId7" o:title=""/>
          </v:shape>
          <o:OLEObject Type="Embed" ProgID="Excel.Sheet.8" ShapeID="_x0000_i1025" DrawAspect="Content" ObjectID="_1741514402" r:id="rId8"/>
        </w:object>
      </w:r>
    </w:p>
    <w:p w14:paraId="4CD5738C" w14:textId="77777777" w:rsidR="00E57C70" w:rsidRPr="00E57C70" w:rsidRDefault="00E57C70" w:rsidP="00E57C70"/>
    <w:bookmarkEnd w:id="0"/>
    <w:p w14:paraId="33BE8D9D" w14:textId="77777777" w:rsidR="00FA7DF2" w:rsidRDefault="002D7171" w:rsidP="00646E1C">
      <w:pPr>
        <w:pStyle w:val="berschrift2"/>
      </w:pPr>
      <w:r>
        <w:t xml:space="preserve">1. </w:t>
      </w:r>
      <w:r w:rsidR="00FA7DF2">
        <w:t>Anwesenheitsliste</w:t>
      </w:r>
    </w:p>
    <w:p w14:paraId="304B8C04" w14:textId="77777777" w:rsidR="005539B2" w:rsidRPr="005539B2" w:rsidRDefault="005539B2" w:rsidP="005539B2"/>
    <w:tbl>
      <w:tblPr>
        <w:tblW w:w="0" w:type="auto"/>
        <w:tblLook w:val="01E0" w:firstRow="1" w:lastRow="1" w:firstColumn="1" w:lastColumn="1" w:noHBand="0" w:noVBand="0"/>
      </w:tblPr>
      <w:tblGrid>
        <w:gridCol w:w="1134"/>
        <w:gridCol w:w="7001"/>
      </w:tblGrid>
      <w:tr w:rsidR="00646E1C" w14:paraId="49584777" w14:textId="77777777" w:rsidTr="00F17674">
        <w:tc>
          <w:tcPr>
            <w:tcW w:w="1134" w:type="dxa"/>
            <w:shd w:val="clear" w:color="auto" w:fill="auto"/>
          </w:tcPr>
          <w:p w14:paraId="5D472FF8" w14:textId="77777777"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Lfd. Nr.</w:t>
            </w:r>
          </w:p>
        </w:tc>
        <w:tc>
          <w:tcPr>
            <w:tcW w:w="7001" w:type="dxa"/>
            <w:shd w:val="clear" w:color="auto" w:fill="auto"/>
          </w:tcPr>
          <w:p w14:paraId="0F0837FB" w14:textId="77777777" w:rsidR="00646E1C" w:rsidRPr="004C5023" w:rsidRDefault="00646E1C" w:rsidP="00646E1C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Name</w:t>
            </w:r>
          </w:p>
        </w:tc>
      </w:tr>
      <w:tr w:rsidR="00646E1C" w14:paraId="4F9C328C" w14:textId="77777777" w:rsidTr="00F17674">
        <w:tc>
          <w:tcPr>
            <w:tcW w:w="1134" w:type="dxa"/>
            <w:shd w:val="clear" w:color="auto" w:fill="auto"/>
          </w:tcPr>
          <w:p w14:paraId="5ABA6B4F" w14:textId="059D63FF" w:rsidR="00646E1C" w:rsidRDefault="00646E1C" w:rsidP="00646E1C">
            <w:r>
              <w:t>1</w:t>
            </w:r>
            <w:r w:rsidR="003B5A3F">
              <w:t xml:space="preserve">  </w:t>
            </w:r>
          </w:p>
        </w:tc>
        <w:tc>
          <w:tcPr>
            <w:tcW w:w="7001" w:type="dxa"/>
            <w:shd w:val="clear" w:color="auto" w:fill="auto"/>
          </w:tcPr>
          <w:p w14:paraId="3CB38FB0" w14:textId="581401A9" w:rsidR="00646E1C" w:rsidRDefault="003B5A3F" w:rsidP="00646E1C">
            <w:r>
              <w:t xml:space="preserve">Simon </w:t>
            </w:r>
            <w:proofErr w:type="spellStart"/>
            <w:r>
              <w:t>Schiesslbauer</w:t>
            </w:r>
            <w:proofErr w:type="spellEnd"/>
          </w:p>
        </w:tc>
      </w:tr>
      <w:tr w:rsidR="00646E1C" w14:paraId="212EB31A" w14:textId="77777777" w:rsidTr="00F17674">
        <w:tc>
          <w:tcPr>
            <w:tcW w:w="1134" w:type="dxa"/>
            <w:shd w:val="clear" w:color="auto" w:fill="auto"/>
          </w:tcPr>
          <w:p w14:paraId="364BF602" w14:textId="77777777" w:rsidR="00646E1C" w:rsidRDefault="00646E1C" w:rsidP="00646E1C">
            <w:r>
              <w:t>2</w:t>
            </w:r>
          </w:p>
        </w:tc>
        <w:tc>
          <w:tcPr>
            <w:tcW w:w="7001" w:type="dxa"/>
            <w:shd w:val="clear" w:color="auto" w:fill="auto"/>
          </w:tcPr>
          <w:p w14:paraId="1B2979B4" w14:textId="1EC6E4C0" w:rsidR="00646E1C" w:rsidRDefault="003B5A3F" w:rsidP="00646E1C">
            <w:r>
              <w:t>Elias Lay</w:t>
            </w:r>
          </w:p>
        </w:tc>
      </w:tr>
      <w:tr w:rsidR="00646E1C" w14:paraId="3315E393" w14:textId="77777777" w:rsidTr="00F17674">
        <w:tc>
          <w:tcPr>
            <w:tcW w:w="1134" w:type="dxa"/>
            <w:shd w:val="clear" w:color="auto" w:fill="auto"/>
          </w:tcPr>
          <w:p w14:paraId="1799B594" w14:textId="77777777" w:rsidR="00646E1C" w:rsidRDefault="00646E1C" w:rsidP="00646E1C">
            <w:r>
              <w:t>3</w:t>
            </w:r>
          </w:p>
        </w:tc>
        <w:tc>
          <w:tcPr>
            <w:tcW w:w="7001" w:type="dxa"/>
            <w:shd w:val="clear" w:color="auto" w:fill="auto"/>
          </w:tcPr>
          <w:p w14:paraId="7ED7AD07" w14:textId="0A7DDDDE" w:rsidR="00646E1C" w:rsidRDefault="003B5A3F" w:rsidP="00646E1C">
            <w:r>
              <w:t>Alexander Denner</w:t>
            </w:r>
          </w:p>
        </w:tc>
      </w:tr>
      <w:tr w:rsidR="00646E1C" w14:paraId="3E6CAE3B" w14:textId="77777777" w:rsidTr="00F17674">
        <w:tc>
          <w:tcPr>
            <w:tcW w:w="1134" w:type="dxa"/>
            <w:shd w:val="clear" w:color="auto" w:fill="auto"/>
          </w:tcPr>
          <w:p w14:paraId="69C845F5" w14:textId="77777777" w:rsidR="00646E1C" w:rsidRDefault="00646E1C" w:rsidP="00646E1C">
            <w:r>
              <w:t>4</w:t>
            </w:r>
          </w:p>
        </w:tc>
        <w:tc>
          <w:tcPr>
            <w:tcW w:w="7001" w:type="dxa"/>
            <w:shd w:val="clear" w:color="auto" w:fill="auto"/>
          </w:tcPr>
          <w:p w14:paraId="4330B3C0" w14:textId="15E79B1A" w:rsidR="00646E1C" w:rsidRDefault="003B5A3F" w:rsidP="00646E1C">
            <w:r>
              <w:t>Moeez</w:t>
            </w:r>
            <w:r w:rsidR="00CA20BE">
              <w:t xml:space="preserve"> Muhammad Siddiqui</w:t>
            </w:r>
          </w:p>
        </w:tc>
      </w:tr>
      <w:tr w:rsidR="00646E1C" w14:paraId="234F693C" w14:textId="77777777" w:rsidTr="00F17674">
        <w:tc>
          <w:tcPr>
            <w:tcW w:w="1134" w:type="dxa"/>
            <w:shd w:val="clear" w:color="auto" w:fill="auto"/>
          </w:tcPr>
          <w:p w14:paraId="6A64F355" w14:textId="77777777" w:rsidR="00646E1C" w:rsidRDefault="00646E1C" w:rsidP="00646E1C">
            <w:r>
              <w:t>5</w:t>
            </w:r>
          </w:p>
        </w:tc>
        <w:tc>
          <w:tcPr>
            <w:tcW w:w="7001" w:type="dxa"/>
            <w:shd w:val="clear" w:color="auto" w:fill="auto"/>
          </w:tcPr>
          <w:p w14:paraId="3DD80548" w14:textId="46BADA48" w:rsidR="00646E1C" w:rsidRDefault="003B5A3F" w:rsidP="00646E1C">
            <w:r>
              <w:t>Leopold Bialek</w:t>
            </w:r>
          </w:p>
        </w:tc>
      </w:tr>
      <w:tr w:rsidR="00646E1C" w14:paraId="76818CBE" w14:textId="77777777" w:rsidTr="00F17674">
        <w:tc>
          <w:tcPr>
            <w:tcW w:w="1134" w:type="dxa"/>
            <w:shd w:val="clear" w:color="auto" w:fill="auto"/>
          </w:tcPr>
          <w:p w14:paraId="3884E09D" w14:textId="77777777" w:rsidR="00646E1C" w:rsidRDefault="00646E1C" w:rsidP="00646E1C">
            <w:r>
              <w:t>6</w:t>
            </w:r>
          </w:p>
        </w:tc>
        <w:tc>
          <w:tcPr>
            <w:tcW w:w="7001" w:type="dxa"/>
            <w:shd w:val="clear" w:color="auto" w:fill="auto"/>
          </w:tcPr>
          <w:p w14:paraId="5CA9BB41" w14:textId="5D78CF37" w:rsidR="00646E1C" w:rsidRDefault="003B5A3F" w:rsidP="00646E1C">
            <w:r>
              <w:t>Daniel Hannes</w:t>
            </w:r>
          </w:p>
        </w:tc>
      </w:tr>
      <w:tr w:rsidR="00646E1C" w14:paraId="2E6B8CA4" w14:textId="77777777" w:rsidTr="00F17674">
        <w:tc>
          <w:tcPr>
            <w:tcW w:w="1134" w:type="dxa"/>
            <w:shd w:val="clear" w:color="auto" w:fill="auto"/>
          </w:tcPr>
          <w:p w14:paraId="630156F3" w14:textId="77777777" w:rsidR="00646E1C" w:rsidRDefault="00646E1C" w:rsidP="00646E1C">
            <w:r>
              <w:t>7</w:t>
            </w:r>
          </w:p>
        </w:tc>
        <w:tc>
          <w:tcPr>
            <w:tcW w:w="7001" w:type="dxa"/>
            <w:shd w:val="clear" w:color="auto" w:fill="auto"/>
          </w:tcPr>
          <w:p w14:paraId="457180EB" w14:textId="5D4302A7" w:rsidR="00646E1C" w:rsidRDefault="003B5A3F" w:rsidP="00646E1C">
            <w:r>
              <w:t>Domenik Greiner</w:t>
            </w:r>
          </w:p>
        </w:tc>
      </w:tr>
      <w:tr w:rsidR="00646E1C" w14:paraId="360C2549" w14:textId="77777777" w:rsidTr="00F17674">
        <w:tc>
          <w:tcPr>
            <w:tcW w:w="1134" w:type="dxa"/>
            <w:shd w:val="clear" w:color="auto" w:fill="auto"/>
          </w:tcPr>
          <w:p w14:paraId="6EFF3E2D" w14:textId="77777777" w:rsidR="00646E1C" w:rsidRDefault="00646E1C" w:rsidP="00646E1C">
            <w:r>
              <w:t>8</w:t>
            </w:r>
          </w:p>
        </w:tc>
        <w:tc>
          <w:tcPr>
            <w:tcW w:w="7001" w:type="dxa"/>
            <w:shd w:val="clear" w:color="auto" w:fill="auto"/>
          </w:tcPr>
          <w:p w14:paraId="510132F1" w14:textId="74E3C455" w:rsidR="00646E1C" w:rsidRDefault="003B5A3F" w:rsidP="00646E1C">
            <w:r>
              <w:t>Domenik Mentel</w:t>
            </w:r>
          </w:p>
        </w:tc>
      </w:tr>
      <w:tr w:rsidR="00646E1C" w14:paraId="3F6C4D19" w14:textId="77777777" w:rsidTr="00F17674">
        <w:tc>
          <w:tcPr>
            <w:tcW w:w="1134" w:type="dxa"/>
            <w:shd w:val="clear" w:color="auto" w:fill="auto"/>
          </w:tcPr>
          <w:p w14:paraId="5599604D" w14:textId="77777777" w:rsidR="00646E1C" w:rsidRDefault="00646E1C" w:rsidP="00646E1C">
            <w:r>
              <w:t>9</w:t>
            </w:r>
          </w:p>
          <w:p w14:paraId="0AFF4447" w14:textId="240BE878" w:rsidR="00C80453" w:rsidRDefault="00C80453" w:rsidP="00646E1C">
            <w:r>
              <w:t>10</w:t>
            </w:r>
          </w:p>
        </w:tc>
        <w:tc>
          <w:tcPr>
            <w:tcW w:w="7001" w:type="dxa"/>
            <w:shd w:val="clear" w:color="auto" w:fill="auto"/>
          </w:tcPr>
          <w:p w14:paraId="5C005445" w14:textId="77777777" w:rsidR="00C80453" w:rsidRDefault="00C80453" w:rsidP="00646E1C">
            <w:r>
              <w:t xml:space="preserve">Erik </w:t>
            </w:r>
            <w:proofErr w:type="spellStart"/>
            <w:r>
              <w:t>Barthelman</w:t>
            </w:r>
            <w:proofErr w:type="spellEnd"/>
          </w:p>
          <w:p w14:paraId="7DEB1AB3" w14:textId="7AAC5A22" w:rsidR="00C80453" w:rsidRDefault="00C80453" w:rsidP="00646E1C">
            <w:r>
              <w:t>Jonas Hammer</w:t>
            </w:r>
          </w:p>
        </w:tc>
      </w:tr>
    </w:tbl>
    <w:p w14:paraId="38D68C87" w14:textId="77777777" w:rsidR="00646E1C" w:rsidRPr="00646E1C" w:rsidRDefault="00646E1C" w:rsidP="00646E1C"/>
    <w:p w14:paraId="19D9E5B8" w14:textId="77777777" w:rsidR="00FA7DF2" w:rsidRDefault="002D7171" w:rsidP="002D7171">
      <w:pPr>
        <w:pStyle w:val="berschrift2"/>
      </w:pPr>
      <w:r>
        <w:t xml:space="preserve">2. </w:t>
      </w:r>
      <w:r w:rsidR="00646E1C">
        <w:t>Tagesordnung</w:t>
      </w:r>
    </w:p>
    <w:p w14:paraId="574E930B" w14:textId="77777777" w:rsidR="00110851" w:rsidRPr="00110851" w:rsidRDefault="00110851" w:rsidP="00110851"/>
    <w:p w14:paraId="7C6BE69B" w14:textId="7D91CB01" w:rsidR="002D7171" w:rsidRDefault="002D7171" w:rsidP="002D7171">
      <w:r>
        <w:t>Top 1:</w:t>
      </w:r>
      <w:r w:rsidR="003B5A3F">
        <w:t xml:space="preserve"> </w:t>
      </w:r>
      <w:r w:rsidR="003B5A3F">
        <w:rPr>
          <w:rStyle w:val="normaltextrun"/>
          <w:rFonts w:ascii="Arial" w:hAnsi="Arial" w:cs="Arial"/>
          <w:color w:val="000000"/>
          <w:sz w:val="22"/>
          <w:szCs w:val="22"/>
          <w:bdr w:val="none" w:sz="0" w:space="0" w:color="auto" w:frame="1"/>
        </w:rPr>
        <w:t>Schriftführung</w:t>
      </w:r>
    </w:p>
    <w:p w14:paraId="616400D7" w14:textId="77777777" w:rsidR="00690A2B" w:rsidRDefault="00690A2B" w:rsidP="00690A2B">
      <w:r>
        <w:t xml:space="preserve">Top 2: </w:t>
      </w:r>
      <w:proofErr w:type="spellStart"/>
      <w:r>
        <w:t>Git</w:t>
      </w:r>
      <w:proofErr w:type="spellEnd"/>
      <w:r>
        <w:t xml:space="preserve"> Vorstellung durch Jonas Hammer </w:t>
      </w:r>
    </w:p>
    <w:p w14:paraId="54812846" w14:textId="77777777" w:rsidR="00690A2B" w:rsidRDefault="00690A2B" w:rsidP="00690A2B">
      <w:r>
        <w:t>Top 3: Festlegen der Vorgehensweise / des Entwicklungsprozesses</w:t>
      </w:r>
    </w:p>
    <w:p w14:paraId="79F2DC0B" w14:textId="77777777" w:rsidR="00690A2B" w:rsidRDefault="00690A2B" w:rsidP="00690A2B">
      <w:r>
        <w:t xml:space="preserve">Top 4: Erstellung Taskboard auf </w:t>
      </w:r>
      <w:proofErr w:type="spellStart"/>
      <w:r>
        <w:t>Git</w:t>
      </w:r>
      <w:proofErr w:type="spellEnd"/>
    </w:p>
    <w:p w14:paraId="74F0914C" w14:textId="77777777" w:rsidR="00690A2B" w:rsidRDefault="00690A2B" w:rsidP="00690A2B">
      <w:r>
        <w:t>Top 5: Anregungen/ Wünsche?</w:t>
      </w:r>
    </w:p>
    <w:p w14:paraId="4C0301D3" w14:textId="77777777" w:rsidR="00690A2B" w:rsidRDefault="00690A2B" w:rsidP="00690A2B">
      <w:r>
        <w:t>Top 6: Ziele von I1 bis 26.04.23 (T3)</w:t>
      </w:r>
    </w:p>
    <w:p w14:paraId="2A69E72D" w14:textId="77777777" w:rsidR="00690A2B" w:rsidRDefault="00690A2B" w:rsidP="00690A2B">
      <w:r>
        <w:t xml:space="preserve">Top 7:  Diskussion des </w:t>
      </w:r>
      <w:proofErr w:type="spellStart"/>
      <w:r>
        <w:t>Projektaufrages</w:t>
      </w:r>
      <w:proofErr w:type="spellEnd"/>
      <w:r>
        <w:t xml:space="preserve"> / Buchkapitel zur Quantenkryptographie</w:t>
      </w:r>
    </w:p>
    <w:p w14:paraId="3BD675ED" w14:textId="77777777" w:rsidR="00690A2B" w:rsidRDefault="00690A2B" w:rsidP="00690A2B">
      <w:r>
        <w:t>Top 8: Erste Anforderungssammlung mit Dominik Mentel</w:t>
      </w:r>
    </w:p>
    <w:p w14:paraId="511FDD0B" w14:textId="2D76D100" w:rsidR="00AF4108" w:rsidRDefault="00690A2B" w:rsidP="00690A2B">
      <w:r>
        <w:t>Top 9: Verteilung von Aufgaben (Use Cases)</w:t>
      </w:r>
    </w:p>
    <w:p w14:paraId="4E6FC131" w14:textId="77777777" w:rsidR="00AF4108" w:rsidRDefault="00AF4108" w:rsidP="00AF4108">
      <w:pPr>
        <w:pStyle w:val="berschrift2"/>
      </w:pPr>
      <w:r>
        <w:t>3. Verlauf</w:t>
      </w:r>
    </w:p>
    <w:p w14:paraId="3053589B" w14:textId="77777777" w:rsidR="005539B2" w:rsidRDefault="005539B2" w:rsidP="005539B2"/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1536"/>
        <w:gridCol w:w="4506"/>
        <w:gridCol w:w="3020"/>
      </w:tblGrid>
      <w:tr w:rsidR="005539B2" w:rsidRPr="004C5023" w14:paraId="110B62BE" w14:textId="77777777" w:rsidTr="003B5A3F">
        <w:tc>
          <w:tcPr>
            <w:tcW w:w="1384" w:type="dxa"/>
          </w:tcPr>
          <w:p w14:paraId="087B0A0E" w14:textId="77777777"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Sprecher</w:t>
            </w:r>
          </w:p>
        </w:tc>
        <w:tc>
          <w:tcPr>
            <w:tcW w:w="4757" w:type="dxa"/>
          </w:tcPr>
          <w:p w14:paraId="733D6318" w14:textId="77777777"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Text</w:t>
            </w:r>
          </w:p>
        </w:tc>
        <w:tc>
          <w:tcPr>
            <w:tcW w:w="3071" w:type="dxa"/>
          </w:tcPr>
          <w:p w14:paraId="150F8FC6" w14:textId="77777777" w:rsidR="005539B2" w:rsidRPr="004C5023" w:rsidRDefault="005539B2" w:rsidP="005539B2">
            <w:pPr>
              <w:rPr>
                <w:b/>
                <w:bCs/>
              </w:rPr>
            </w:pPr>
            <w:r w:rsidRPr="004C5023">
              <w:rPr>
                <w:b/>
                <w:bCs/>
              </w:rPr>
              <w:t>Erledigung</w:t>
            </w:r>
          </w:p>
        </w:tc>
      </w:tr>
      <w:tr w:rsidR="005539B2" w14:paraId="7EB4B3FD" w14:textId="77777777" w:rsidTr="003B5A3F">
        <w:tc>
          <w:tcPr>
            <w:tcW w:w="1384" w:type="dxa"/>
          </w:tcPr>
          <w:p w14:paraId="7CD7D542" w14:textId="77777777" w:rsidR="005539B2" w:rsidRDefault="005539B2" w:rsidP="005539B2"/>
        </w:tc>
        <w:tc>
          <w:tcPr>
            <w:tcW w:w="4757" w:type="dxa"/>
          </w:tcPr>
          <w:p w14:paraId="7F1D34B1" w14:textId="77777777" w:rsidR="005539B2" w:rsidRDefault="005539B2" w:rsidP="005539B2"/>
        </w:tc>
        <w:tc>
          <w:tcPr>
            <w:tcW w:w="3071" w:type="dxa"/>
          </w:tcPr>
          <w:p w14:paraId="1E7B63E9" w14:textId="77777777" w:rsidR="005539B2" w:rsidRDefault="005539B2" w:rsidP="005539B2"/>
        </w:tc>
      </w:tr>
      <w:tr w:rsidR="00110851" w14:paraId="7B945E52" w14:textId="77777777" w:rsidTr="003B5A3F">
        <w:tc>
          <w:tcPr>
            <w:tcW w:w="1384" w:type="dxa"/>
          </w:tcPr>
          <w:p w14:paraId="7569E2A6" w14:textId="77777777" w:rsidR="00110851" w:rsidRDefault="00110851" w:rsidP="00F627F3">
            <w:r>
              <w:t xml:space="preserve">Top 1 </w:t>
            </w:r>
          </w:p>
          <w:p w14:paraId="7A28F050" w14:textId="381E3CDB" w:rsidR="00110851" w:rsidRDefault="003B5A3F" w:rsidP="00F627F3">
            <w:r>
              <w:t xml:space="preserve">Simon </w:t>
            </w:r>
            <w:proofErr w:type="spellStart"/>
            <w:r>
              <w:t>Schiesslbauer</w:t>
            </w:r>
            <w:proofErr w:type="spellEnd"/>
          </w:p>
        </w:tc>
        <w:tc>
          <w:tcPr>
            <w:tcW w:w="4757" w:type="dxa"/>
          </w:tcPr>
          <w:p w14:paraId="0F983091" w14:textId="65A5FC4F" w:rsidR="00110851" w:rsidRDefault="003B5A3F" w:rsidP="00F627F3">
            <w:r>
              <w:t>Festlegen der Team Termine und jeweiligen Protokolle</w:t>
            </w:r>
            <w:r w:rsidR="00110851">
              <w:t xml:space="preserve"> </w:t>
            </w:r>
          </w:p>
        </w:tc>
        <w:tc>
          <w:tcPr>
            <w:tcW w:w="3071" w:type="dxa"/>
          </w:tcPr>
          <w:p w14:paraId="007F4E22" w14:textId="77777777" w:rsidR="00110851" w:rsidRDefault="003B5A3F" w:rsidP="00F627F3">
            <w:r>
              <w:t xml:space="preserve">In der Regel soll sich </w:t>
            </w:r>
            <w:proofErr w:type="gramStart"/>
            <w:r>
              <w:t>Montags</w:t>
            </w:r>
            <w:proofErr w:type="gramEnd"/>
            <w:r>
              <w:t xml:space="preserve"> getroffen werden, in der Osterwoche nur Mittwochs. </w:t>
            </w:r>
          </w:p>
          <w:p w14:paraId="5C8BD5C2" w14:textId="4901EFE3" w:rsidR="003B5A3F" w:rsidRDefault="003B5A3F" w:rsidP="00F627F3">
            <w:r>
              <w:lastRenderedPageBreak/>
              <w:t xml:space="preserve">In regulären Wochen findet </w:t>
            </w:r>
            <w:proofErr w:type="gramStart"/>
            <w:r>
              <w:t>Mittwochs</w:t>
            </w:r>
            <w:proofErr w:type="gramEnd"/>
            <w:r>
              <w:t xml:space="preserve"> ein kurzer Abstimmungstermin. Die genauen Termine werden in einem Dokument </w:t>
            </w:r>
            <w:proofErr w:type="gramStart"/>
            <w:r>
              <w:t>Festgehalten</w:t>
            </w:r>
            <w:proofErr w:type="gramEnd"/>
            <w:r>
              <w:t>.</w:t>
            </w:r>
          </w:p>
        </w:tc>
      </w:tr>
      <w:tr w:rsidR="005539B2" w14:paraId="6908677A" w14:textId="77777777" w:rsidTr="003B5A3F">
        <w:tc>
          <w:tcPr>
            <w:tcW w:w="1384" w:type="dxa"/>
          </w:tcPr>
          <w:p w14:paraId="202A4707" w14:textId="77777777" w:rsidR="005539B2" w:rsidRDefault="00690A2B" w:rsidP="005539B2">
            <w:r>
              <w:lastRenderedPageBreak/>
              <w:t>Top 2</w:t>
            </w:r>
          </w:p>
          <w:p w14:paraId="05F370BF" w14:textId="4561FE43" w:rsidR="00690A2B" w:rsidRDefault="00690A2B" w:rsidP="005539B2">
            <w:r>
              <w:t>Jonas Hammer</w:t>
            </w:r>
          </w:p>
        </w:tc>
        <w:tc>
          <w:tcPr>
            <w:tcW w:w="4757" w:type="dxa"/>
          </w:tcPr>
          <w:p w14:paraId="6738F3BA" w14:textId="3EB3BA19" w:rsidR="005539B2" w:rsidRDefault="00690A2B" w:rsidP="005539B2">
            <w:r>
              <w:t xml:space="preserve">Jonas stellt uns die Struktur unseres </w:t>
            </w:r>
            <w:proofErr w:type="spellStart"/>
            <w:r>
              <w:t>Git</w:t>
            </w:r>
            <w:proofErr w:type="spellEnd"/>
            <w:r>
              <w:t xml:space="preserve"> vor</w:t>
            </w:r>
          </w:p>
        </w:tc>
        <w:tc>
          <w:tcPr>
            <w:tcW w:w="3071" w:type="dxa"/>
          </w:tcPr>
          <w:p w14:paraId="0EEB0416" w14:textId="6348C5B1" w:rsidR="005539B2" w:rsidRDefault="00690A2B" w:rsidP="005539B2">
            <w:r>
              <w:t xml:space="preserve">Unter folgendem: </w:t>
            </w:r>
            <w:hyperlink r:id="rId9" w:history="1">
              <w:r w:rsidRPr="00690A2B">
                <w:rPr>
                  <w:rStyle w:val="Hyperlink"/>
                </w:rPr>
                <w:t>Link</w:t>
              </w:r>
            </w:hyperlink>
            <w:r>
              <w:t xml:space="preserve"> befindet sich eine Anleitung zum Konfigurieren von </w:t>
            </w:r>
            <w:proofErr w:type="spellStart"/>
            <w:r>
              <w:t>Git</w:t>
            </w:r>
            <w:proofErr w:type="spellEnd"/>
            <w:r>
              <w:t xml:space="preserve"> Bash</w:t>
            </w:r>
          </w:p>
        </w:tc>
      </w:tr>
      <w:tr w:rsidR="005539B2" w14:paraId="0D2957A2" w14:textId="77777777" w:rsidTr="003B5A3F">
        <w:tc>
          <w:tcPr>
            <w:tcW w:w="1384" w:type="dxa"/>
          </w:tcPr>
          <w:p w14:paraId="035709E2" w14:textId="77777777" w:rsidR="005539B2" w:rsidRDefault="00CA20BE" w:rsidP="005539B2">
            <w:r>
              <w:t>Top 3</w:t>
            </w:r>
          </w:p>
          <w:p w14:paraId="0276A8F6" w14:textId="307EECA2" w:rsidR="00CA20BE" w:rsidRDefault="00CA20BE" w:rsidP="005539B2">
            <w:r>
              <w:t xml:space="preserve">Simon </w:t>
            </w:r>
            <w:proofErr w:type="spellStart"/>
            <w:r>
              <w:t>Schiesslbauer</w:t>
            </w:r>
            <w:proofErr w:type="spellEnd"/>
          </w:p>
        </w:tc>
        <w:tc>
          <w:tcPr>
            <w:tcW w:w="4757" w:type="dxa"/>
          </w:tcPr>
          <w:p w14:paraId="22E2E1F0" w14:textId="48B5C072" w:rsidR="00CA20BE" w:rsidRDefault="00CA20BE" w:rsidP="00CA20BE">
            <w:r>
              <w:t>Vorschlag: ​</w:t>
            </w:r>
          </w:p>
          <w:p w14:paraId="75028448" w14:textId="77777777" w:rsidR="00CA20BE" w:rsidRDefault="00CA20BE" w:rsidP="00CA20BE">
            <w:r>
              <w:t xml:space="preserve">Mischung aus </w:t>
            </w:r>
            <w:proofErr w:type="spellStart"/>
            <w:r>
              <w:t>Scrum</w:t>
            </w:r>
            <w:proofErr w:type="spellEnd"/>
            <w:r>
              <w:t>/XP​</w:t>
            </w:r>
          </w:p>
          <w:p w14:paraId="32287596" w14:textId="77777777" w:rsidR="00CA20BE" w:rsidRDefault="00CA20BE" w:rsidP="00CA20BE">
            <w:r>
              <w:t>1 Wochen Sprints​</w:t>
            </w:r>
          </w:p>
          <w:p w14:paraId="3D449550" w14:textId="77777777" w:rsidR="00CA20BE" w:rsidRDefault="00CA20BE" w:rsidP="00CA20BE">
            <w:r>
              <w:t xml:space="preserve">Montags immer </w:t>
            </w:r>
            <w:proofErr w:type="spellStart"/>
            <w:r>
              <w:t>Retrospective</w:t>
            </w:r>
            <w:proofErr w:type="spellEnd"/>
            <w:r>
              <w:t xml:space="preserve"> &amp; Sprint Planung (Sprint Poker etc.)​</w:t>
            </w:r>
          </w:p>
          <w:p w14:paraId="0CDE530E" w14:textId="77777777" w:rsidR="00CA20BE" w:rsidRDefault="00CA20BE" w:rsidP="00CA20BE">
            <w:r>
              <w:t xml:space="preserve">Aus XP z.B. Pair </w:t>
            </w:r>
            <w:proofErr w:type="spellStart"/>
            <w:r>
              <w:t>Programming</w:t>
            </w:r>
            <w:proofErr w:type="spellEnd"/>
            <w:r>
              <w:t xml:space="preserve"> übernehmen​</w:t>
            </w:r>
          </w:p>
          <w:p w14:paraId="1D3C9F97" w14:textId="4F249004" w:rsidR="005539B2" w:rsidRDefault="00CA20BE" w:rsidP="00CA20BE">
            <w:r>
              <w:t xml:space="preserve">Verteilung der </w:t>
            </w:r>
            <w:proofErr w:type="spellStart"/>
            <w:r>
              <w:t>Scrum</w:t>
            </w:r>
            <w:proofErr w:type="spellEnd"/>
            <w:r>
              <w:t xml:space="preserve"> Rollen?​</w:t>
            </w:r>
          </w:p>
        </w:tc>
        <w:tc>
          <w:tcPr>
            <w:tcW w:w="3071" w:type="dxa"/>
          </w:tcPr>
          <w:p w14:paraId="3B949150" w14:textId="77777777" w:rsidR="005539B2" w:rsidRDefault="006B3E4A" w:rsidP="005539B2">
            <w:r>
              <w:t xml:space="preserve">Simon macht </w:t>
            </w:r>
            <w:proofErr w:type="spellStart"/>
            <w:r>
              <w:t>Scrum</w:t>
            </w:r>
            <w:proofErr w:type="spellEnd"/>
            <w:r>
              <w:t xml:space="preserve"> Master</w:t>
            </w:r>
          </w:p>
          <w:p w14:paraId="39C31C81" w14:textId="7B91D63A" w:rsidR="006B3E4A" w:rsidRDefault="006B3E4A" w:rsidP="005539B2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sind alle</w:t>
            </w:r>
          </w:p>
        </w:tc>
      </w:tr>
      <w:tr w:rsidR="005539B2" w14:paraId="03534987" w14:textId="77777777" w:rsidTr="003B5A3F">
        <w:tc>
          <w:tcPr>
            <w:tcW w:w="1384" w:type="dxa"/>
          </w:tcPr>
          <w:p w14:paraId="15947F63" w14:textId="77777777" w:rsidR="005539B2" w:rsidRDefault="006B3E4A" w:rsidP="005539B2">
            <w:r>
              <w:t>Top 4</w:t>
            </w:r>
          </w:p>
          <w:p w14:paraId="0613A25E" w14:textId="0AA46F29" w:rsidR="006B3E4A" w:rsidRDefault="006B3E4A" w:rsidP="005539B2">
            <w:r>
              <w:t xml:space="preserve">Simon </w:t>
            </w:r>
            <w:proofErr w:type="spellStart"/>
            <w:r>
              <w:t>Schiesslbauer</w:t>
            </w:r>
            <w:proofErr w:type="spellEnd"/>
          </w:p>
        </w:tc>
        <w:tc>
          <w:tcPr>
            <w:tcW w:w="4757" w:type="dxa"/>
          </w:tcPr>
          <w:p w14:paraId="3A48B2AF" w14:textId="2FC33DB4" w:rsidR="005539B2" w:rsidRDefault="006B3E4A" w:rsidP="005539B2">
            <w:r>
              <w:t xml:space="preserve">Taskboard </w:t>
            </w:r>
            <w:proofErr w:type="gramStart"/>
            <w:r>
              <w:t>zum festhalten</w:t>
            </w:r>
            <w:proofErr w:type="gramEnd"/>
            <w:r>
              <w:t xml:space="preserve"> des Backlogs soll angelegt werden</w:t>
            </w:r>
          </w:p>
        </w:tc>
        <w:tc>
          <w:tcPr>
            <w:tcW w:w="3071" w:type="dxa"/>
          </w:tcPr>
          <w:p w14:paraId="11FBC8CE" w14:textId="6A35D7EF" w:rsidR="005539B2" w:rsidRDefault="006B3E4A" w:rsidP="005539B2">
            <w:r>
              <w:t xml:space="preserve">Jonas legt im </w:t>
            </w:r>
            <w:proofErr w:type="spellStart"/>
            <w:r>
              <w:t>Git</w:t>
            </w:r>
            <w:proofErr w:type="spellEnd"/>
            <w:r>
              <w:t xml:space="preserve"> ein Taskboard</w:t>
            </w:r>
            <w:r w:rsidR="00AB6CE1">
              <w:t xml:space="preserve"> mit verschiedenen Kategorien</w:t>
            </w:r>
            <w:r>
              <w:t xml:space="preserve"> an, unter folgendem: </w:t>
            </w:r>
            <w:hyperlink r:id="rId10" w:history="1">
              <w:r w:rsidRPr="006B3E4A">
                <w:rPr>
                  <w:rStyle w:val="Hyperlink"/>
                </w:rPr>
                <w:t>Link</w:t>
              </w:r>
            </w:hyperlink>
          </w:p>
        </w:tc>
      </w:tr>
      <w:tr w:rsidR="005539B2" w14:paraId="0ABA5A38" w14:textId="77777777" w:rsidTr="003B5A3F">
        <w:tc>
          <w:tcPr>
            <w:tcW w:w="1384" w:type="dxa"/>
          </w:tcPr>
          <w:p w14:paraId="2D38667C" w14:textId="1CCDCA54" w:rsidR="005539B2" w:rsidRDefault="00B92314" w:rsidP="005539B2">
            <w:r>
              <w:t>Top5</w:t>
            </w:r>
          </w:p>
        </w:tc>
        <w:tc>
          <w:tcPr>
            <w:tcW w:w="4757" w:type="dxa"/>
          </w:tcPr>
          <w:p w14:paraId="67C05D7E" w14:textId="3CD0B38B" w:rsidR="005539B2" w:rsidRDefault="00B92314" w:rsidP="005539B2">
            <w:r>
              <w:t>Sonstiges</w:t>
            </w:r>
          </w:p>
        </w:tc>
        <w:tc>
          <w:tcPr>
            <w:tcW w:w="3071" w:type="dxa"/>
          </w:tcPr>
          <w:p w14:paraId="59CF8F53" w14:textId="2D84BB55" w:rsidR="005539B2" w:rsidRDefault="00B92314" w:rsidP="005539B2">
            <w:r>
              <w:t>/</w:t>
            </w:r>
          </w:p>
        </w:tc>
      </w:tr>
      <w:tr w:rsidR="005539B2" w14:paraId="58B265F9" w14:textId="77777777" w:rsidTr="003B5A3F">
        <w:tc>
          <w:tcPr>
            <w:tcW w:w="1384" w:type="dxa"/>
          </w:tcPr>
          <w:p w14:paraId="5DF50B33" w14:textId="77777777" w:rsidR="005539B2" w:rsidRDefault="00B92314" w:rsidP="005539B2">
            <w:r>
              <w:t>Top 6</w:t>
            </w:r>
          </w:p>
          <w:p w14:paraId="2A23BB83" w14:textId="7B6C2025" w:rsidR="00B92314" w:rsidRDefault="00B92314" w:rsidP="005539B2">
            <w:r>
              <w:t xml:space="preserve">Simon </w:t>
            </w:r>
            <w:proofErr w:type="spellStart"/>
            <w:r>
              <w:t>Schiesslbauer</w:t>
            </w:r>
            <w:proofErr w:type="spellEnd"/>
          </w:p>
        </w:tc>
        <w:tc>
          <w:tcPr>
            <w:tcW w:w="4757" w:type="dxa"/>
          </w:tcPr>
          <w:p w14:paraId="37DD47AA" w14:textId="4CBAD7CB" w:rsidR="005539B2" w:rsidRDefault="00B92314" w:rsidP="005539B2">
            <w:r>
              <w:t>Ziele bis I1 26.04.</w:t>
            </w:r>
          </w:p>
        </w:tc>
        <w:tc>
          <w:tcPr>
            <w:tcW w:w="3071" w:type="dxa"/>
          </w:tcPr>
          <w:p w14:paraId="3F130BA4" w14:textId="4427C7DB" w:rsidR="005539B2" w:rsidRDefault="00B92314" w:rsidP="005539B2">
            <w:r w:rsidRPr="00B92314">
              <w:t>Bis dahin muss Systemanalyse / das Prüfprotokoll fertig sein (Dokumente ausgefüllt)​</w:t>
            </w:r>
          </w:p>
        </w:tc>
      </w:tr>
      <w:tr w:rsidR="005539B2" w14:paraId="64758551" w14:textId="77777777" w:rsidTr="003B5A3F">
        <w:tc>
          <w:tcPr>
            <w:tcW w:w="1384" w:type="dxa"/>
          </w:tcPr>
          <w:p w14:paraId="20888442" w14:textId="75C91A54" w:rsidR="005539B2" w:rsidRDefault="00B92314" w:rsidP="005539B2">
            <w:r>
              <w:t>Top 7</w:t>
            </w:r>
            <w:r w:rsidR="0084776B">
              <w:t xml:space="preserve"> &amp; 8</w:t>
            </w:r>
          </w:p>
          <w:p w14:paraId="4EFEE1AA" w14:textId="04A6C6AE" w:rsidR="00B92314" w:rsidRDefault="00B92314" w:rsidP="005539B2">
            <w:r>
              <w:t xml:space="preserve">Domenik </w:t>
            </w:r>
            <w:proofErr w:type="spellStart"/>
            <w:r>
              <w:t>mentel</w:t>
            </w:r>
            <w:proofErr w:type="spellEnd"/>
          </w:p>
        </w:tc>
        <w:tc>
          <w:tcPr>
            <w:tcW w:w="4757" w:type="dxa"/>
          </w:tcPr>
          <w:p w14:paraId="2324194A" w14:textId="3094E6BE" w:rsidR="005539B2" w:rsidRDefault="00B92314" w:rsidP="005539B2">
            <w:r>
              <w:t>Funktionale Anforderungen</w:t>
            </w:r>
          </w:p>
        </w:tc>
        <w:tc>
          <w:tcPr>
            <w:tcW w:w="3071" w:type="dxa"/>
          </w:tcPr>
          <w:p w14:paraId="45CF88FF" w14:textId="3457112A" w:rsidR="005539B2" w:rsidRDefault="00C80453" w:rsidP="005539B2">
            <w:r>
              <w:t xml:space="preserve">Dokument mit </w:t>
            </w:r>
            <w:r w:rsidR="009A4343">
              <w:t>Anforderungen</w:t>
            </w:r>
            <w:r>
              <w:t xml:space="preserve"> wurde erstellt.</w:t>
            </w:r>
          </w:p>
          <w:p w14:paraId="73968F7F" w14:textId="720BF02C" w:rsidR="009A4343" w:rsidRDefault="009A4343" w:rsidP="005539B2"/>
          <w:p w14:paraId="12E6CC29" w14:textId="300C5348" w:rsidR="00C80453" w:rsidRDefault="009A4343" w:rsidP="005539B2">
            <w:r>
              <w:t xml:space="preserve">In einem </w:t>
            </w:r>
            <w:proofErr w:type="spellStart"/>
            <w:r>
              <w:t>Übungszenario</w:t>
            </w:r>
            <w:proofErr w:type="spellEnd"/>
            <w:r>
              <w:t xml:space="preserve"> gibt es eine Art entscheidungsbaum, je nach Schwierigkeit hat der User mehr oder weniger Auswahlmöglichkeiten</w:t>
            </w:r>
          </w:p>
          <w:p w14:paraId="2C30EA2D" w14:textId="77777777" w:rsidR="009A4343" w:rsidRDefault="009A4343" w:rsidP="005539B2"/>
          <w:p w14:paraId="3B455DFA" w14:textId="77777777" w:rsidR="00C80453" w:rsidRDefault="00C80453" w:rsidP="005539B2">
            <w:r>
              <w:t>Frage: Wie ist das mit der Rollenzuteilung gemeint?</w:t>
            </w:r>
          </w:p>
          <w:p w14:paraId="25ACE3F5" w14:textId="77777777" w:rsidR="00C80453" w:rsidRDefault="00C80453" w:rsidP="005539B2">
            <w:r>
              <w:t>Frage: Ist die Netzwerkfähigkeit eine Anforderung?</w:t>
            </w:r>
          </w:p>
          <w:p w14:paraId="091EB811" w14:textId="77777777" w:rsidR="00E31972" w:rsidRDefault="00E31972" w:rsidP="005539B2">
            <w:r>
              <w:t xml:space="preserve">Frage: Wie läuft die Sicherung </w:t>
            </w:r>
            <w:proofErr w:type="spellStart"/>
            <w:r>
              <w:t>datren</w:t>
            </w:r>
            <w:proofErr w:type="spellEnd"/>
            <w:r>
              <w:t xml:space="preserve"> der </w:t>
            </w:r>
            <w:proofErr w:type="spellStart"/>
            <w:r>
              <w:t>übungszenarien</w:t>
            </w:r>
            <w:proofErr w:type="spellEnd"/>
            <w:r>
              <w:t>?</w:t>
            </w:r>
          </w:p>
          <w:p w14:paraId="3AEB0041" w14:textId="5BFE95D8" w:rsidR="00E31972" w:rsidRDefault="00E31972" w:rsidP="005539B2">
            <w:r>
              <w:t xml:space="preserve">Frage: Welche Angriffsvektoren </w:t>
            </w:r>
            <w:proofErr w:type="gramStart"/>
            <w:r>
              <w:t>soll</w:t>
            </w:r>
            <w:proofErr w:type="gramEnd"/>
            <w:r>
              <w:t xml:space="preserve"> Eve haben?</w:t>
            </w:r>
          </w:p>
        </w:tc>
      </w:tr>
      <w:tr w:rsidR="005539B2" w:rsidRPr="00D12F7A" w14:paraId="38B9091B" w14:textId="77777777" w:rsidTr="003B5A3F">
        <w:tc>
          <w:tcPr>
            <w:tcW w:w="1384" w:type="dxa"/>
          </w:tcPr>
          <w:p w14:paraId="28A80AF8" w14:textId="77777777" w:rsidR="005539B2" w:rsidRDefault="0084776B" w:rsidP="005539B2">
            <w:r>
              <w:t>Top 9</w:t>
            </w:r>
          </w:p>
          <w:p w14:paraId="0B886E1D" w14:textId="08CFC9F2" w:rsidR="0084776B" w:rsidRDefault="0084776B" w:rsidP="005539B2">
            <w:r>
              <w:t>Simon</w:t>
            </w:r>
          </w:p>
        </w:tc>
        <w:tc>
          <w:tcPr>
            <w:tcW w:w="4757" w:type="dxa"/>
          </w:tcPr>
          <w:p w14:paraId="0BF5016A" w14:textId="53DDD7C6" w:rsidR="005539B2" w:rsidRDefault="0084776B" w:rsidP="005539B2">
            <w:r>
              <w:t>Verteilen der Aufgaben</w:t>
            </w:r>
          </w:p>
        </w:tc>
        <w:tc>
          <w:tcPr>
            <w:tcW w:w="3071" w:type="dxa"/>
          </w:tcPr>
          <w:p w14:paraId="65FCD8EC" w14:textId="0F0731F0" w:rsidR="005539B2" w:rsidRDefault="0084776B" w:rsidP="005539B2">
            <w:r>
              <w:t xml:space="preserve">Nächstes </w:t>
            </w:r>
            <w:proofErr w:type="spellStart"/>
            <w:r>
              <w:t>meeting</w:t>
            </w:r>
            <w:proofErr w:type="spellEnd"/>
            <w:r>
              <w:t xml:space="preserve"> Donnerstag, bis dahin</w:t>
            </w:r>
            <w:r w:rsidR="00D12F7A">
              <w:t>:</w:t>
            </w:r>
          </w:p>
          <w:p w14:paraId="221388D3" w14:textId="04F82BE6" w:rsidR="00D12F7A" w:rsidRDefault="00D12F7A" w:rsidP="005539B2">
            <w:r>
              <w:lastRenderedPageBreak/>
              <w:t>Team1(Dominik G., Elias, Erik) Entwurf konzeptionelles Datenmodell)</w:t>
            </w:r>
          </w:p>
          <w:p w14:paraId="3FB8D9EA" w14:textId="28D6B4C0" w:rsidR="00D12F7A" w:rsidRDefault="00D12F7A" w:rsidP="005539B2">
            <w:r>
              <w:t xml:space="preserve">Team 2(Alexander, </w:t>
            </w:r>
            <w:proofErr w:type="spellStart"/>
            <w:proofErr w:type="gramStart"/>
            <w:r>
              <w:t>Daniel,Jonas</w:t>
            </w:r>
            <w:proofErr w:type="spellEnd"/>
            <w:proofErr w:type="gramEnd"/>
            <w:r>
              <w:t xml:space="preserve">) </w:t>
            </w:r>
            <w:proofErr w:type="spellStart"/>
            <w:r>
              <w:t>Übungszenarien</w:t>
            </w:r>
            <w:proofErr w:type="spellEnd"/>
            <w:r>
              <w:t xml:space="preserve"> erstellen</w:t>
            </w:r>
          </w:p>
          <w:p w14:paraId="4FE0FFD8" w14:textId="4084DA90" w:rsidR="00D12F7A" w:rsidRPr="00D12F7A" w:rsidRDefault="00D12F7A" w:rsidP="005539B2">
            <w:pPr>
              <w:rPr>
                <w:lang w:val="en-US"/>
              </w:rPr>
            </w:pPr>
            <w:r w:rsidRPr="00D12F7A">
              <w:rPr>
                <w:lang w:val="en-US"/>
              </w:rPr>
              <w:t xml:space="preserve">Team3(Dominik M., Leopold, </w:t>
            </w:r>
            <w:proofErr w:type="spellStart"/>
            <w:proofErr w:type="gramStart"/>
            <w:r w:rsidRPr="00D12F7A">
              <w:rPr>
                <w:lang w:val="en-US"/>
              </w:rPr>
              <w:t>M</w:t>
            </w:r>
            <w:r>
              <w:rPr>
                <w:lang w:val="en-US"/>
              </w:rPr>
              <w:t>oeez,Simon</w:t>
            </w:r>
            <w:proofErr w:type="spellEnd"/>
            <w:proofErr w:type="gramEnd"/>
            <w:r>
              <w:rPr>
                <w:lang w:val="en-US"/>
              </w:rPr>
              <w:t xml:space="preserve">) Use Case </w:t>
            </w:r>
            <w:proofErr w:type="spellStart"/>
            <w:r>
              <w:rPr>
                <w:lang w:val="en-US"/>
              </w:rPr>
              <w:t>Übersicht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erstellen</w:t>
            </w:r>
            <w:proofErr w:type="spellEnd"/>
          </w:p>
          <w:p w14:paraId="5143FFCC" w14:textId="411BE3BE" w:rsidR="0084776B" w:rsidRPr="00D12F7A" w:rsidRDefault="0084776B" w:rsidP="005539B2">
            <w:pPr>
              <w:rPr>
                <w:lang w:val="en-US"/>
              </w:rPr>
            </w:pPr>
          </w:p>
        </w:tc>
      </w:tr>
      <w:tr w:rsidR="005539B2" w:rsidRPr="00D12F7A" w14:paraId="7F4BA94D" w14:textId="77777777" w:rsidTr="003B5A3F">
        <w:tc>
          <w:tcPr>
            <w:tcW w:w="1384" w:type="dxa"/>
          </w:tcPr>
          <w:p w14:paraId="2D9F1C0A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4C036D32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A80EE88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72372F2A" w14:textId="77777777" w:rsidTr="003B5A3F">
        <w:tc>
          <w:tcPr>
            <w:tcW w:w="1384" w:type="dxa"/>
          </w:tcPr>
          <w:p w14:paraId="14AADD45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79F761ED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2274B457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6D70C0FE" w14:textId="77777777" w:rsidTr="003B5A3F">
        <w:tc>
          <w:tcPr>
            <w:tcW w:w="1384" w:type="dxa"/>
          </w:tcPr>
          <w:p w14:paraId="4A195BFD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49EACAF5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4F78EEDF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2C4F8D15" w14:textId="77777777" w:rsidTr="003B5A3F">
        <w:tc>
          <w:tcPr>
            <w:tcW w:w="1384" w:type="dxa"/>
          </w:tcPr>
          <w:p w14:paraId="19A8C444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7A7E1F12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537AE27C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166598AF" w14:textId="77777777" w:rsidTr="003B5A3F">
        <w:tc>
          <w:tcPr>
            <w:tcW w:w="1384" w:type="dxa"/>
          </w:tcPr>
          <w:p w14:paraId="02E436E6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081AC7FC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0676CB65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6FA3A075" w14:textId="77777777" w:rsidTr="003B5A3F">
        <w:tc>
          <w:tcPr>
            <w:tcW w:w="1384" w:type="dxa"/>
          </w:tcPr>
          <w:p w14:paraId="529F223B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3DF10E45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63BD48ED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7024E821" w14:textId="77777777" w:rsidTr="003B5A3F">
        <w:tc>
          <w:tcPr>
            <w:tcW w:w="1384" w:type="dxa"/>
          </w:tcPr>
          <w:p w14:paraId="734FAC13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5289539B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79594124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2B0F9226" w14:textId="77777777" w:rsidTr="003B5A3F">
        <w:tc>
          <w:tcPr>
            <w:tcW w:w="1384" w:type="dxa"/>
          </w:tcPr>
          <w:p w14:paraId="52EA231D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7B51E360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0F8CE3E5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1A167501" w14:textId="77777777" w:rsidTr="003B5A3F">
        <w:tc>
          <w:tcPr>
            <w:tcW w:w="1384" w:type="dxa"/>
          </w:tcPr>
          <w:p w14:paraId="0F667A00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6962FC55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15773AC6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53701E51" w14:textId="77777777" w:rsidTr="003B5A3F">
        <w:tc>
          <w:tcPr>
            <w:tcW w:w="1384" w:type="dxa"/>
          </w:tcPr>
          <w:p w14:paraId="6A936E3E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34F93A48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583DBC5D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5C6AED20" w14:textId="77777777" w:rsidTr="003B5A3F">
        <w:tc>
          <w:tcPr>
            <w:tcW w:w="1384" w:type="dxa"/>
          </w:tcPr>
          <w:p w14:paraId="0F47DDCC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5314A2D1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59B6FF3F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687F7E98" w14:textId="77777777" w:rsidTr="003B5A3F">
        <w:tc>
          <w:tcPr>
            <w:tcW w:w="1384" w:type="dxa"/>
          </w:tcPr>
          <w:p w14:paraId="0D17CB48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64DE36C9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BE8AE9D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2EA4E7F7" w14:textId="77777777" w:rsidTr="003B5A3F">
        <w:tc>
          <w:tcPr>
            <w:tcW w:w="1384" w:type="dxa"/>
          </w:tcPr>
          <w:p w14:paraId="7E288AF2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74675E2C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C94AC5B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5AE9EB14" w14:textId="77777777" w:rsidTr="003B5A3F">
        <w:tc>
          <w:tcPr>
            <w:tcW w:w="1384" w:type="dxa"/>
          </w:tcPr>
          <w:p w14:paraId="0763BE75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188E4C2C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260CFA45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55C07EC3" w14:textId="77777777" w:rsidTr="003B5A3F">
        <w:tc>
          <w:tcPr>
            <w:tcW w:w="1384" w:type="dxa"/>
          </w:tcPr>
          <w:p w14:paraId="5AEC3914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335693CD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1B70E9A7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64ECE49E" w14:textId="77777777" w:rsidTr="003B5A3F">
        <w:tc>
          <w:tcPr>
            <w:tcW w:w="1384" w:type="dxa"/>
          </w:tcPr>
          <w:p w14:paraId="54CBE989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2DCB1FC9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648F34E3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6450813F" w14:textId="77777777" w:rsidTr="003B5A3F">
        <w:tc>
          <w:tcPr>
            <w:tcW w:w="1384" w:type="dxa"/>
          </w:tcPr>
          <w:p w14:paraId="6F0B80C6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2758240B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7B6B7410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0F3889F1" w14:textId="77777777" w:rsidTr="003B5A3F">
        <w:tc>
          <w:tcPr>
            <w:tcW w:w="1384" w:type="dxa"/>
          </w:tcPr>
          <w:p w14:paraId="7F7B3C67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35C9388D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038B39E4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74FFCA40" w14:textId="77777777" w:rsidTr="003B5A3F">
        <w:tc>
          <w:tcPr>
            <w:tcW w:w="1384" w:type="dxa"/>
          </w:tcPr>
          <w:p w14:paraId="0710992D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22D116C9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4A63E2C7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6DF16DA3" w14:textId="77777777" w:rsidTr="003B5A3F">
        <w:tc>
          <w:tcPr>
            <w:tcW w:w="1384" w:type="dxa"/>
          </w:tcPr>
          <w:p w14:paraId="13FEF0EA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366CF7A2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0D64C54A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657C029F" w14:textId="77777777" w:rsidTr="003B5A3F">
        <w:tc>
          <w:tcPr>
            <w:tcW w:w="1384" w:type="dxa"/>
          </w:tcPr>
          <w:p w14:paraId="62080A89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69892194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4CDA159D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4D9B6043" w14:textId="77777777" w:rsidTr="003B5A3F">
        <w:tc>
          <w:tcPr>
            <w:tcW w:w="1384" w:type="dxa"/>
          </w:tcPr>
          <w:p w14:paraId="617D7EC0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267488A8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5FAB6700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1D1DEC48" w14:textId="77777777" w:rsidTr="003B5A3F">
        <w:tc>
          <w:tcPr>
            <w:tcW w:w="1384" w:type="dxa"/>
          </w:tcPr>
          <w:p w14:paraId="5CC8CE71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1EA4B8AB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04D3603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0B5601CC" w14:textId="77777777" w:rsidTr="003B5A3F">
        <w:tc>
          <w:tcPr>
            <w:tcW w:w="1384" w:type="dxa"/>
          </w:tcPr>
          <w:p w14:paraId="1FFE3BCF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774929C5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4CD465E6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3E9F0B13" w14:textId="77777777" w:rsidTr="003B5A3F">
        <w:tc>
          <w:tcPr>
            <w:tcW w:w="1384" w:type="dxa"/>
          </w:tcPr>
          <w:p w14:paraId="7D8FAF65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0C48B00E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5B96AE06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36C95236" w14:textId="77777777" w:rsidTr="003B5A3F">
        <w:tc>
          <w:tcPr>
            <w:tcW w:w="1384" w:type="dxa"/>
          </w:tcPr>
          <w:p w14:paraId="7678AB25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0E4AA314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605EFAD3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61197892" w14:textId="77777777" w:rsidTr="003B5A3F">
        <w:tc>
          <w:tcPr>
            <w:tcW w:w="1384" w:type="dxa"/>
          </w:tcPr>
          <w:p w14:paraId="6463A81F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5E35AA8A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4BDC64F2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2EAB62D8" w14:textId="77777777" w:rsidTr="003B5A3F">
        <w:tc>
          <w:tcPr>
            <w:tcW w:w="1384" w:type="dxa"/>
          </w:tcPr>
          <w:p w14:paraId="29335F05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32D0FE76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16BEBED3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0B24D67C" w14:textId="77777777" w:rsidTr="003B5A3F">
        <w:tc>
          <w:tcPr>
            <w:tcW w:w="1384" w:type="dxa"/>
          </w:tcPr>
          <w:p w14:paraId="7FFBC92A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79614225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2333893E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1F273DA4" w14:textId="77777777" w:rsidTr="003B5A3F">
        <w:tc>
          <w:tcPr>
            <w:tcW w:w="1384" w:type="dxa"/>
          </w:tcPr>
          <w:p w14:paraId="1F45070D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362C3372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58BE7F51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7E0ACADB" w14:textId="77777777" w:rsidTr="003B5A3F">
        <w:tc>
          <w:tcPr>
            <w:tcW w:w="1384" w:type="dxa"/>
          </w:tcPr>
          <w:p w14:paraId="3F746FAE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70ED3B67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580CCC69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275303AB" w14:textId="77777777" w:rsidTr="003B5A3F">
        <w:tc>
          <w:tcPr>
            <w:tcW w:w="1384" w:type="dxa"/>
          </w:tcPr>
          <w:p w14:paraId="7F153747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6BF6AB95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712158A7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7E844392" w14:textId="77777777" w:rsidTr="003B5A3F">
        <w:tc>
          <w:tcPr>
            <w:tcW w:w="1384" w:type="dxa"/>
          </w:tcPr>
          <w:p w14:paraId="36C07A7C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1127A5D7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911E4D3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1D5FC08C" w14:textId="77777777" w:rsidTr="003B5A3F">
        <w:tc>
          <w:tcPr>
            <w:tcW w:w="1384" w:type="dxa"/>
          </w:tcPr>
          <w:p w14:paraId="33213ED6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1D7468E4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15E8C1CE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217FFDD4" w14:textId="77777777" w:rsidTr="003B5A3F">
        <w:tc>
          <w:tcPr>
            <w:tcW w:w="1384" w:type="dxa"/>
          </w:tcPr>
          <w:p w14:paraId="7D6A83FC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7A566589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5F8236DF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78711582" w14:textId="77777777" w:rsidTr="003B5A3F">
        <w:tc>
          <w:tcPr>
            <w:tcW w:w="1384" w:type="dxa"/>
          </w:tcPr>
          <w:p w14:paraId="4639684F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236384AE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3BE5C2DB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49DA5A87" w14:textId="77777777" w:rsidTr="003B5A3F">
        <w:tc>
          <w:tcPr>
            <w:tcW w:w="1384" w:type="dxa"/>
          </w:tcPr>
          <w:p w14:paraId="25532725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0211874B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757FFB58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3CF6BAFE" w14:textId="77777777" w:rsidTr="003B5A3F">
        <w:tc>
          <w:tcPr>
            <w:tcW w:w="1384" w:type="dxa"/>
          </w:tcPr>
          <w:p w14:paraId="58CFCBAD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36C5957F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55050752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28467706" w14:textId="77777777" w:rsidTr="003B5A3F">
        <w:tc>
          <w:tcPr>
            <w:tcW w:w="1384" w:type="dxa"/>
          </w:tcPr>
          <w:p w14:paraId="607072D2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54F1C63E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5A4F1E33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  <w:tr w:rsidR="005539B2" w:rsidRPr="00D12F7A" w14:paraId="515F8C52" w14:textId="77777777" w:rsidTr="003B5A3F">
        <w:tc>
          <w:tcPr>
            <w:tcW w:w="1384" w:type="dxa"/>
          </w:tcPr>
          <w:p w14:paraId="3250FB9F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4757" w:type="dxa"/>
          </w:tcPr>
          <w:p w14:paraId="67D1BF74" w14:textId="77777777" w:rsidR="005539B2" w:rsidRPr="00D12F7A" w:rsidRDefault="005539B2" w:rsidP="005539B2">
            <w:pPr>
              <w:rPr>
                <w:lang w:val="en-US"/>
              </w:rPr>
            </w:pPr>
          </w:p>
        </w:tc>
        <w:tc>
          <w:tcPr>
            <w:tcW w:w="3071" w:type="dxa"/>
          </w:tcPr>
          <w:p w14:paraId="74AAA3EC" w14:textId="77777777" w:rsidR="005539B2" w:rsidRPr="00D12F7A" w:rsidRDefault="005539B2" w:rsidP="005539B2">
            <w:pPr>
              <w:rPr>
                <w:lang w:val="en-US"/>
              </w:rPr>
            </w:pPr>
          </w:p>
        </w:tc>
      </w:tr>
    </w:tbl>
    <w:p w14:paraId="5996FBBB" w14:textId="77777777" w:rsidR="005539B2" w:rsidRPr="00D12F7A" w:rsidRDefault="005539B2" w:rsidP="005539B2">
      <w:pPr>
        <w:rPr>
          <w:lang w:val="en-US"/>
        </w:rPr>
      </w:pPr>
    </w:p>
    <w:p w14:paraId="10441BE3" w14:textId="77777777" w:rsidR="00646E1C" w:rsidRPr="00D12F7A" w:rsidRDefault="00646E1C" w:rsidP="00D34BD9">
      <w:pPr>
        <w:rPr>
          <w:lang w:val="en-US"/>
        </w:rPr>
      </w:pPr>
    </w:p>
    <w:p w14:paraId="1FEE9CF9" w14:textId="77777777" w:rsidR="00646E1C" w:rsidRPr="00D12F7A" w:rsidRDefault="00646E1C" w:rsidP="00D34BD9">
      <w:pPr>
        <w:rPr>
          <w:lang w:val="en-US"/>
        </w:rPr>
      </w:pPr>
    </w:p>
    <w:p w14:paraId="2008B734" w14:textId="77777777" w:rsidR="00FA7DF2" w:rsidRPr="00D12F7A" w:rsidRDefault="00FA7DF2" w:rsidP="00D34BD9">
      <w:pPr>
        <w:rPr>
          <w:lang w:val="en-US"/>
        </w:rPr>
      </w:pPr>
    </w:p>
    <w:sectPr w:rsidR="00FA7DF2" w:rsidRPr="00D12F7A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1507A" w14:textId="77777777" w:rsidR="00D13FA4" w:rsidRDefault="00D13FA4">
      <w:r>
        <w:separator/>
      </w:r>
    </w:p>
  </w:endnote>
  <w:endnote w:type="continuationSeparator" w:id="0">
    <w:p w14:paraId="6E2E037B" w14:textId="77777777" w:rsidR="00D13FA4" w:rsidRDefault="00D13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ABD04" w14:textId="77777777" w:rsidR="00F42798" w:rsidRDefault="005B49AF">
    <w:pPr>
      <w:pStyle w:val="Fu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4A8074F" wp14:editId="5D2D1639">
              <wp:simplePos x="0" y="0"/>
              <wp:positionH relativeFrom="column">
                <wp:posOffset>0</wp:posOffset>
              </wp:positionH>
              <wp:positionV relativeFrom="paragraph">
                <wp:posOffset>-23495</wp:posOffset>
              </wp:positionV>
              <wp:extent cx="5715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8A776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.85pt" to="450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Qs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" o:allowincell="f"/>
          </w:pict>
        </mc:Fallback>
      </mc:AlternateContent>
    </w:r>
    <w:r w:rsidR="000B06F3" w:rsidRPr="000B06F3">
      <w:rPr>
        <w:sz w:val="20"/>
      </w:rPr>
      <w:fldChar w:fldCharType="begin"/>
    </w:r>
    <w:r w:rsidR="000B06F3" w:rsidRPr="000B06F3">
      <w:rPr>
        <w:sz w:val="20"/>
      </w:rPr>
      <w:instrText xml:space="preserve"> FILENAME </w:instrText>
    </w:r>
    <w:r w:rsidR="000B06F3" w:rsidRPr="000B06F3">
      <w:rPr>
        <w:sz w:val="20"/>
      </w:rPr>
      <w:fldChar w:fldCharType="separate"/>
    </w:r>
    <w:r w:rsidR="008B1735">
      <w:rPr>
        <w:noProof/>
        <w:sz w:val="20"/>
      </w:rPr>
      <w:t>Besprechungsprotokoll_2021_mm_tt_Vorlage.docx</w:t>
    </w:r>
    <w:r w:rsidR="000B06F3" w:rsidRPr="000B06F3">
      <w:rPr>
        <w:sz w:val="20"/>
      </w:rPr>
      <w:fldChar w:fldCharType="end"/>
    </w:r>
    <w:r w:rsidR="00F42798">
      <w:rPr>
        <w:sz w:val="20"/>
      </w:rPr>
      <w:tab/>
    </w:r>
    <w:r w:rsidR="008B1735">
      <w:rPr>
        <w:sz w:val="20"/>
      </w:rPr>
      <w:t xml:space="preserve">    </w:t>
    </w:r>
    <w:r w:rsidR="00F42798">
      <w:rPr>
        <w:sz w:val="20"/>
      </w:rPr>
      <w:t xml:space="preserve">Seite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PAGE </w:instrText>
    </w:r>
    <w:r w:rsidR="00F42798">
      <w:rPr>
        <w:sz w:val="20"/>
      </w:rPr>
      <w:fldChar w:fldCharType="separate"/>
    </w:r>
    <w:r w:rsidR="002A6E18">
      <w:rPr>
        <w:noProof/>
        <w:sz w:val="20"/>
      </w:rPr>
      <w:t>1</w:t>
    </w:r>
    <w:r w:rsidR="00F42798">
      <w:rPr>
        <w:sz w:val="20"/>
      </w:rPr>
      <w:fldChar w:fldCharType="end"/>
    </w:r>
    <w:r w:rsidR="00F42798">
      <w:rPr>
        <w:sz w:val="20"/>
      </w:rPr>
      <w:t xml:space="preserve"> von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NUMPAGES </w:instrText>
    </w:r>
    <w:r w:rsidR="00F42798">
      <w:rPr>
        <w:sz w:val="20"/>
      </w:rPr>
      <w:fldChar w:fldCharType="separate"/>
    </w:r>
    <w:r w:rsidR="002A6E18">
      <w:rPr>
        <w:noProof/>
        <w:sz w:val="20"/>
      </w:rPr>
      <w:t>2</w:t>
    </w:r>
    <w:r w:rsidR="00F42798">
      <w:rPr>
        <w:sz w:val="20"/>
      </w:rPr>
      <w:fldChar w:fldCharType="end"/>
    </w:r>
    <w:r w:rsidR="00F42798">
      <w:rPr>
        <w:sz w:val="20"/>
      </w:rPr>
      <w:tab/>
      <w:t xml:space="preserve">Zuletzt gedruckt </w:t>
    </w:r>
    <w:r w:rsidR="00F42798">
      <w:rPr>
        <w:sz w:val="20"/>
      </w:rPr>
      <w:fldChar w:fldCharType="begin"/>
    </w:r>
    <w:r w:rsidR="00F42798">
      <w:rPr>
        <w:sz w:val="20"/>
      </w:rPr>
      <w:instrText xml:space="preserve"> PRINTDATE </w:instrText>
    </w:r>
    <w:r w:rsidR="00F42798">
      <w:rPr>
        <w:sz w:val="20"/>
      </w:rPr>
      <w:fldChar w:fldCharType="separate"/>
    </w:r>
    <w:r w:rsidR="003A0A6D">
      <w:rPr>
        <w:noProof/>
        <w:sz w:val="20"/>
      </w:rPr>
      <w:t>13.03.2014 13:12:00</w:t>
    </w:r>
    <w:r w:rsidR="00F42798">
      <w:rPr>
        <w:sz w:val="20"/>
      </w:rPr>
      <w:fldChar w:fldCharType="end"/>
    </w:r>
  </w:p>
  <w:p w14:paraId="3581F5DB" w14:textId="77777777" w:rsidR="00F42798" w:rsidRDefault="00A07D64">
    <w:pPr>
      <w:pStyle w:val="Fuzeile"/>
      <w:rPr>
        <w:sz w:val="20"/>
      </w:rPr>
    </w:pPr>
    <w:r>
      <w:rPr>
        <w:sz w:val="20"/>
      </w:rPr>
      <w:t xml:space="preserve">© Prof. Dr. K. Hoffmann </w:t>
    </w:r>
    <w:r w:rsidR="00671938">
      <w:rPr>
        <w:sz w:val="20"/>
      </w:rPr>
      <w:t xml:space="preserve">Der Inhalt dieses Dokuments ist zu Lehrzwecken an der </w:t>
    </w:r>
    <w:r w:rsidR="005177CD">
      <w:rPr>
        <w:sz w:val="20"/>
      </w:rPr>
      <w:t xml:space="preserve">OTH </w:t>
    </w:r>
    <w:r w:rsidR="00671938">
      <w:rPr>
        <w:sz w:val="20"/>
      </w:rPr>
      <w:t>Amberg-Weiden bestimmt und darf nicht ohne Genehmigung zu anderen Zwecken verwendet oder weiterverbreitet werden.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3B3A6" w14:textId="77777777" w:rsidR="00D13FA4" w:rsidRDefault="00D13FA4">
      <w:r>
        <w:separator/>
      </w:r>
    </w:p>
  </w:footnote>
  <w:footnote w:type="continuationSeparator" w:id="0">
    <w:p w14:paraId="6715DFAC" w14:textId="77777777" w:rsidR="00D13FA4" w:rsidRDefault="00D13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00A75" w14:textId="77777777" w:rsidR="007D74EE" w:rsidRDefault="005B49AF">
    <w:pPr>
      <w:pStyle w:val="Kopfzeile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1B6A90C" wp14:editId="178000B6">
              <wp:simplePos x="0" y="0"/>
              <wp:positionH relativeFrom="column">
                <wp:posOffset>0</wp:posOffset>
              </wp:positionH>
              <wp:positionV relativeFrom="paragraph">
                <wp:posOffset>450215</wp:posOffset>
              </wp:positionV>
              <wp:extent cx="5715000" cy="0"/>
              <wp:effectExtent l="0" t="0" r="0" b="0"/>
              <wp:wrapSquare wrapText="bothSides"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D09397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5.45pt" to="450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V7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" o:allowincell="f">
              <w10:wrap type="square"/>
            </v:line>
          </w:pict>
        </mc:Fallback>
      </mc:AlternateContent>
    </w:r>
    <w:r w:rsidR="00671938">
      <w:rPr>
        <w:sz w:val="20"/>
      </w:rPr>
      <w:t>Prof. Dr</w:t>
    </w:r>
    <w:r w:rsidR="00F42798">
      <w:rPr>
        <w:sz w:val="20"/>
      </w:rPr>
      <w:t xml:space="preserve">. </w:t>
    </w:r>
    <w:r w:rsidR="00671938">
      <w:rPr>
        <w:sz w:val="20"/>
      </w:rPr>
      <w:t>K. Hoffmann</w:t>
    </w:r>
    <w:r w:rsidR="007D74EE" w:rsidRPr="007D74EE">
      <w:rPr>
        <w:sz w:val="20"/>
      </w:rPr>
      <w:t xml:space="preserve"> </w:t>
    </w:r>
    <w:r w:rsidR="007D74EE">
      <w:rPr>
        <w:sz w:val="20"/>
      </w:rPr>
      <w:tab/>
    </w:r>
    <w:r w:rsidR="00E97A76">
      <w:rPr>
        <w:sz w:val="20"/>
      </w:rPr>
      <w:t xml:space="preserve">                 </w:t>
    </w:r>
    <w:r w:rsidR="007D74EE">
      <w:rPr>
        <w:sz w:val="20"/>
      </w:rPr>
      <w:t>Software-Projekte</w:t>
    </w:r>
  </w:p>
  <w:p w14:paraId="78EE1DAA" w14:textId="77777777" w:rsidR="00F42798" w:rsidRDefault="005177CD">
    <w:pPr>
      <w:pStyle w:val="Kopfzeile"/>
      <w:rPr>
        <w:sz w:val="20"/>
      </w:rPr>
    </w:pPr>
    <w:r>
      <w:rPr>
        <w:sz w:val="20"/>
      </w:rPr>
      <w:t xml:space="preserve">OTH </w:t>
    </w:r>
    <w:r w:rsidR="007D74EE">
      <w:rPr>
        <w:sz w:val="20"/>
      </w:rPr>
      <w:t>Amberg-Weiden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E7D"/>
    <w:multiLevelType w:val="hybridMultilevel"/>
    <w:tmpl w:val="C708F5AC"/>
    <w:lvl w:ilvl="0" w:tplc="E7460F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063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382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E25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0456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0E2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76C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1EC4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564A9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4E62"/>
    <w:multiLevelType w:val="hybridMultilevel"/>
    <w:tmpl w:val="B5D66B6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5281228"/>
    <w:multiLevelType w:val="hybridMultilevel"/>
    <w:tmpl w:val="60AE7482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4C35"/>
    <w:multiLevelType w:val="hybridMultilevel"/>
    <w:tmpl w:val="BB6A7A80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EA910AE"/>
    <w:multiLevelType w:val="multilevel"/>
    <w:tmpl w:val="643E00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751D34"/>
    <w:multiLevelType w:val="hybridMultilevel"/>
    <w:tmpl w:val="2A961D38"/>
    <w:lvl w:ilvl="0" w:tplc="9132B3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2207ACB"/>
    <w:multiLevelType w:val="hybridMultilevel"/>
    <w:tmpl w:val="1A4C5C9C"/>
    <w:lvl w:ilvl="0" w:tplc="5CE2D4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8BB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3281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D449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1AEE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403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A25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DCED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B686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559D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B502B4"/>
    <w:multiLevelType w:val="hybridMultilevel"/>
    <w:tmpl w:val="C5EA1994"/>
    <w:lvl w:ilvl="0" w:tplc="9CAC2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8C47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EA4B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146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06E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A60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E6D0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6A49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303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85F9E"/>
    <w:multiLevelType w:val="hybridMultilevel"/>
    <w:tmpl w:val="07EC52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21C53D8"/>
    <w:multiLevelType w:val="hybridMultilevel"/>
    <w:tmpl w:val="9D4E3B9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721AF"/>
    <w:multiLevelType w:val="hybridMultilevel"/>
    <w:tmpl w:val="D772B80A"/>
    <w:lvl w:ilvl="0" w:tplc="7BDE9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74C8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8CD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4C9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4005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D45F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4B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9C3A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C82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13F64"/>
    <w:multiLevelType w:val="singleLevel"/>
    <w:tmpl w:val="5CA2099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3" w15:restartNumberingAfterBreak="0">
    <w:nsid w:val="2673495A"/>
    <w:multiLevelType w:val="hybridMultilevel"/>
    <w:tmpl w:val="B0C2B522"/>
    <w:lvl w:ilvl="0" w:tplc="0407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FCF5E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17D374C"/>
    <w:multiLevelType w:val="hybridMultilevel"/>
    <w:tmpl w:val="4E8A5D42"/>
    <w:lvl w:ilvl="0" w:tplc="ECC4BC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EE9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541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40F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6EE8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144C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82AE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F0B1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2CDB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97089"/>
    <w:multiLevelType w:val="hybridMultilevel"/>
    <w:tmpl w:val="09D481C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7" w15:restartNumberingAfterBreak="0">
    <w:nsid w:val="32B33030"/>
    <w:multiLevelType w:val="hybridMultilevel"/>
    <w:tmpl w:val="3EC2F354"/>
    <w:lvl w:ilvl="0" w:tplc="9132B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6BD39ED"/>
    <w:multiLevelType w:val="hybridMultilevel"/>
    <w:tmpl w:val="F2BA8ABE"/>
    <w:lvl w:ilvl="0" w:tplc="308CFB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268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EAB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2FF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1E69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14EE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ACD5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1814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AA11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53918"/>
    <w:multiLevelType w:val="hybridMultilevel"/>
    <w:tmpl w:val="30FED05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720C1"/>
    <w:multiLevelType w:val="hybridMultilevel"/>
    <w:tmpl w:val="AC583E74"/>
    <w:lvl w:ilvl="0" w:tplc="FFFFFFF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1" w15:restartNumberingAfterBreak="0">
    <w:nsid w:val="4FB47E90"/>
    <w:multiLevelType w:val="hybridMultilevel"/>
    <w:tmpl w:val="643E00CE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6E4E21"/>
    <w:multiLevelType w:val="hybridMultilevel"/>
    <w:tmpl w:val="26AE39A6"/>
    <w:lvl w:ilvl="0" w:tplc="4CBACB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36D00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474DAA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B6EF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CCCEB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348DE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DBC75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632FC9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3E0ED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447F85"/>
    <w:multiLevelType w:val="multilevel"/>
    <w:tmpl w:val="B5D66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C3B042A"/>
    <w:multiLevelType w:val="hybridMultilevel"/>
    <w:tmpl w:val="BA3C454A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B3C4D"/>
    <w:multiLevelType w:val="hybridMultilevel"/>
    <w:tmpl w:val="1340F20C"/>
    <w:lvl w:ilvl="0" w:tplc="E22C66E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5F8E4B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5EA65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DADA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19652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92E77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89E8B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4F8327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CB224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DB6A21"/>
    <w:multiLevelType w:val="hybridMultilevel"/>
    <w:tmpl w:val="81A41912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582FD4"/>
    <w:multiLevelType w:val="hybridMultilevel"/>
    <w:tmpl w:val="25CA01C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FC07192"/>
    <w:multiLevelType w:val="hybridMultilevel"/>
    <w:tmpl w:val="8854715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1A05CFE"/>
    <w:multiLevelType w:val="hybridMultilevel"/>
    <w:tmpl w:val="71F4FCFA"/>
    <w:lvl w:ilvl="0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040E2"/>
    <w:multiLevelType w:val="multilevel"/>
    <w:tmpl w:val="BA3C45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52846565">
    <w:abstractNumId w:val="22"/>
  </w:num>
  <w:num w:numId="2" w16cid:durableId="1563905578">
    <w:abstractNumId w:val="25"/>
  </w:num>
  <w:num w:numId="3" w16cid:durableId="931741110">
    <w:abstractNumId w:val="11"/>
  </w:num>
  <w:num w:numId="4" w16cid:durableId="310450031">
    <w:abstractNumId w:val="0"/>
  </w:num>
  <w:num w:numId="5" w16cid:durableId="247151923">
    <w:abstractNumId w:val="6"/>
  </w:num>
  <w:num w:numId="6" w16cid:durableId="1735542344">
    <w:abstractNumId w:val="15"/>
  </w:num>
  <w:num w:numId="7" w16cid:durableId="1557551773">
    <w:abstractNumId w:val="18"/>
  </w:num>
  <w:num w:numId="8" w16cid:durableId="2097744507">
    <w:abstractNumId w:val="8"/>
  </w:num>
  <w:num w:numId="9" w16cid:durableId="940068489">
    <w:abstractNumId w:val="7"/>
  </w:num>
  <w:num w:numId="10" w16cid:durableId="2134130449">
    <w:abstractNumId w:val="12"/>
  </w:num>
  <w:num w:numId="11" w16cid:durableId="1943684349">
    <w:abstractNumId w:val="14"/>
  </w:num>
  <w:num w:numId="12" w16cid:durableId="896090053">
    <w:abstractNumId w:val="5"/>
  </w:num>
  <w:num w:numId="13" w16cid:durableId="2014529879">
    <w:abstractNumId w:val="17"/>
  </w:num>
  <w:num w:numId="14" w16cid:durableId="1268346106">
    <w:abstractNumId w:val="21"/>
  </w:num>
  <w:num w:numId="15" w16cid:durableId="301888977">
    <w:abstractNumId w:val="4"/>
  </w:num>
  <w:num w:numId="16" w16cid:durableId="1952781853">
    <w:abstractNumId w:val="13"/>
  </w:num>
  <w:num w:numId="17" w16cid:durableId="1785803513">
    <w:abstractNumId w:val="3"/>
  </w:num>
  <w:num w:numId="18" w16cid:durableId="433596322">
    <w:abstractNumId w:val="20"/>
  </w:num>
  <w:num w:numId="19" w16cid:durableId="1761022693">
    <w:abstractNumId w:val="16"/>
  </w:num>
  <w:num w:numId="20" w16cid:durableId="724252866">
    <w:abstractNumId w:val="29"/>
  </w:num>
  <w:num w:numId="21" w16cid:durableId="546571368">
    <w:abstractNumId w:val="24"/>
  </w:num>
  <w:num w:numId="22" w16cid:durableId="58213433">
    <w:abstractNumId w:val="30"/>
  </w:num>
  <w:num w:numId="23" w16cid:durableId="1255360500">
    <w:abstractNumId w:val="26"/>
  </w:num>
  <w:num w:numId="24" w16cid:durableId="2106345833">
    <w:abstractNumId w:val="2"/>
  </w:num>
  <w:num w:numId="25" w16cid:durableId="465899673">
    <w:abstractNumId w:val="10"/>
  </w:num>
  <w:num w:numId="26" w16cid:durableId="1248658663">
    <w:abstractNumId w:val="19"/>
  </w:num>
  <w:num w:numId="27" w16cid:durableId="2053842456">
    <w:abstractNumId w:val="1"/>
  </w:num>
  <w:num w:numId="28" w16cid:durableId="1845507817">
    <w:abstractNumId w:val="27"/>
  </w:num>
  <w:num w:numId="29" w16cid:durableId="1803888758">
    <w:abstractNumId w:val="9"/>
  </w:num>
  <w:num w:numId="30" w16cid:durableId="151530250">
    <w:abstractNumId w:val="23"/>
  </w:num>
  <w:num w:numId="31" w16cid:durableId="146408040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D4E"/>
    <w:rsid w:val="00000879"/>
    <w:rsid w:val="00002A8C"/>
    <w:rsid w:val="00003EF4"/>
    <w:rsid w:val="00013830"/>
    <w:rsid w:val="0001501F"/>
    <w:rsid w:val="000173CD"/>
    <w:rsid w:val="00022C6D"/>
    <w:rsid w:val="0002326F"/>
    <w:rsid w:val="00023987"/>
    <w:rsid w:val="00024D1E"/>
    <w:rsid w:val="00033382"/>
    <w:rsid w:val="00037EC9"/>
    <w:rsid w:val="00044B53"/>
    <w:rsid w:val="00056016"/>
    <w:rsid w:val="00071C06"/>
    <w:rsid w:val="00074CCF"/>
    <w:rsid w:val="000922F3"/>
    <w:rsid w:val="00096DA6"/>
    <w:rsid w:val="000A095E"/>
    <w:rsid w:val="000A2FB2"/>
    <w:rsid w:val="000B06F3"/>
    <w:rsid w:val="000C6054"/>
    <w:rsid w:val="000D06DA"/>
    <w:rsid w:val="000D1431"/>
    <w:rsid w:val="000D5D59"/>
    <w:rsid w:val="000D7E56"/>
    <w:rsid w:val="000F0273"/>
    <w:rsid w:val="000F0286"/>
    <w:rsid w:val="00110851"/>
    <w:rsid w:val="00130B48"/>
    <w:rsid w:val="00141163"/>
    <w:rsid w:val="00146D17"/>
    <w:rsid w:val="0015487C"/>
    <w:rsid w:val="001571EE"/>
    <w:rsid w:val="00164A12"/>
    <w:rsid w:val="00173E6A"/>
    <w:rsid w:val="00174567"/>
    <w:rsid w:val="001854EE"/>
    <w:rsid w:val="00187882"/>
    <w:rsid w:val="00192020"/>
    <w:rsid w:val="001A0B0E"/>
    <w:rsid w:val="001A2C26"/>
    <w:rsid w:val="001A2CDA"/>
    <w:rsid w:val="001A42C8"/>
    <w:rsid w:val="001B3DCD"/>
    <w:rsid w:val="001B41F2"/>
    <w:rsid w:val="001C4B40"/>
    <w:rsid w:val="001E099F"/>
    <w:rsid w:val="001F6785"/>
    <w:rsid w:val="0021203C"/>
    <w:rsid w:val="00221942"/>
    <w:rsid w:val="00221E55"/>
    <w:rsid w:val="00224A70"/>
    <w:rsid w:val="00226A69"/>
    <w:rsid w:val="002277AD"/>
    <w:rsid w:val="00233786"/>
    <w:rsid w:val="00234EDC"/>
    <w:rsid w:val="00243DD6"/>
    <w:rsid w:val="002450B0"/>
    <w:rsid w:val="002504D5"/>
    <w:rsid w:val="002527AB"/>
    <w:rsid w:val="00256CDA"/>
    <w:rsid w:val="002616F2"/>
    <w:rsid w:val="00262463"/>
    <w:rsid w:val="00265654"/>
    <w:rsid w:val="0027312F"/>
    <w:rsid w:val="002756A0"/>
    <w:rsid w:val="002759F2"/>
    <w:rsid w:val="00277511"/>
    <w:rsid w:val="00283507"/>
    <w:rsid w:val="0028773A"/>
    <w:rsid w:val="002965AD"/>
    <w:rsid w:val="002A149C"/>
    <w:rsid w:val="002A6E18"/>
    <w:rsid w:val="002B0EF4"/>
    <w:rsid w:val="002B581E"/>
    <w:rsid w:val="002C504C"/>
    <w:rsid w:val="002D0AA4"/>
    <w:rsid w:val="002D7171"/>
    <w:rsid w:val="002E04D3"/>
    <w:rsid w:val="002F2F41"/>
    <w:rsid w:val="002F314A"/>
    <w:rsid w:val="002F5AA4"/>
    <w:rsid w:val="002F6A5B"/>
    <w:rsid w:val="00302B4C"/>
    <w:rsid w:val="00316F8A"/>
    <w:rsid w:val="00323233"/>
    <w:rsid w:val="003274A2"/>
    <w:rsid w:val="003314D9"/>
    <w:rsid w:val="0033515A"/>
    <w:rsid w:val="00344F11"/>
    <w:rsid w:val="00345E97"/>
    <w:rsid w:val="0034616A"/>
    <w:rsid w:val="0035139F"/>
    <w:rsid w:val="0035683F"/>
    <w:rsid w:val="00356B3B"/>
    <w:rsid w:val="00364435"/>
    <w:rsid w:val="003670C2"/>
    <w:rsid w:val="00371F7D"/>
    <w:rsid w:val="00373DD5"/>
    <w:rsid w:val="00380298"/>
    <w:rsid w:val="00381089"/>
    <w:rsid w:val="00391D75"/>
    <w:rsid w:val="003936DB"/>
    <w:rsid w:val="00394ADF"/>
    <w:rsid w:val="0039607F"/>
    <w:rsid w:val="00396BB3"/>
    <w:rsid w:val="003A0A6D"/>
    <w:rsid w:val="003A52B9"/>
    <w:rsid w:val="003B5A3F"/>
    <w:rsid w:val="003B659C"/>
    <w:rsid w:val="003C1F8E"/>
    <w:rsid w:val="003C62EC"/>
    <w:rsid w:val="003C7309"/>
    <w:rsid w:val="003D16B1"/>
    <w:rsid w:val="003D2591"/>
    <w:rsid w:val="003D3130"/>
    <w:rsid w:val="003D4309"/>
    <w:rsid w:val="003D5FA8"/>
    <w:rsid w:val="003F2295"/>
    <w:rsid w:val="003F6EFC"/>
    <w:rsid w:val="00400864"/>
    <w:rsid w:val="00402636"/>
    <w:rsid w:val="004032EC"/>
    <w:rsid w:val="00410D96"/>
    <w:rsid w:val="004119B7"/>
    <w:rsid w:val="00413055"/>
    <w:rsid w:val="004137C4"/>
    <w:rsid w:val="00415ABE"/>
    <w:rsid w:val="00417ECD"/>
    <w:rsid w:val="00426DFE"/>
    <w:rsid w:val="00430FF3"/>
    <w:rsid w:val="00431E10"/>
    <w:rsid w:val="00432EE8"/>
    <w:rsid w:val="00434866"/>
    <w:rsid w:val="00443C5D"/>
    <w:rsid w:val="004538D7"/>
    <w:rsid w:val="00474E70"/>
    <w:rsid w:val="00476B54"/>
    <w:rsid w:val="00482C17"/>
    <w:rsid w:val="0048586A"/>
    <w:rsid w:val="00486166"/>
    <w:rsid w:val="00486ADB"/>
    <w:rsid w:val="004B33F5"/>
    <w:rsid w:val="004B4AFB"/>
    <w:rsid w:val="004C5023"/>
    <w:rsid w:val="004C71F4"/>
    <w:rsid w:val="004D2481"/>
    <w:rsid w:val="004D5BD8"/>
    <w:rsid w:val="00503B5E"/>
    <w:rsid w:val="005068D8"/>
    <w:rsid w:val="00507768"/>
    <w:rsid w:val="00512007"/>
    <w:rsid w:val="0051273C"/>
    <w:rsid w:val="0051761D"/>
    <w:rsid w:val="005177CD"/>
    <w:rsid w:val="00522806"/>
    <w:rsid w:val="00546583"/>
    <w:rsid w:val="00552AED"/>
    <w:rsid w:val="005539B2"/>
    <w:rsid w:val="005553BE"/>
    <w:rsid w:val="005564BA"/>
    <w:rsid w:val="00573879"/>
    <w:rsid w:val="00576566"/>
    <w:rsid w:val="00582314"/>
    <w:rsid w:val="005861AD"/>
    <w:rsid w:val="00597F5E"/>
    <w:rsid w:val="005A5680"/>
    <w:rsid w:val="005A72E0"/>
    <w:rsid w:val="005B27D0"/>
    <w:rsid w:val="005B49AF"/>
    <w:rsid w:val="005B5A7F"/>
    <w:rsid w:val="005C589E"/>
    <w:rsid w:val="005C6E55"/>
    <w:rsid w:val="005D2212"/>
    <w:rsid w:val="005E619B"/>
    <w:rsid w:val="005F1232"/>
    <w:rsid w:val="005F1ADC"/>
    <w:rsid w:val="005F222F"/>
    <w:rsid w:val="005F7115"/>
    <w:rsid w:val="00601055"/>
    <w:rsid w:val="00601237"/>
    <w:rsid w:val="0060360F"/>
    <w:rsid w:val="00611049"/>
    <w:rsid w:val="00646E1C"/>
    <w:rsid w:val="0065432A"/>
    <w:rsid w:val="00654ECD"/>
    <w:rsid w:val="00661CDF"/>
    <w:rsid w:val="00661EBE"/>
    <w:rsid w:val="00667A5B"/>
    <w:rsid w:val="00667AE1"/>
    <w:rsid w:val="00671938"/>
    <w:rsid w:val="0067366D"/>
    <w:rsid w:val="006821E0"/>
    <w:rsid w:val="0068776D"/>
    <w:rsid w:val="00690A2B"/>
    <w:rsid w:val="00694C94"/>
    <w:rsid w:val="006A1EA6"/>
    <w:rsid w:val="006A2CDD"/>
    <w:rsid w:val="006A5E61"/>
    <w:rsid w:val="006A6546"/>
    <w:rsid w:val="006A7099"/>
    <w:rsid w:val="006A72C5"/>
    <w:rsid w:val="006B3E4A"/>
    <w:rsid w:val="006B671E"/>
    <w:rsid w:val="006C01B2"/>
    <w:rsid w:val="006C61E5"/>
    <w:rsid w:val="006D031D"/>
    <w:rsid w:val="006D326F"/>
    <w:rsid w:val="006D4F36"/>
    <w:rsid w:val="006D6983"/>
    <w:rsid w:val="006E248F"/>
    <w:rsid w:val="006E5DA8"/>
    <w:rsid w:val="006E634D"/>
    <w:rsid w:val="006F0521"/>
    <w:rsid w:val="0070126E"/>
    <w:rsid w:val="00702E76"/>
    <w:rsid w:val="0070371D"/>
    <w:rsid w:val="007054F7"/>
    <w:rsid w:val="007105FC"/>
    <w:rsid w:val="00710D7F"/>
    <w:rsid w:val="00711619"/>
    <w:rsid w:val="00724CFA"/>
    <w:rsid w:val="00725880"/>
    <w:rsid w:val="007327CD"/>
    <w:rsid w:val="00734A3C"/>
    <w:rsid w:val="00735DBB"/>
    <w:rsid w:val="0074372E"/>
    <w:rsid w:val="00744E8F"/>
    <w:rsid w:val="00746B09"/>
    <w:rsid w:val="007542CB"/>
    <w:rsid w:val="007575EA"/>
    <w:rsid w:val="00763922"/>
    <w:rsid w:val="0076431F"/>
    <w:rsid w:val="00770BA3"/>
    <w:rsid w:val="00770DB3"/>
    <w:rsid w:val="007757BA"/>
    <w:rsid w:val="0078085B"/>
    <w:rsid w:val="0078123C"/>
    <w:rsid w:val="0078251B"/>
    <w:rsid w:val="00787D22"/>
    <w:rsid w:val="00794209"/>
    <w:rsid w:val="007942A6"/>
    <w:rsid w:val="00795AAC"/>
    <w:rsid w:val="00797BFF"/>
    <w:rsid w:val="007A0DF6"/>
    <w:rsid w:val="007A15C1"/>
    <w:rsid w:val="007B2AB2"/>
    <w:rsid w:val="007C65B9"/>
    <w:rsid w:val="007D74EE"/>
    <w:rsid w:val="007F14F7"/>
    <w:rsid w:val="007F7E82"/>
    <w:rsid w:val="00801496"/>
    <w:rsid w:val="00816EBF"/>
    <w:rsid w:val="0082068D"/>
    <w:rsid w:val="00823448"/>
    <w:rsid w:val="00830343"/>
    <w:rsid w:val="0083106D"/>
    <w:rsid w:val="00843D32"/>
    <w:rsid w:val="0084537C"/>
    <w:rsid w:val="0084776B"/>
    <w:rsid w:val="00854009"/>
    <w:rsid w:val="008914D7"/>
    <w:rsid w:val="00892D75"/>
    <w:rsid w:val="00897E38"/>
    <w:rsid w:val="008A060E"/>
    <w:rsid w:val="008A7BD6"/>
    <w:rsid w:val="008B0603"/>
    <w:rsid w:val="008B1735"/>
    <w:rsid w:val="008B30BE"/>
    <w:rsid w:val="008C29CE"/>
    <w:rsid w:val="008C6944"/>
    <w:rsid w:val="008D3764"/>
    <w:rsid w:val="008F4F47"/>
    <w:rsid w:val="008F6E87"/>
    <w:rsid w:val="009058A6"/>
    <w:rsid w:val="00905E1E"/>
    <w:rsid w:val="00921B3E"/>
    <w:rsid w:val="00931190"/>
    <w:rsid w:val="00932286"/>
    <w:rsid w:val="00941F9D"/>
    <w:rsid w:val="0095076C"/>
    <w:rsid w:val="00956A25"/>
    <w:rsid w:val="009649F2"/>
    <w:rsid w:val="009736A8"/>
    <w:rsid w:val="009736E2"/>
    <w:rsid w:val="00974B21"/>
    <w:rsid w:val="00977228"/>
    <w:rsid w:val="009A3CEA"/>
    <w:rsid w:val="009A4343"/>
    <w:rsid w:val="009B427C"/>
    <w:rsid w:val="009C2063"/>
    <w:rsid w:val="009C301B"/>
    <w:rsid w:val="009C3D85"/>
    <w:rsid w:val="009C7070"/>
    <w:rsid w:val="009E27BD"/>
    <w:rsid w:val="009F2465"/>
    <w:rsid w:val="00A042D4"/>
    <w:rsid w:val="00A07AFD"/>
    <w:rsid w:val="00A07D64"/>
    <w:rsid w:val="00A12818"/>
    <w:rsid w:val="00A1423A"/>
    <w:rsid w:val="00A169F4"/>
    <w:rsid w:val="00A17792"/>
    <w:rsid w:val="00A31176"/>
    <w:rsid w:val="00A36D4E"/>
    <w:rsid w:val="00A44C48"/>
    <w:rsid w:val="00A46A8B"/>
    <w:rsid w:val="00A61D50"/>
    <w:rsid w:val="00A63EDC"/>
    <w:rsid w:val="00A719D9"/>
    <w:rsid w:val="00A7497E"/>
    <w:rsid w:val="00A86B2B"/>
    <w:rsid w:val="00A90FC4"/>
    <w:rsid w:val="00A946E5"/>
    <w:rsid w:val="00AA1A3A"/>
    <w:rsid w:val="00AB6CE1"/>
    <w:rsid w:val="00AB77FB"/>
    <w:rsid w:val="00AB7BFC"/>
    <w:rsid w:val="00AC501C"/>
    <w:rsid w:val="00AC567F"/>
    <w:rsid w:val="00AC5DFA"/>
    <w:rsid w:val="00AC78FB"/>
    <w:rsid w:val="00AD1530"/>
    <w:rsid w:val="00AE3BE5"/>
    <w:rsid w:val="00AF4108"/>
    <w:rsid w:val="00B0171F"/>
    <w:rsid w:val="00B072F0"/>
    <w:rsid w:val="00B075B3"/>
    <w:rsid w:val="00B20D35"/>
    <w:rsid w:val="00B25A6F"/>
    <w:rsid w:val="00B40230"/>
    <w:rsid w:val="00B43ECF"/>
    <w:rsid w:val="00B62628"/>
    <w:rsid w:val="00B716DE"/>
    <w:rsid w:val="00B72834"/>
    <w:rsid w:val="00B741C6"/>
    <w:rsid w:val="00B745B6"/>
    <w:rsid w:val="00B86C84"/>
    <w:rsid w:val="00B92314"/>
    <w:rsid w:val="00B94360"/>
    <w:rsid w:val="00B9596F"/>
    <w:rsid w:val="00BA46B0"/>
    <w:rsid w:val="00BB141F"/>
    <w:rsid w:val="00BB40BD"/>
    <w:rsid w:val="00BB5529"/>
    <w:rsid w:val="00BC0BA6"/>
    <w:rsid w:val="00BC68FB"/>
    <w:rsid w:val="00BD37EE"/>
    <w:rsid w:val="00BD53EE"/>
    <w:rsid w:val="00BD5A83"/>
    <w:rsid w:val="00BE4316"/>
    <w:rsid w:val="00BF2C55"/>
    <w:rsid w:val="00BF383C"/>
    <w:rsid w:val="00BF45DB"/>
    <w:rsid w:val="00BF4BAB"/>
    <w:rsid w:val="00BF79D1"/>
    <w:rsid w:val="00C00F44"/>
    <w:rsid w:val="00C06E7F"/>
    <w:rsid w:val="00C07462"/>
    <w:rsid w:val="00C24FFB"/>
    <w:rsid w:val="00C2529E"/>
    <w:rsid w:val="00C32383"/>
    <w:rsid w:val="00C32E57"/>
    <w:rsid w:val="00C34535"/>
    <w:rsid w:val="00C37A75"/>
    <w:rsid w:val="00C37C54"/>
    <w:rsid w:val="00C416D7"/>
    <w:rsid w:val="00C44E1E"/>
    <w:rsid w:val="00C60AF4"/>
    <w:rsid w:val="00C63F5A"/>
    <w:rsid w:val="00C72604"/>
    <w:rsid w:val="00C763BE"/>
    <w:rsid w:val="00C80453"/>
    <w:rsid w:val="00C80465"/>
    <w:rsid w:val="00C86654"/>
    <w:rsid w:val="00C940B0"/>
    <w:rsid w:val="00CA20BE"/>
    <w:rsid w:val="00CB50F4"/>
    <w:rsid w:val="00CD670E"/>
    <w:rsid w:val="00CD6943"/>
    <w:rsid w:val="00CD7A43"/>
    <w:rsid w:val="00CE028D"/>
    <w:rsid w:val="00CE4BED"/>
    <w:rsid w:val="00CE4F43"/>
    <w:rsid w:val="00CE5075"/>
    <w:rsid w:val="00CE5BBC"/>
    <w:rsid w:val="00D026DA"/>
    <w:rsid w:val="00D03672"/>
    <w:rsid w:val="00D12F7A"/>
    <w:rsid w:val="00D13FA4"/>
    <w:rsid w:val="00D20CB5"/>
    <w:rsid w:val="00D236DA"/>
    <w:rsid w:val="00D24F76"/>
    <w:rsid w:val="00D3165A"/>
    <w:rsid w:val="00D32918"/>
    <w:rsid w:val="00D34BD9"/>
    <w:rsid w:val="00D3748C"/>
    <w:rsid w:val="00D422B3"/>
    <w:rsid w:val="00D608B6"/>
    <w:rsid w:val="00D67A8A"/>
    <w:rsid w:val="00D72162"/>
    <w:rsid w:val="00D774E8"/>
    <w:rsid w:val="00D8213C"/>
    <w:rsid w:val="00D849C9"/>
    <w:rsid w:val="00D86B05"/>
    <w:rsid w:val="00D91CF0"/>
    <w:rsid w:val="00D92F05"/>
    <w:rsid w:val="00D9335F"/>
    <w:rsid w:val="00DA196E"/>
    <w:rsid w:val="00DB20DB"/>
    <w:rsid w:val="00DC2879"/>
    <w:rsid w:val="00DC5FBB"/>
    <w:rsid w:val="00DD536C"/>
    <w:rsid w:val="00DE1407"/>
    <w:rsid w:val="00DF6495"/>
    <w:rsid w:val="00E02831"/>
    <w:rsid w:val="00E02A8C"/>
    <w:rsid w:val="00E04EB7"/>
    <w:rsid w:val="00E10C30"/>
    <w:rsid w:val="00E12477"/>
    <w:rsid w:val="00E131A3"/>
    <w:rsid w:val="00E31972"/>
    <w:rsid w:val="00E323F0"/>
    <w:rsid w:val="00E33A96"/>
    <w:rsid w:val="00E35BF4"/>
    <w:rsid w:val="00E42897"/>
    <w:rsid w:val="00E42F44"/>
    <w:rsid w:val="00E4528D"/>
    <w:rsid w:val="00E5132D"/>
    <w:rsid w:val="00E52FDA"/>
    <w:rsid w:val="00E53122"/>
    <w:rsid w:val="00E56B79"/>
    <w:rsid w:val="00E56E01"/>
    <w:rsid w:val="00E57C70"/>
    <w:rsid w:val="00E813C6"/>
    <w:rsid w:val="00E86857"/>
    <w:rsid w:val="00E87E7B"/>
    <w:rsid w:val="00E97A76"/>
    <w:rsid w:val="00E97DCC"/>
    <w:rsid w:val="00EA22C0"/>
    <w:rsid w:val="00EB0232"/>
    <w:rsid w:val="00ED1C4D"/>
    <w:rsid w:val="00ED6B54"/>
    <w:rsid w:val="00EE588D"/>
    <w:rsid w:val="00EE7901"/>
    <w:rsid w:val="00EF2375"/>
    <w:rsid w:val="00EF5D76"/>
    <w:rsid w:val="00EF7935"/>
    <w:rsid w:val="00F060AF"/>
    <w:rsid w:val="00F1637A"/>
    <w:rsid w:val="00F17674"/>
    <w:rsid w:val="00F33479"/>
    <w:rsid w:val="00F36426"/>
    <w:rsid w:val="00F36DAC"/>
    <w:rsid w:val="00F37C19"/>
    <w:rsid w:val="00F42798"/>
    <w:rsid w:val="00F50539"/>
    <w:rsid w:val="00F50989"/>
    <w:rsid w:val="00F627F3"/>
    <w:rsid w:val="00F63AA4"/>
    <w:rsid w:val="00F724D2"/>
    <w:rsid w:val="00F7383F"/>
    <w:rsid w:val="00F75DF6"/>
    <w:rsid w:val="00F84102"/>
    <w:rsid w:val="00F8508E"/>
    <w:rsid w:val="00F90398"/>
    <w:rsid w:val="00F939A4"/>
    <w:rsid w:val="00FA7DF2"/>
    <w:rsid w:val="00FB6029"/>
    <w:rsid w:val="00FB78B0"/>
    <w:rsid w:val="00FC2A12"/>
    <w:rsid w:val="00FC4463"/>
    <w:rsid w:val="00FC6A79"/>
    <w:rsid w:val="00FF029D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4930AC"/>
  <w15:chartTrackingRefBased/>
  <w15:docId w15:val="{079028EF-2D21-45E9-8560-0D971D23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jc w:val="center"/>
      <w:outlineLvl w:val="3"/>
    </w:pPr>
    <w:rPr>
      <w:rFonts w:ascii="Andale Sans UI" w:hAnsi="Andale Sans UI"/>
      <w:b/>
      <w:bCs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40"/>
    </w:pPr>
  </w:style>
  <w:style w:type="paragraph" w:styleId="Verzeichnis3">
    <w:name w:val="toc 3"/>
    <w:basedOn w:val="Standard"/>
    <w:next w:val="Standard"/>
    <w:autoRedefine/>
    <w:semiHidden/>
    <w:pPr>
      <w:ind w:left="480"/>
    </w:p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Textkrper-Zeileneinzug">
    <w:name w:val="Body Text Indent"/>
    <w:basedOn w:val="Standard"/>
    <w:pPr>
      <w:ind w:left="708"/>
    </w:p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  <w:style w:type="paragraph" w:styleId="Textkrper-Einzug2">
    <w:name w:val="Body Text Indent 2"/>
    <w:basedOn w:val="Standard"/>
    <w:pPr>
      <w:ind w:left="1080"/>
    </w:pPr>
  </w:style>
  <w:style w:type="table" w:styleId="Tabellenraster">
    <w:name w:val="Table Grid"/>
    <w:basedOn w:val="NormaleTabelle"/>
    <w:rsid w:val="00226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bsatz-Standardschriftart"/>
    <w:rsid w:val="003B5A3F"/>
  </w:style>
  <w:style w:type="character" w:customStyle="1" w:styleId="spellingerror">
    <w:name w:val="spellingerror"/>
    <w:basedOn w:val="Absatz-Standardschriftart"/>
    <w:rsid w:val="003B5A3F"/>
  </w:style>
  <w:style w:type="character" w:customStyle="1" w:styleId="eop">
    <w:name w:val="eop"/>
    <w:basedOn w:val="Absatz-Standardschriftart"/>
    <w:rsid w:val="003B5A3F"/>
  </w:style>
  <w:style w:type="character" w:styleId="NichtaufgelsteErwhnung">
    <w:name w:val="Unresolved Mention"/>
    <w:basedOn w:val="Absatz-Standardschriftart"/>
    <w:uiPriority w:val="99"/>
    <w:semiHidden/>
    <w:unhideWhenUsed/>
    <w:rsid w:val="0069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.xls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.oth-aw.de/swp/sose2023/team_c/quakrypto/-/boa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oth-aw.de/swp/sose2023/team_c/quakrypto/-/tree/main/10_Projektmanagement/01_Vorgehensweise(Regelungen)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Templates\SWE\VorlageKapite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VorlageKapitel.dot</Template>
  <TotalTime>0</TotalTime>
  <Pages>4</Pages>
  <Words>396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Software-Projekte WS 2002/2003</vt:lpstr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Software-Projekte WS 2002/2003</dc:title>
  <dc:subject/>
  <dc:creator>Kurt Hoffmann</dc:creator>
  <cp:keywords/>
  <dc:description>Leitfaden für Teilnehmer an der Veranstaltung "Software-Projekte" im WS 2002/2003</dc:description>
  <cp:lastModifiedBy>Lay, Elias (DI FA MF PE 1)</cp:lastModifiedBy>
  <cp:revision>3</cp:revision>
  <cp:lastPrinted>2014-03-13T12:12:00Z</cp:lastPrinted>
  <dcterms:created xsi:type="dcterms:W3CDTF">2023-03-27T14:28:00Z</dcterms:created>
  <dcterms:modified xsi:type="dcterms:W3CDTF">2023-03-28T11:14:00Z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2023-03-27T14:28:25Z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2474eb2a-93ee-483e-bfe4-2e1d62253532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