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E50D" w14:textId="77777777"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r w:rsidR="00A719D9">
        <w:t>S</w:t>
      </w:r>
      <w:r w:rsidR="006E248F">
        <w:t>o</w:t>
      </w:r>
      <w:r w:rsidR="00A719D9">
        <w:t>S</w:t>
      </w:r>
      <w:r w:rsidR="006E248F">
        <w:t>e</w:t>
      </w:r>
      <w:r w:rsidR="00507768">
        <w:t xml:space="preserve"> 202</w:t>
      </w:r>
      <w:r w:rsidR="002A6E18">
        <w:t>3</w:t>
      </w:r>
      <w:r w:rsidR="000B06F3">
        <w:t xml:space="preserve">: </w:t>
      </w:r>
      <w:r w:rsidR="00E42897">
        <w:t>P</w:t>
      </w:r>
      <w:r w:rsidR="00582314">
        <w:t>rotokoll</w:t>
      </w:r>
      <w:r w:rsidR="001A0B0E">
        <w:t xml:space="preserve"> </w:t>
      </w:r>
      <w:r w:rsidR="00FA7DF2">
        <w:t xml:space="preserve">über eine </w:t>
      </w:r>
      <w:r w:rsidR="001A0B0E">
        <w:t>Team-Besprechung</w:t>
      </w:r>
    </w:p>
    <w:p w14:paraId="26CB70FF" w14:textId="77777777" w:rsidR="001C3C27" w:rsidRPr="00226A69" w:rsidRDefault="001C3C27" w:rsidP="00226A6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07F7" w14:paraId="13CC69C7" w14:textId="77777777" w:rsidTr="009507F7">
        <w:tc>
          <w:tcPr>
            <w:tcW w:w="4531" w:type="dxa"/>
          </w:tcPr>
          <w:p w14:paraId="2F8A59EF" w14:textId="5DB22B61" w:rsidR="009507F7" w:rsidRDefault="009507F7" w:rsidP="00E17A06">
            <w:bookmarkStart w:id="1" w:name="_MON_1328417276"/>
            <w:bookmarkStart w:id="2" w:name="_MON_1328417286"/>
            <w:bookmarkStart w:id="3" w:name="_MON_1328418543"/>
            <w:bookmarkStart w:id="4" w:name="_MON_1328418558"/>
            <w:bookmarkStart w:id="5" w:name="_MON_1328418562"/>
            <w:bookmarkStart w:id="6" w:name="_MON_1328416942"/>
            <w:bookmarkStart w:id="7" w:name="_MON_1328417124"/>
            <w:bookmarkStart w:id="8" w:name="_MON_1328417161"/>
            <w:bookmarkStart w:id="9" w:name="_MON_1328417239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t>Team (falls mehrere Teams)</w:t>
            </w:r>
          </w:p>
        </w:tc>
        <w:tc>
          <w:tcPr>
            <w:tcW w:w="4531" w:type="dxa"/>
          </w:tcPr>
          <w:p w14:paraId="69A9025C" w14:textId="173720E0" w:rsidR="009507F7" w:rsidRDefault="009507F7" w:rsidP="00E17A06">
            <w:r>
              <w:t>C</w:t>
            </w:r>
          </w:p>
        </w:tc>
      </w:tr>
      <w:tr w:rsidR="009507F7" w14:paraId="0B08B7C6" w14:textId="77777777" w:rsidTr="009507F7">
        <w:tc>
          <w:tcPr>
            <w:tcW w:w="4531" w:type="dxa"/>
          </w:tcPr>
          <w:p w14:paraId="2402AF6B" w14:textId="7A94FC10" w:rsidR="009507F7" w:rsidRDefault="009507F7" w:rsidP="00E17A06">
            <w:r>
              <w:t>Datum</w:t>
            </w:r>
          </w:p>
        </w:tc>
        <w:tc>
          <w:tcPr>
            <w:tcW w:w="4531" w:type="dxa"/>
          </w:tcPr>
          <w:p w14:paraId="16105139" w14:textId="21368449" w:rsidR="009507F7" w:rsidRDefault="00E529EB" w:rsidP="00E17A06">
            <w:r>
              <w:t>15.05.2023</w:t>
            </w:r>
          </w:p>
        </w:tc>
      </w:tr>
      <w:tr w:rsidR="009507F7" w14:paraId="48E6ED95" w14:textId="77777777" w:rsidTr="009507F7">
        <w:tc>
          <w:tcPr>
            <w:tcW w:w="4531" w:type="dxa"/>
          </w:tcPr>
          <w:p w14:paraId="687EE604" w14:textId="5DA17D6B" w:rsidR="009507F7" w:rsidRDefault="009507F7" w:rsidP="00E17A06">
            <w:r>
              <w:t>Beginn</w:t>
            </w:r>
          </w:p>
        </w:tc>
        <w:tc>
          <w:tcPr>
            <w:tcW w:w="4531" w:type="dxa"/>
          </w:tcPr>
          <w:p w14:paraId="674B2568" w14:textId="33E88BC1" w:rsidR="009507F7" w:rsidRDefault="00E529EB" w:rsidP="00E17A06">
            <w:r>
              <w:t>15:30</w:t>
            </w:r>
            <w:r w:rsidR="00E17A06">
              <w:t xml:space="preserve"> Uhr</w:t>
            </w:r>
          </w:p>
        </w:tc>
      </w:tr>
      <w:tr w:rsidR="009507F7" w14:paraId="73CB09C8" w14:textId="77777777" w:rsidTr="009507F7">
        <w:tc>
          <w:tcPr>
            <w:tcW w:w="4531" w:type="dxa"/>
          </w:tcPr>
          <w:p w14:paraId="5E354F0F" w14:textId="2C9C6A44" w:rsidR="009507F7" w:rsidRDefault="009507F7" w:rsidP="00E17A06">
            <w:r>
              <w:t>Ende</w:t>
            </w:r>
          </w:p>
        </w:tc>
        <w:tc>
          <w:tcPr>
            <w:tcW w:w="4531" w:type="dxa"/>
          </w:tcPr>
          <w:p w14:paraId="3E26DBCD" w14:textId="17408366" w:rsidR="009507F7" w:rsidRDefault="00063800" w:rsidP="00E17A06">
            <w:r>
              <w:t>17:45</w:t>
            </w:r>
            <w:r w:rsidR="00E834E8">
              <w:t xml:space="preserve"> Uhr</w:t>
            </w:r>
          </w:p>
        </w:tc>
      </w:tr>
      <w:tr w:rsidR="009507F7" w14:paraId="641F63AB" w14:textId="77777777" w:rsidTr="009507F7">
        <w:tc>
          <w:tcPr>
            <w:tcW w:w="4531" w:type="dxa"/>
          </w:tcPr>
          <w:p w14:paraId="2E0E34B7" w14:textId="0D7D4101" w:rsidR="009507F7" w:rsidRDefault="009507F7" w:rsidP="00E17A06">
            <w:r>
              <w:t>Dauer</w:t>
            </w:r>
          </w:p>
        </w:tc>
        <w:tc>
          <w:tcPr>
            <w:tcW w:w="4531" w:type="dxa"/>
          </w:tcPr>
          <w:p w14:paraId="720926B8" w14:textId="79FCE5CC" w:rsidR="009507F7" w:rsidRDefault="00E834E8" w:rsidP="00E17A06">
            <w:r>
              <w:t>03:30 Uhr</w:t>
            </w:r>
          </w:p>
        </w:tc>
      </w:tr>
      <w:tr w:rsidR="009507F7" w14:paraId="0F127195" w14:textId="77777777" w:rsidTr="009507F7">
        <w:tc>
          <w:tcPr>
            <w:tcW w:w="4531" w:type="dxa"/>
          </w:tcPr>
          <w:p w14:paraId="2B7B4BB7" w14:textId="037A9B5F" w:rsidR="009507F7" w:rsidRDefault="009507F7" w:rsidP="00E17A06">
            <w:r>
              <w:t>Ort</w:t>
            </w:r>
          </w:p>
        </w:tc>
        <w:tc>
          <w:tcPr>
            <w:tcW w:w="4531" w:type="dxa"/>
          </w:tcPr>
          <w:p w14:paraId="34146FD1" w14:textId="0EE0DE48" w:rsidR="009507F7" w:rsidRDefault="00E17A06" w:rsidP="00E17A06">
            <w:r>
              <w:t>Siemens AG, Besprechungsraum</w:t>
            </w:r>
          </w:p>
        </w:tc>
      </w:tr>
      <w:tr w:rsidR="009507F7" w14:paraId="243AEAF7" w14:textId="77777777" w:rsidTr="009507F7">
        <w:tc>
          <w:tcPr>
            <w:tcW w:w="4531" w:type="dxa"/>
          </w:tcPr>
          <w:p w14:paraId="0C128CE7" w14:textId="2BA416F1" w:rsidR="009507F7" w:rsidRDefault="009507F7" w:rsidP="00E17A06">
            <w:r>
              <w:t>Protokollführer</w:t>
            </w:r>
          </w:p>
        </w:tc>
        <w:tc>
          <w:tcPr>
            <w:tcW w:w="4531" w:type="dxa"/>
          </w:tcPr>
          <w:p w14:paraId="3EB44153" w14:textId="598C2529" w:rsidR="009507F7" w:rsidRDefault="00E529EB" w:rsidP="00E17A06">
            <w:r>
              <w:t>Jonas Hammer</w:t>
            </w:r>
          </w:p>
        </w:tc>
      </w:tr>
    </w:tbl>
    <w:p w14:paraId="774F3203" w14:textId="23A6BA71" w:rsidR="00E57C70" w:rsidRDefault="00E57C70" w:rsidP="005F1ADC">
      <w:pPr>
        <w:jc w:val="center"/>
      </w:pPr>
    </w:p>
    <w:p w14:paraId="343E9A72" w14:textId="77777777" w:rsidR="00E57C70" w:rsidRPr="00E57C70" w:rsidRDefault="00E57C70" w:rsidP="00E57C70"/>
    <w:bookmarkEnd w:id="0"/>
    <w:p w14:paraId="60B7DCE8" w14:textId="77777777"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14:paraId="08A293CA" w14:textId="77777777"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14:paraId="7243905C" w14:textId="77777777" w:rsidTr="00F17674">
        <w:tc>
          <w:tcPr>
            <w:tcW w:w="1134" w:type="dxa"/>
            <w:shd w:val="clear" w:color="auto" w:fill="auto"/>
          </w:tcPr>
          <w:p w14:paraId="600C6840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14:paraId="57083E1C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14:paraId="0F7B8934" w14:textId="77777777" w:rsidTr="00F17674">
        <w:tc>
          <w:tcPr>
            <w:tcW w:w="1134" w:type="dxa"/>
            <w:shd w:val="clear" w:color="auto" w:fill="auto"/>
          </w:tcPr>
          <w:p w14:paraId="2506119C" w14:textId="77777777" w:rsidR="00646E1C" w:rsidRDefault="00646E1C" w:rsidP="00646E1C">
            <w:r>
              <w:t>1</w:t>
            </w:r>
          </w:p>
        </w:tc>
        <w:tc>
          <w:tcPr>
            <w:tcW w:w="7001" w:type="dxa"/>
            <w:shd w:val="clear" w:color="auto" w:fill="auto"/>
          </w:tcPr>
          <w:p w14:paraId="74DE4EA2" w14:textId="4D91D74C" w:rsidR="00646E1C" w:rsidRDefault="002533E6" w:rsidP="00646E1C">
            <w:r>
              <w:t xml:space="preserve">Simon </w:t>
            </w:r>
            <w:proofErr w:type="spellStart"/>
            <w:r>
              <w:t>Schißlbauer</w:t>
            </w:r>
            <w:proofErr w:type="spellEnd"/>
          </w:p>
        </w:tc>
      </w:tr>
      <w:tr w:rsidR="00646E1C" w14:paraId="43620AEC" w14:textId="77777777" w:rsidTr="00F17674">
        <w:tc>
          <w:tcPr>
            <w:tcW w:w="1134" w:type="dxa"/>
            <w:shd w:val="clear" w:color="auto" w:fill="auto"/>
          </w:tcPr>
          <w:p w14:paraId="114B362F" w14:textId="77777777"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14:paraId="0D6A5596" w14:textId="7F89654E" w:rsidR="00646E1C" w:rsidRDefault="002533E6" w:rsidP="00646E1C">
            <w:r>
              <w:t>Jonas Hammer</w:t>
            </w:r>
          </w:p>
        </w:tc>
      </w:tr>
      <w:tr w:rsidR="00646E1C" w14:paraId="07185B80" w14:textId="77777777" w:rsidTr="00F17674">
        <w:tc>
          <w:tcPr>
            <w:tcW w:w="1134" w:type="dxa"/>
            <w:shd w:val="clear" w:color="auto" w:fill="auto"/>
          </w:tcPr>
          <w:p w14:paraId="2349D8C0" w14:textId="77777777"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14:paraId="630D0F7F" w14:textId="53FAB334" w:rsidR="00646E1C" w:rsidRDefault="002533E6" w:rsidP="00646E1C">
            <w:r>
              <w:t>Leopold Bialek</w:t>
            </w:r>
          </w:p>
        </w:tc>
      </w:tr>
      <w:tr w:rsidR="00646E1C" w14:paraId="5D07761F" w14:textId="77777777" w:rsidTr="00F17674">
        <w:tc>
          <w:tcPr>
            <w:tcW w:w="1134" w:type="dxa"/>
            <w:shd w:val="clear" w:color="auto" w:fill="auto"/>
          </w:tcPr>
          <w:p w14:paraId="4C7AE13E" w14:textId="77777777"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14:paraId="211FD3A7" w14:textId="27F4E3B3" w:rsidR="00646E1C" w:rsidRDefault="002533E6" w:rsidP="00646E1C">
            <w:r>
              <w:t>Dominik Greiner</w:t>
            </w:r>
          </w:p>
        </w:tc>
      </w:tr>
      <w:tr w:rsidR="00646E1C" w14:paraId="542DC219" w14:textId="77777777" w:rsidTr="00F17674">
        <w:tc>
          <w:tcPr>
            <w:tcW w:w="1134" w:type="dxa"/>
            <w:shd w:val="clear" w:color="auto" w:fill="auto"/>
          </w:tcPr>
          <w:p w14:paraId="024B75E8" w14:textId="77777777"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14:paraId="23F6F550" w14:textId="61C53113" w:rsidR="00646E1C" w:rsidRDefault="00292A3D" w:rsidP="00646E1C">
            <w:r>
              <w:t>Erik Barthelmann</w:t>
            </w:r>
          </w:p>
        </w:tc>
      </w:tr>
      <w:tr w:rsidR="00646E1C" w14:paraId="11D5BC9E" w14:textId="77777777" w:rsidTr="00F17674">
        <w:tc>
          <w:tcPr>
            <w:tcW w:w="1134" w:type="dxa"/>
            <w:shd w:val="clear" w:color="auto" w:fill="auto"/>
          </w:tcPr>
          <w:p w14:paraId="7A7C2739" w14:textId="77777777"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14:paraId="07F9B65D" w14:textId="5F2C7B1D" w:rsidR="00646E1C" w:rsidRDefault="002533E6" w:rsidP="00646E1C">
            <w:r>
              <w:t>Daniel Hannes</w:t>
            </w:r>
          </w:p>
        </w:tc>
      </w:tr>
      <w:tr w:rsidR="00646E1C" w14:paraId="5013ED56" w14:textId="77777777" w:rsidTr="00F17674">
        <w:tc>
          <w:tcPr>
            <w:tcW w:w="1134" w:type="dxa"/>
            <w:shd w:val="clear" w:color="auto" w:fill="auto"/>
          </w:tcPr>
          <w:p w14:paraId="4FB1C107" w14:textId="77777777"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14:paraId="71471C41" w14:textId="514A7ECC" w:rsidR="00646E1C" w:rsidRDefault="002533E6" w:rsidP="00646E1C">
            <w:r>
              <w:t xml:space="preserve">Alexander Denner </w:t>
            </w:r>
          </w:p>
        </w:tc>
      </w:tr>
      <w:tr w:rsidR="00646E1C" w14:paraId="700EA1FE" w14:textId="77777777" w:rsidTr="00F17674">
        <w:tc>
          <w:tcPr>
            <w:tcW w:w="1134" w:type="dxa"/>
            <w:shd w:val="clear" w:color="auto" w:fill="auto"/>
          </w:tcPr>
          <w:p w14:paraId="2784E2AC" w14:textId="77777777"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14:paraId="2FF89F93" w14:textId="5CD112E0" w:rsidR="00646E1C" w:rsidRDefault="002533E6" w:rsidP="00646E1C">
            <w:r>
              <w:t>Elias Lay</w:t>
            </w:r>
          </w:p>
        </w:tc>
      </w:tr>
      <w:tr w:rsidR="00646E1C" w14:paraId="5AEF7ACD" w14:textId="77777777" w:rsidTr="00F17674">
        <w:tc>
          <w:tcPr>
            <w:tcW w:w="1134" w:type="dxa"/>
            <w:shd w:val="clear" w:color="auto" w:fill="auto"/>
          </w:tcPr>
          <w:p w14:paraId="7C697412" w14:textId="77777777" w:rsidR="00646E1C" w:rsidRDefault="00646E1C" w:rsidP="00646E1C">
            <w:r>
              <w:t>9</w:t>
            </w:r>
          </w:p>
        </w:tc>
        <w:tc>
          <w:tcPr>
            <w:tcW w:w="7001" w:type="dxa"/>
            <w:shd w:val="clear" w:color="auto" w:fill="auto"/>
          </w:tcPr>
          <w:p w14:paraId="7496DED5" w14:textId="42409B9A" w:rsidR="00646E1C" w:rsidRDefault="001C3C27" w:rsidP="00646E1C">
            <w:proofErr w:type="spellStart"/>
            <w:r>
              <w:t>Moeez</w:t>
            </w:r>
            <w:proofErr w:type="spellEnd"/>
            <w:r>
              <w:t xml:space="preserve"> </w:t>
            </w:r>
            <w:r w:rsidR="002533E6">
              <w:t>M</w:t>
            </w:r>
            <w:r>
              <w:t>u</w:t>
            </w:r>
            <w:r w:rsidR="002533E6">
              <w:t>hamm</w:t>
            </w:r>
            <w:r>
              <w:t>a</w:t>
            </w:r>
            <w:r w:rsidR="002533E6">
              <w:t xml:space="preserve">d </w:t>
            </w:r>
            <w:r>
              <w:t>Siddiqui</w:t>
            </w:r>
            <w:r w:rsidR="002533E6">
              <w:t xml:space="preserve"> </w:t>
            </w:r>
          </w:p>
        </w:tc>
      </w:tr>
    </w:tbl>
    <w:p w14:paraId="3046FA31" w14:textId="65BABADB" w:rsidR="00646E1C" w:rsidRDefault="00646E1C" w:rsidP="00646E1C"/>
    <w:p w14:paraId="1D0FF42F" w14:textId="77777777" w:rsidR="001C3C27" w:rsidRPr="00646E1C" w:rsidRDefault="001C3C27" w:rsidP="00646E1C"/>
    <w:p w14:paraId="2DF8FCF9" w14:textId="52C8F625" w:rsidR="00FA7DF2" w:rsidRDefault="002D7171" w:rsidP="002D7171">
      <w:pPr>
        <w:pStyle w:val="berschrift2"/>
      </w:pPr>
      <w:r>
        <w:t xml:space="preserve">2. </w:t>
      </w:r>
      <w:r w:rsidR="00646E1C">
        <w:t>Tagesordnung</w:t>
      </w:r>
    </w:p>
    <w:p w14:paraId="0297CFB9" w14:textId="15089D5D" w:rsidR="001F06AB" w:rsidRDefault="001F06AB" w:rsidP="001F06AB"/>
    <w:p w14:paraId="0689B243" w14:textId="1F1C36BD" w:rsidR="001F06AB" w:rsidRPr="001F06AB" w:rsidRDefault="001F06AB" w:rsidP="001F06AB">
      <w:r>
        <w:t>Da es sich um ein außerplanmäßiges Team-Meeting handelt, das nicht zum regulären Scrum-Ablauf gehört, sind Retrospektive, Review und Aufteilung der neuen Aufgaben nicht Teil des Meetings.</w:t>
      </w:r>
    </w:p>
    <w:p w14:paraId="440DA7C3" w14:textId="77777777" w:rsidR="00110851" w:rsidRPr="00110851" w:rsidRDefault="00110851" w:rsidP="00110851"/>
    <w:p w14:paraId="52C236BB" w14:textId="76F135B6" w:rsidR="00777F54" w:rsidRDefault="002D7171" w:rsidP="00292A3D">
      <w:r>
        <w:t>T</w:t>
      </w:r>
      <w:r w:rsidR="00C114C3">
        <w:t>OP</w:t>
      </w:r>
      <w:r>
        <w:t xml:space="preserve"> 1</w:t>
      </w:r>
      <w:r w:rsidR="002533E6">
        <w:t xml:space="preserve">: </w:t>
      </w:r>
      <w:r w:rsidR="00292A3D">
        <w:t>Organisatorisches</w:t>
      </w:r>
    </w:p>
    <w:p w14:paraId="73A83D4B" w14:textId="29B412EB" w:rsidR="00292A3D" w:rsidRDefault="00292A3D" w:rsidP="00292A3D">
      <w:r>
        <w:t>TOP 2: Vorstellungen der Gruppenergebnisse des vergangenen Sprints (Sprint Review)</w:t>
      </w:r>
    </w:p>
    <w:p w14:paraId="39E2EDA1" w14:textId="50415E85" w:rsidR="00292A3D" w:rsidRDefault="00292A3D" w:rsidP="00292A3D">
      <w:r>
        <w:t>TOP 3: Sprint Retrospektive</w:t>
      </w:r>
    </w:p>
    <w:p w14:paraId="3EABA071" w14:textId="33214373" w:rsidR="00292A3D" w:rsidRDefault="00292A3D" w:rsidP="00292A3D">
      <w:r>
        <w:t>TOP 4: Planung des weiteren Vorgehens</w:t>
      </w:r>
    </w:p>
    <w:p w14:paraId="1ECDA867" w14:textId="77777777" w:rsidR="00777F54" w:rsidRDefault="00777F54" w:rsidP="002D7171"/>
    <w:p w14:paraId="3D7B8129" w14:textId="77777777" w:rsidR="00AF4108" w:rsidRDefault="00AF4108" w:rsidP="002D7171"/>
    <w:p w14:paraId="0E138E55" w14:textId="77777777" w:rsidR="002E039F" w:rsidRDefault="002E039F" w:rsidP="002D7171"/>
    <w:p w14:paraId="284E2C90" w14:textId="77777777" w:rsidR="002E039F" w:rsidRDefault="002E039F" w:rsidP="002D7171"/>
    <w:p w14:paraId="3DE5A3F8" w14:textId="77777777" w:rsidR="002E039F" w:rsidRDefault="002E039F" w:rsidP="002D7171"/>
    <w:p w14:paraId="127A58B2" w14:textId="77777777" w:rsidR="00DC05C1" w:rsidRDefault="00DC05C1" w:rsidP="002D7171"/>
    <w:p w14:paraId="51840243" w14:textId="77777777" w:rsidR="00DC05C1" w:rsidRDefault="00DC05C1" w:rsidP="002D7171"/>
    <w:p w14:paraId="7821E927" w14:textId="77777777" w:rsidR="002D17C7" w:rsidRDefault="002D17C7" w:rsidP="002D7171"/>
    <w:p w14:paraId="4616D584" w14:textId="77777777" w:rsidR="00AF4108" w:rsidRDefault="00AF4108" w:rsidP="00AF4108">
      <w:pPr>
        <w:pStyle w:val="berschrift2"/>
      </w:pPr>
      <w:r>
        <w:lastRenderedPageBreak/>
        <w:t>3. Verlauf</w:t>
      </w:r>
    </w:p>
    <w:p w14:paraId="7509F7B3" w14:textId="77777777" w:rsidR="005539B2" w:rsidRDefault="005539B2" w:rsidP="005539B2"/>
    <w:tbl>
      <w:tblPr>
        <w:tblW w:w="10490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806"/>
        <w:gridCol w:w="4153"/>
        <w:gridCol w:w="4531"/>
      </w:tblGrid>
      <w:tr w:rsidR="00A53A99" w:rsidRPr="004C5023" w14:paraId="0310949A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1A708A90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6A806597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5AC6434C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Erledigung</w:t>
            </w:r>
          </w:p>
        </w:tc>
      </w:tr>
      <w:tr w:rsidR="002E039F" w14:paraId="1D3590CC" w14:textId="77777777" w:rsidTr="002D76C1">
        <w:tc>
          <w:tcPr>
            <w:tcW w:w="1806" w:type="dxa"/>
            <w:shd w:val="clear" w:color="auto" w:fill="auto"/>
          </w:tcPr>
          <w:p w14:paraId="2AD1EE29" w14:textId="23EAD8EF" w:rsidR="002E039F" w:rsidRDefault="002E039F" w:rsidP="002D76C1">
            <w:r>
              <w:t>TOP 0</w:t>
            </w:r>
          </w:p>
        </w:tc>
        <w:tc>
          <w:tcPr>
            <w:tcW w:w="4153" w:type="dxa"/>
            <w:shd w:val="clear" w:color="auto" w:fill="auto"/>
          </w:tcPr>
          <w:p w14:paraId="52AA6F0A" w14:textId="77777777" w:rsidR="002E039F" w:rsidRDefault="002E039F" w:rsidP="002D76C1"/>
        </w:tc>
        <w:tc>
          <w:tcPr>
            <w:tcW w:w="4531" w:type="dxa"/>
            <w:shd w:val="clear" w:color="auto" w:fill="auto"/>
          </w:tcPr>
          <w:p w14:paraId="6F72ABCB" w14:textId="77777777" w:rsidR="002E039F" w:rsidRDefault="002E039F" w:rsidP="002D76C1"/>
        </w:tc>
      </w:tr>
      <w:tr w:rsidR="00A53A99" w14:paraId="6D2BEC9E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3E75F40C" w14:textId="77777777" w:rsidR="00CC393C" w:rsidRDefault="002E039F" w:rsidP="005539B2">
            <w:r>
              <w:t xml:space="preserve">Simon </w:t>
            </w:r>
            <w:proofErr w:type="spellStart"/>
            <w:r>
              <w:t>Schisslbauer</w:t>
            </w:r>
            <w:proofErr w:type="spellEnd"/>
          </w:p>
          <w:p w14:paraId="49694593" w14:textId="77777777" w:rsidR="00CC393C" w:rsidRDefault="00CC393C" w:rsidP="005539B2"/>
          <w:p w14:paraId="2E219131" w14:textId="02EDBCD3" w:rsidR="00CC393C" w:rsidRDefault="00CC393C" w:rsidP="005539B2">
            <w:r>
              <w:t>Alle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07DB647D" w14:textId="77777777" w:rsidR="00CC393C" w:rsidRDefault="002E039F" w:rsidP="005539B2">
            <w:r>
              <w:t>Begrüßung zum wöchentlichen Team Meeting</w:t>
            </w:r>
            <w:r w:rsidR="00CC393C">
              <w:t>.</w:t>
            </w:r>
          </w:p>
          <w:p w14:paraId="2335724C" w14:textId="77777777" w:rsidR="00CC393C" w:rsidRDefault="00CC393C" w:rsidP="005539B2"/>
          <w:p w14:paraId="58CBD5F3" w14:textId="16DA8E36" w:rsidR="00CC393C" w:rsidRDefault="00CC393C" w:rsidP="005539B2">
            <w:r>
              <w:t>Erfragung der Stundenverteilung/Zufriedenheit.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4993C055" w14:textId="77777777" w:rsidR="005539B2" w:rsidRDefault="005539B2" w:rsidP="005539B2"/>
          <w:p w14:paraId="5C9E7E4E" w14:textId="77777777" w:rsidR="00CC393C" w:rsidRDefault="00CC393C" w:rsidP="005539B2"/>
          <w:p w14:paraId="546C65F8" w14:textId="77777777" w:rsidR="00CC393C" w:rsidRDefault="00CC393C" w:rsidP="005539B2"/>
          <w:p w14:paraId="1EDBB142" w14:textId="2ABD419A" w:rsidR="00CC393C" w:rsidRDefault="00CC393C" w:rsidP="005539B2">
            <w:r>
              <w:t xml:space="preserve">Keine </w:t>
            </w:r>
            <w:r w:rsidR="0047593A">
              <w:t>weiteren Anmerkungen.</w:t>
            </w:r>
          </w:p>
        </w:tc>
      </w:tr>
      <w:tr w:rsidR="00472456" w14:paraId="0ECB31C1" w14:textId="77777777" w:rsidTr="00472456">
        <w:tc>
          <w:tcPr>
            <w:tcW w:w="1806" w:type="dxa"/>
            <w:shd w:val="clear" w:color="auto" w:fill="auto"/>
          </w:tcPr>
          <w:p w14:paraId="75223C0C" w14:textId="77777777" w:rsidR="00CC393C" w:rsidRDefault="00CC393C" w:rsidP="005539B2"/>
          <w:p w14:paraId="0C55227E" w14:textId="7E2BE5F7" w:rsidR="00472456" w:rsidRDefault="00472456" w:rsidP="005539B2">
            <w:r>
              <w:t>TOP 1</w:t>
            </w:r>
          </w:p>
        </w:tc>
        <w:tc>
          <w:tcPr>
            <w:tcW w:w="4153" w:type="dxa"/>
            <w:shd w:val="clear" w:color="auto" w:fill="auto"/>
          </w:tcPr>
          <w:p w14:paraId="3918F23F" w14:textId="77777777" w:rsidR="00472456" w:rsidRDefault="00472456" w:rsidP="005539B2"/>
        </w:tc>
        <w:tc>
          <w:tcPr>
            <w:tcW w:w="4531" w:type="dxa"/>
            <w:shd w:val="clear" w:color="auto" w:fill="auto"/>
          </w:tcPr>
          <w:p w14:paraId="0D1236C1" w14:textId="77777777" w:rsidR="00472456" w:rsidRDefault="00472456" w:rsidP="005539B2"/>
        </w:tc>
      </w:tr>
      <w:tr w:rsidR="00472456" w14:paraId="1D8C515E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1F1838F1" w14:textId="3B53E7CF" w:rsidR="00472456" w:rsidRDefault="00CC393C" w:rsidP="005539B2">
            <w:r>
              <w:t xml:space="preserve">Simon </w:t>
            </w:r>
            <w:proofErr w:type="spellStart"/>
            <w:r>
              <w:t>Schisslbauer</w:t>
            </w:r>
            <w:proofErr w:type="spellEnd"/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0CE3E316" w14:textId="77777777" w:rsidR="00472456" w:rsidRDefault="00CC393C" w:rsidP="00CC393C">
            <w:pPr>
              <w:pStyle w:val="Listenabsatz"/>
              <w:numPr>
                <w:ilvl w:val="0"/>
                <w:numId w:val="32"/>
              </w:numPr>
            </w:pPr>
            <w:r>
              <w:t>Organisatorisches zum Abgeben des nächsten Dokuments für den Systementwurf</w:t>
            </w:r>
          </w:p>
          <w:p w14:paraId="7F4D25A7" w14:textId="49EAB536" w:rsidR="00CC393C" w:rsidRDefault="00CC393C" w:rsidP="00CC393C">
            <w:pPr>
              <w:pStyle w:val="Listenabsatz"/>
              <w:numPr>
                <w:ilvl w:val="0"/>
                <w:numId w:val="32"/>
              </w:numPr>
            </w:pPr>
            <w:r>
              <w:t>Zeitplanung für die nächsten Wochen</w:t>
            </w:r>
            <w:r w:rsidR="00E369C1">
              <w:t xml:space="preserve"> (Reflexionsbericht, Ende nächster Iteration, …)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4DAA6909" w14:textId="44E3E756" w:rsidR="00472456" w:rsidRDefault="00472456" w:rsidP="005539B2"/>
        </w:tc>
      </w:tr>
      <w:tr w:rsidR="00281190" w14:paraId="1BDA76B8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691E4789" w14:textId="77777777" w:rsidR="00E369C1" w:rsidRDefault="00E369C1" w:rsidP="005539B2"/>
          <w:p w14:paraId="43B0808C" w14:textId="4C36B082" w:rsidR="00281190" w:rsidRDefault="00281190" w:rsidP="005539B2">
            <w:r>
              <w:t xml:space="preserve">TOP </w:t>
            </w:r>
            <w:r w:rsidR="00472456">
              <w:t>2</w:t>
            </w:r>
            <w:r>
              <w:t xml:space="preserve"> 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65405CB7" w14:textId="77777777" w:rsidR="00281190" w:rsidRDefault="00281190" w:rsidP="005539B2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7131BADC" w14:textId="77777777" w:rsidR="00281190" w:rsidRDefault="00281190" w:rsidP="005539B2"/>
        </w:tc>
      </w:tr>
      <w:tr w:rsidR="00A53A99" w14:paraId="3C727167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1B6F9F3B" w14:textId="77777777" w:rsidR="00110851" w:rsidRDefault="008D56D0" w:rsidP="00F627F3">
            <w:r>
              <w:t>Leopold Bialek</w:t>
            </w:r>
          </w:p>
          <w:p w14:paraId="39F884A2" w14:textId="77777777" w:rsidR="00A07C94" w:rsidRDefault="00A07C94" w:rsidP="00F627F3"/>
          <w:p w14:paraId="74B8334E" w14:textId="77777777" w:rsidR="00A07C94" w:rsidRDefault="00A07C94" w:rsidP="00F627F3"/>
          <w:p w14:paraId="4B4CE8A4" w14:textId="77777777" w:rsidR="00A07C94" w:rsidRDefault="00A07C94" w:rsidP="00F627F3"/>
          <w:p w14:paraId="07539B9A" w14:textId="77777777" w:rsidR="00A07C94" w:rsidRDefault="00A07C94" w:rsidP="00F627F3"/>
          <w:p w14:paraId="6857C0C5" w14:textId="77777777" w:rsidR="00A07C94" w:rsidRDefault="00A07C94" w:rsidP="00F627F3"/>
          <w:p w14:paraId="3EC40AF4" w14:textId="77777777" w:rsidR="00A07C94" w:rsidRDefault="00A07C94" w:rsidP="00F627F3"/>
          <w:p w14:paraId="4C83EC30" w14:textId="77777777" w:rsidR="00A07C94" w:rsidRDefault="00A07C94" w:rsidP="00F627F3"/>
          <w:p w14:paraId="7B0AD259" w14:textId="77777777" w:rsidR="00A07C94" w:rsidRDefault="00A07C94" w:rsidP="00F627F3"/>
          <w:p w14:paraId="4D68F9B8" w14:textId="77777777" w:rsidR="00A07C94" w:rsidRDefault="00A07C94" w:rsidP="00F627F3">
            <w:r>
              <w:t>Alexander Denner</w:t>
            </w:r>
          </w:p>
          <w:p w14:paraId="066C9045" w14:textId="77777777" w:rsidR="00B93CC2" w:rsidRDefault="00B93CC2" w:rsidP="00F627F3"/>
          <w:p w14:paraId="7D83EF71" w14:textId="77777777" w:rsidR="00B93CC2" w:rsidRDefault="00B93CC2" w:rsidP="00F627F3"/>
          <w:p w14:paraId="2D5733E5" w14:textId="77777777" w:rsidR="00B93CC2" w:rsidRDefault="00B93CC2" w:rsidP="00F627F3"/>
          <w:p w14:paraId="1F7BA61D" w14:textId="43B5962F" w:rsidR="00B93CC2" w:rsidRDefault="00B93CC2" w:rsidP="00F627F3">
            <w:r>
              <w:t>Dominik Greiner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31C52A4C" w14:textId="43DDF293" w:rsidR="00110851" w:rsidRDefault="008D56D0" w:rsidP="00F627F3">
            <w:r>
              <w:t>Vorstellung der Klassenübersicht des Models:</w:t>
            </w:r>
          </w:p>
          <w:p w14:paraId="103E5F7B" w14:textId="77777777" w:rsidR="008D56D0" w:rsidRDefault="008D56D0" w:rsidP="00B47DE7">
            <w:pPr>
              <w:pStyle w:val="Listenabsatz"/>
              <w:numPr>
                <w:ilvl w:val="0"/>
                <w:numId w:val="32"/>
              </w:numPr>
            </w:pPr>
            <w:r>
              <w:t xml:space="preserve">Sauberer Entwurf mit </w:t>
            </w:r>
            <w:proofErr w:type="spellStart"/>
            <w:r>
              <w:t>PlantUML</w:t>
            </w:r>
            <w:proofErr w:type="spellEnd"/>
            <w:r>
              <w:t xml:space="preserve"> wurde vorgestellt</w:t>
            </w:r>
          </w:p>
          <w:p w14:paraId="380B8A71" w14:textId="77777777" w:rsidR="00B47DE7" w:rsidRDefault="00B47DE7" w:rsidP="00B47DE7">
            <w:pPr>
              <w:pStyle w:val="Listenabsatz"/>
              <w:numPr>
                <w:ilvl w:val="0"/>
                <w:numId w:val="32"/>
              </w:numPr>
            </w:pPr>
            <w:r>
              <w:t xml:space="preserve">Vorschlag: allgemeines Nutzen von </w:t>
            </w:r>
            <w:proofErr w:type="spellStart"/>
            <w:r>
              <w:t>PlantUML</w:t>
            </w:r>
            <w:proofErr w:type="spellEnd"/>
            <w:r w:rsidR="00C73894">
              <w:t xml:space="preserve"> zum Erstellen von Klassendiagrammen und Sequenzdiagrammen</w:t>
            </w:r>
          </w:p>
          <w:p w14:paraId="3CCB93B5" w14:textId="77777777" w:rsidR="00A222EA" w:rsidRDefault="00A222EA" w:rsidP="00B66886"/>
          <w:p w14:paraId="5B3B1865" w14:textId="11CB9C2F" w:rsidR="00A07C94" w:rsidRDefault="00A07C94" w:rsidP="00B66886">
            <w:r>
              <w:t xml:space="preserve">Genauere </w:t>
            </w:r>
            <w:proofErr w:type="spellStart"/>
            <w:r>
              <w:t>Durchsprache</w:t>
            </w:r>
            <w:proofErr w:type="spellEnd"/>
            <w:r>
              <w:t xml:space="preserve"> und Vorstellung der Klassenübersicht des Models</w:t>
            </w:r>
            <w:r w:rsidR="00A214CC">
              <w:t>.</w:t>
            </w:r>
          </w:p>
          <w:p w14:paraId="52DE9CF6" w14:textId="4B337856" w:rsidR="00A07C94" w:rsidRDefault="00AA373D" w:rsidP="00B66886">
            <w:r>
              <w:t>Diskussion von Verbesserungsvorschlägen im Team</w:t>
            </w:r>
            <w:r w:rsidR="00A214CC">
              <w:t>.</w:t>
            </w:r>
          </w:p>
          <w:p w14:paraId="2B98F60C" w14:textId="77777777" w:rsidR="00B93CC2" w:rsidRDefault="00B93CC2" w:rsidP="00B66886"/>
          <w:p w14:paraId="46AC61E7" w14:textId="109C5D1A" w:rsidR="00B93CC2" w:rsidRDefault="00B93CC2" w:rsidP="00B66886">
            <w:r>
              <w:t xml:space="preserve">Vorstellung der Klassenübersicht des </w:t>
            </w:r>
            <w:proofErr w:type="spellStart"/>
            <w:r>
              <w:t>ViewModels</w:t>
            </w:r>
            <w:proofErr w:type="spellEnd"/>
            <w:r w:rsidR="00A214CC">
              <w:t>.</w:t>
            </w:r>
          </w:p>
          <w:p w14:paraId="65A057D6" w14:textId="59AC6A76" w:rsidR="001B5DA3" w:rsidRDefault="001B5DA3" w:rsidP="00B66886">
            <w:r>
              <w:t>Diskussion von Verbesserungsvorschlägen im Team</w:t>
            </w:r>
            <w:r w:rsidR="00A214CC">
              <w:t>.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3E062425" w14:textId="77777777" w:rsidR="00110851" w:rsidRDefault="00110851" w:rsidP="00F627F3"/>
          <w:p w14:paraId="426FB93C" w14:textId="77777777" w:rsidR="00B47DE7" w:rsidRDefault="00B47DE7" w:rsidP="00F627F3"/>
          <w:p w14:paraId="5C207CD3" w14:textId="77777777" w:rsidR="00B47DE7" w:rsidRDefault="00B47DE7" w:rsidP="00F627F3"/>
          <w:p w14:paraId="6C971FBD" w14:textId="77777777" w:rsidR="00B47DE7" w:rsidRDefault="00B47DE7" w:rsidP="00F627F3"/>
          <w:p w14:paraId="53569A83" w14:textId="2CB35A6F" w:rsidR="00B47DE7" w:rsidRDefault="00B47DE7" w:rsidP="00F627F3">
            <w:r>
              <w:t>Vorschlag wurde</w:t>
            </w:r>
            <w:r w:rsidR="00C73894">
              <w:t xml:space="preserve"> angenommen.</w:t>
            </w:r>
          </w:p>
        </w:tc>
      </w:tr>
      <w:tr w:rsidR="00472456" w14:paraId="0D3F2715" w14:textId="77777777" w:rsidTr="00EE137E">
        <w:tc>
          <w:tcPr>
            <w:tcW w:w="1806" w:type="dxa"/>
            <w:shd w:val="clear" w:color="auto" w:fill="auto"/>
          </w:tcPr>
          <w:p w14:paraId="4691C5BC" w14:textId="77777777" w:rsidR="00472456" w:rsidRDefault="00472456" w:rsidP="00F627F3"/>
          <w:p w14:paraId="14B8C93F" w14:textId="77777777" w:rsidR="00E626EA" w:rsidRDefault="00E626EA" w:rsidP="00F627F3"/>
          <w:p w14:paraId="67963CD0" w14:textId="77777777" w:rsidR="00E626EA" w:rsidRDefault="00E626EA" w:rsidP="00F627F3"/>
          <w:p w14:paraId="086393B6" w14:textId="77777777" w:rsidR="00E626EA" w:rsidRDefault="00E626EA" w:rsidP="00F627F3"/>
          <w:p w14:paraId="2EC1B3FA" w14:textId="77777777" w:rsidR="00E626EA" w:rsidRDefault="00E626EA" w:rsidP="00F627F3"/>
          <w:p w14:paraId="37FFC646" w14:textId="77777777" w:rsidR="00E626EA" w:rsidRDefault="00E626EA" w:rsidP="00F627F3"/>
          <w:p w14:paraId="7150F02A" w14:textId="77777777" w:rsidR="00E626EA" w:rsidRDefault="00E626EA" w:rsidP="00F627F3"/>
          <w:p w14:paraId="1838AD08" w14:textId="77777777" w:rsidR="00E626EA" w:rsidRDefault="00E626EA" w:rsidP="00F627F3"/>
          <w:p w14:paraId="6EA482D9" w14:textId="77777777" w:rsidR="00E626EA" w:rsidRDefault="00E626EA" w:rsidP="00F627F3"/>
          <w:p w14:paraId="1C5B5A4D" w14:textId="77777777" w:rsidR="00E626EA" w:rsidRDefault="00E626EA" w:rsidP="00F627F3">
            <w:r>
              <w:t>Elias Lay</w:t>
            </w:r>
          </w:p>
          <w:p w14:paraId="6753DE61" w14:textId="77777777" w:rsidR="003031A5" w:rsidRDefault="003031A5" w:rsidP="00F627F3"/>
          <w:p w14:paraId="340683D5" w14:textId="77777777" w:rsidR="003031A5" w:rsidRDefault="003031A5" w:rsidP="00F627F3"/>
          <w:p w14:paraId="041FE562" w14:textId="77777777" w:rsidR="003031A5" w:rsidRDefault="003031A5" w:rsidP="00F627F3"/>
          <w:p w14:paraId="278EA36C" w14:textId="77777777" w:rsidR="003031A5" w:rsidRDefault="003031A5" w:rsidP="00F627F3"/>
          <w:p w14:paraId="3E63A948" w14:textId="77777777" w:rsidR="003031A5" w:rsidRDefault="003031A5" w:rsidP="00F627F3"/>
          <w:p w14:paraId="1B817600" w14:textId="77777777" w:rsidR="003031A5" w:rsidRDefault="003031A5" w:rsidP="00F627F3"/>
          <w:p w14:paraId="0C2DD7AA" w14:textId="77777777" w:rsidR="003031A5" w:rsidRDefault="003031A5" w:rsidP="00F627F3"/>
          <w:p w14:paraId="575E2356" w14:textId="77777777" w:rsidR="003031A5" w:rsidRDefault="003031A5" w:rsidP="00F627F3">
            <w:r>
              <w:t>Elias Lay</w:t>
            </w:r>
          </w:p>
          <w:p w14:paraId="7D1B0592" w14:textId="77777777" w:rsidR="003031A5" w:rsidRDefault="003031A5" w:rsidP="00F627F3"/>
          <w:p w14:paraId="7FE68EE6" w14:textId="77777777" w:rsidR="003031A5" w:rsidRDefault="003031A5" w:rsidP="00F627F3">
            <w:r>
              <w:t>Team</w:t>
            </w:r>
          </w:p>
          <w:p w14:paraId="1A6C6E8E" w14:textId="77777777" w:rsidR="003031A5" w:rsidRDefault="003031A5" w:rsidP="00F627F3"/>
          <w:p w14:paraId="1D69BCDF" w14:textId="77777777" w:rsidR="003031A5" w:rsidRDefault="003031A5" w:rsidP="00F627F3"/>
          <w:p w14:paraId="51935D30" w14:textId="77777777" w:rsidR="003113FA" w:rsidRDefault="003113FA" w:rsidP="00F627F3">
            <w:r>
              <w:t>Team</w:t>
            </w:r>
          </w:p>
          <w:p w14:paraId="25252790" w14:textId="77777777" w:rsidR="00B219FB" w:rsidRDefault="00B219FB" w:rsidP="00F627F3"/>
          <w:p w14:paraId="4221B2E3" w14:textId="77777777" w:rsidR="00B219FB" w:rsidRDefault="00B219FB" w:rsidP="00F627F3"/>
          <w:p w14:paraId="58091386" w14:textId="77777777" w:rsidR="00B219FB" w:rsidRDefault="00B219FB" w:rsidP="00F627F3">
            <w:r>
              <w:t>Team</w:t>
            </w:r>
          </w:p>
          <w:p w14:paraId="596F7707" w14:textId="77777777" w:rsidR="00B219FB" w:rsidRDefault="00B219FB" w:rsidP="00F627F3"/>
          <w:p w14:paraId="5FB57990" w14:textId="77777777" w:rsidR="00B219FB" w:rsidRDefault="00B219FB" w:rsidP="00F627F3"/>
          <w:p w14:paraId="30F1C1A8" w14:textId="77777777" w:rsidR="00B219FB" w:rsidRDefault="00B219FB" w:rsidP="00F627F3">
            <w:r>
              <w:t>Team</w:t>
            </w:r>
          </w:p>
          <w:p w14:paraId="0310AC21" w14:textId="77777777" w:rsidR="00EA7B8A" w:rsidRDefault="00EA7B8A" w:rsidP="00F627F3"/>
          <w:p w14:paraId="27F1871A" w14:textId="77777777" w:rsidR="00EA7B8A" w:rsidRDefault="00EA7B8A" w:rsidP="00F627F3">
            <w:r>
              <w:t>Daniel Hannes</w:t>
            </w:r>
          </w:p>
          <w:p w14:paraId="4DDE9D5A" w14:textId="77777777" w:rsidR="002C626D" w:rsidRDefault="002C626D" w:rsidP="00F627F3"/>
          <w:p w14:paraId="7FDABD66" w14:textId="77777777" w:rsidR="002C626D" w:rsidRDefault="002C626D" w:rsidP="00F627F3"/>
          <w:p w14:paraId="0BB111C2" w14:textId="77777777" w:rsidR="002C626D" w:rsidRDefault="002C626D" w:rsidP="00F627F3"/>
          <w:p w14:paraId="00FE31BB" w14:textId="77777777" w:rsidR="002C626D" w:rsidRDefault="00DA2741" w:rsidP="00F627F3">
            <w:r>
              <w:t>Erik Barthelmann</w:t>
            </w:r>
          </w:p>
          <w:p w14:paraId="0707E5D6" w14:textId="77777777" w:rsidR="00F85CCA" w:rsidRDefault="00F85CCA" w:rsidP="00F627F3"/>
          <w:p w14:paraId="1480897C" w14:textId="03C097FA" w:rsidR="00F85CCA" w:rsidRDefault="00F85CCA" w:rsidP="00F627F3">
            <w:r>
              <w:t>Jonas Hammer</w:t>
            </w:r>
          </w:p>
        </w:tc>
        <w:tc>
          <w:tcPr>
            <w:tcW w:w="4153" w:type="dxa"/>
            <w:shd w:val="clear" w:color="auto" w:fill="auto"/>
          </w:tcPr>
          <w:p w14:paraId="64442CFE" w14:textId="77777777" w:rsidR="00472456" w:rsidRDefault="00290D74" w:rsidP="00290D74">
            <w:pPr>
              <w:pStyle w:val="Listenabsatz"/>
              <w:numPr>
                <w:ilvl w:val="0"/>
                <w:numId w:val="32"/>
              </w:numPr>
            </w:pPr>
            <w:r>
              <w:lastRenderedPageBreak/>
              <w:t>„Benutzer festlegen Screen“ wird in den „Lobbyscreen“ eingefügt</w:t>
            </w:r>
          </w:p>
          <w:p w14:paraId="3CBA276C" w14:textId="77777777" w:rsidR="009D44F7" w:rsidRDefault="009D44F7" w:rsidP="00290D74">
            <w:pPr>
              <w:pStyle w:val="Listenabsatz"/>
              <w:numPr>
                <w:ilvl w:val="0"/>
                <w:numId w:val="32"/>
              </w:numPr>
            </w:pPr>
            <w:r>
              <w:t>Tabs werden in „Lobby erstellen“ und in „Lobby beitreten“ werden entfernt</w:t>
            </w:r>
          </w:p>
          <w:p w14:paraId="610083E7" w14:textId="77777777" w:rsidR="00735E7E" w:rsidRDefault="00735E7E" w:rsidP="00290D74">
            <w:pPr>
              <w:pStyle w:val="Listenabsatz"/>
              <w:numPr>
                <w:ilvl w:val="0"/>
                <w:numId w:val="32"/>
              </w:numPr>
            </w:pPr>
            <w:proofErr w:type="spellStart"/>
            <w:r>
              <w:t>ViewModel</w:t>
            </w:r>
            <w:proofErr w:type="spellEnd"/>
            <w:r>
              <w:t xml:space="preserve"> muss weiter ausgearbeitet werden</w:t>
            </w:r>
          </w:p>
          <w:p w14:paraId="06A36F6D" w14:textId="77777777" w:rsidR="008E61C4" w:rsidRDefault="008E61C4" w:rsidP="008E61C4"/>
          <w:p w14:paraId="6293E5DA" w14:textId="13381F43" w:rsidR="008E61C4" w:rsidRDefault="008E61C4" w:rsidP="008E61C4">
            <w:r>
              <w:t>Vorstellung der Benutzeroberflächen</w:t>
            </w:r>
          </w:p>
          <w:p w14:paraId="7C94FF62" w14:textId="4081BCA7" w:rsidR="008E61C4" w:rsidRDefault="008E61C4" w:rsidP="008E61C4">
            <w:pPr>
              <w:pStyle w:val="Listenabsatz"/>
              <w:numPr>
                <w:ilvl w:val="0"/>
                <w:numId w:val="32"/>
              </w:numPr>
            </w:pPr>
            <w:r>
              <w:t>Design-Guide wurde erstellt</w:t>
            </w:r>
          </w:p>
          <w:p w14:paraId="3E5C1D94" w14:textId="1A9AD322" w:rsidR="00E626EA" w:rsidRDefault="00E626EA" w:rsidP="008E61C4">
            <w:pPr>
              <w:pStyle w:val="Listenabsatz"/>
              <w:numPr>
                <w:ilvl w:val="0"/>
                <w:numId w:val="32"/>
              </w:numPr>
            </w:pPr>
            <w:r>
              <w:t>Tool Tipp sollte erstellt werden</w:t>
            </w:r>
          </w:p>
          <w:p w14:paraId="1C0132C0" w14:textId="04D240B7" w:rsidR="00E626EA" w:rsidRDefault="00E626EA" w:rsidP="008E61C4">
            <w:pPr>
              <w:pStyle w:val="Listenabsatz"/>
              <w:numPr>
                <w:ilvl w:val="0"/>
                <w:numId w:val="32"/>
              </w:numPr>
            </w:pPr>
            <w:r>
              <w:lastRenderedPageBreak/>
              <w:t>Infotexte beim Einfügen von Informationen in das Crafting-Feld</w:t>
            </w:r>
          </w:p>
          <w:p w14:paraId="7F1CE989" w14:textId="77777777" w:rsidR="008E61C4" w:rsidRDefault="008E61C4" w:rsidP="008E61C4"/>
          <w:p w14:paraId="7730D44D" w14:textId="5EAFEF4E" w:rsidR="008E61C4" w:rsidRDefault="003031A5" w:rsidP="008E61C4">
            <w:r>
              <w:t>Offene Punkte</w:t>
            </w:r>
          </w:p>
          <w:p w14:paraId="26A75B26" w14:textId="368E2606" w:rsidR="003031A5" w:rsidRDefault="003031A5" w:rsidP="003031A5">
            <w:pPr>
              <w:pStyle w:val="Listenabsatz"/>
              <w:numPr>
                <w:ilvl w:val="0"/>
                <w:numId w:val="32"/>
              </w:numPr>
            </w:pPr>
            <w:r>
              <w:t>Wo ist das aktuelle Mockup?</w:t>
            </w:r>
          </w:p>
          <w:p w14:paraId="74EB9D3B" w14:textId="77777777" w:rsidR="003031A5" w:rsidRDefault="003031A5" w:rsidP="003031A5"/>
          <w:p w14:paraId="3AECAD31" w14:textId="77777777" w:rsidR="008E61C4" w:rsidRDefault="003031A5" w:rsidP="003113FA">
            <w:pPr>
              <w:pStyle w:val="Listenabsatz"/>
              <w:numPr>
                <w:ilvl w:val="0"/>
                <w:numId w:val="32"/>
              </w:numPr>
            </w:pPr>
            <w:r>
              <w:t>Lobbybeitritt Mockup: Filter und Clear Button für das Netzwerk</w:t>
            </w:r>
          </w:p>
          <w:p w14:paraId="24BCFA3C" w14:textId="77777777" w:rsidR="003113FA" w:rsidRDefault="003113FA" w:rsidP="003113FA">
            <w:pPr>
              <w:pStyle w:val="Listenabsatz"/>
            </w:pPr>
          </w:p>
          <w:p w14:paraId="254067EF" w14:textId="77777777" w:rsidR="003113FA" w:rsidRDefault="003113FA" w:rsidP="003113FA">
            <w:pPr>
              <w:pStyle w:val="Listenabsatz"/>
              <w:numPr>
                <w:ilvl w:val="0"/>
                <w:numId w:val="32"/>
              </w:numPr>
            </w:pPr>
            <w:r>
              <w:t>Mockup Wiki: Erweiterungen zum Entfernen, Editieren, …</w:t>
            </w:r>
          </w:p>
          <w:p w14:paraId="32E00ABA" w14:textId="77777777" w:rsidR="00B219FB" w:rsidRDefault="00B219FB" w:rsidP="00B219FB">
            <w:pPr>
              <w:pStyle w:val="Listenabsatz"/>
            </w:pPr>
          </w:p>
          <w:p w14:paraId="484BE6FD" w14:textId="77777777" w:rsidR="00B219FB" w:rsidRDefault="00B219FB" w:rsidP="00B219FB">
            <w:pPr>
              <w:pStyle w:val="Listenabsatz"/>
              <w:numPr>
                <w:ilvl w:val="0"/>
                <w:numId w:val="32"/>
              </w:numPr>
            </w:pPr>
            <w:r>
              <w:t>Was passiert, wenn man das Programm einfach schließt?</w:t>
            </w:r>
          </w:p>
          <w:p w14:paraId="22E95A11" w14:textId="77777777" w:rsidR="00B219FB" w:rsidRDefault="00B219FB" w:rsidP="00B219FB">
            <w:pPr>
              <w:pStyle w:val="Listenabsatz"/>
            </w:pPr>
          </w:p>
          <w:p w14:paraId="6FB1B52F" w14:textId="77777777" w:rsidR="00B219FB" w:rsidRDefault="00B219FB" w:rsidP="00B219FB">
            <w:pPr>
              <w:pStyle w:val="Listenabsatz"/>
              <w:numPr>
                <w:ilvl w:val="0"/>
                <w:numId w:val="32"/>
              </w:numPr>
            </w:pPr>
            <w:r>
              <w:t>Zurück zum Hauptmenü-Button?</w:t>
            </w:r>
          </w:p>
          <w:p w14:paraId="0F80B6A0" w14:textId="77777777" w:rsidR="00EA7B8A" w:rsidRDefault="00EA7B8A" w:rsidP="00EA7B8A">
            <w:pPr>
              <w:pStyle w:val="Listenabsatz"/>
            </w:pPr>
          </w:p>
          <w:p w14:paraId="4673C6AE" w14:textId="77777777" w:rsidR="00EA7B8A" w:rsidRDefault="00EA7B8A" w:rsidP="00EA7B8A">
            <w:r>
              <w:t>Vorstellung des Protokolls zum netzwerkbasierten Austausch von Informationen</w:t>
            </w:r>
            <w:r w:rsidR="00A214CC">
              <w:t>.</w:t>
            </w:r>
          </w:p>
          <w:p w14:paraId="41E5C55F" w14:textId="77777777" w:rsidR="002C626D" w:rsidRDefault="002C626D" w:rsidP="00EA7B8A"/>
          <w:p w14:paraId="1B3A85D5" w14:textId="77777777" w:rsidR="002C626D" w:rsidRDefault="002C626D" w:rsidP="00EA7B8A">
            <w:r>
              <w:t>Guidelines für Teststrategie</w:t>
            </w:r>
          </w:p>
          <w:p w14:paraId="69313F48" w14:textId="77777777" w:rsidR="00BC519B" w:rsidRDefault="00BC519B" w:rsidP="00EA7B8A"/>
          <w:p w14:paraId="6C1414AE" w14:textId="77777777" w:rsidR="00BC519B" w:rsidRDefault="00BC519B" w:rsidP="00EA7B8A"/>
          <w:p w14:paraId="222703EF" w14:textId="755F9C0F" w:rsidR="00BC519B" w:rsidRDefault="00BC519B" w:rsidP="00EA7B8A">
            <w:r>
              <w:t xml:space="preserve">GIT </w:t>
            </w:r>
            <w:proofErr w:type="spellStart"/>
            <w:r>
              <w:t>Ignore</w:t>
            </w:r>
            <w:proofErr w:type="spellEnd"/>
            <w:r>
              <w:t xml:space="preserve"> pflegen</w:t>
            </w:r>
          </w:p>
        </w:tc>
        <w:tc>
          <w:tcPr>
            <w:tcW w:w="4531" w:type="dxa"/>
            <w:shd w:val="clear" w:color="auto" w:fill="auto"/>
          </w:tcPr>
          <w:p w14:paraId="44FE0502" w14:textId="77777777" w:rsidR="00472456" w:rsidRDefault="00107D71" w:rsidP="00F627F3">
            <w:r>
              <w:lastRenderedPageBreak/>
              <w:t>Vorschlag wurde angenommen.</w:t>
            </w:r>
          </w:p>
          <w:p w14:paraId="5356FFD9" w14:textId="77777777" w:rsidR="009D44F7" w:rsidRDefault="009D44F7" w:rsidP="00F627F3"/>
          <w:p w14:paraId="1FC28532" w14:textId="77777777" w:rsidR="009D44F7" w:rsidRDefault="009D44F7" w:rsidP="00F627F3"/>
          <w:p w14:paraId="3972CAD1" w14:textId="77777777" w:rsidR="009D44F7" w:rsidRDefault="009D44F7" w:rsidP="00F627F3"/>
          <w:p w14:paraId="18F168D8" w14:textId="77777777" w:rsidR="009D44F7" w:rsidRDefault="009D44F7" w:rsidP="00F627F3"/>
          <w:p w14:paraId="0AE17949" w14:textId="77777777" w:rsidR="009D44F7" w:rsidRDefault="009D44F7" w:rsidP="00F627F3">
            <w:r>
              <w:t>Vorschlag wurde angenommen.</w:t>
            </w:r>
          </w:p>
          <w:p w14:paraId="32E28346" w14:textId="77777777" w:rsidR="00735E7E" w:rsidRDefault="00735E7E" w:rsidP="00F627F3"/>
          <w:p w14:paraId="55D4D5AF" w14:textId="77777777" w:rsidR="00E626EA" w:rsidRDefault="00E626EA" w:rsidP="00F627F3"/>
          <w:p w14:paraId="382EB924" w14:textId="77777777" w:rsidR="00E626EA" w:rsidRDefault="00E626EA" w:rsidP="00F627F3"/>
          <w:p w14:paraId="49798256" w14:textId="77777777" w:rsidR="00E626EA" w:rsidRDefault="00E626EA" w:rsidP="00F627F3"/>
          <w:p w14:paraId="268E4CAF" w14:textId="77777777" w:rsidR="00E626EA" w:rsidRDefault="00E626EA" w:rsidP="00F627F3"/>
          <w:p w14:paraId="31B7AE3A" w14:textId="77777777" w:rsidR="00E626EA" w:rsidRDefault="00E626EA" w:rsidP="00F627F3">
            <w:r>
              <w:t>Vorschlage wurde angenommen.</w:t>
            </w:r>
          </w:p>
          <w:p w14:paraId="321A3000" w14:textId="77777777" w:rsidR="00E626EA" w:rsidRDefault="00E626EA" w:rsidP="00F627F3"/>
          <w:p w14:paraId="530D8EC7" w14:textId="77777777" w:rsidR="00E626EA" w:rsidRDefault="00E626EA" w:rsidP="00F627F3"/>
          <w:p w14:paraId="370CC356" w14:textId="77777777" w:rsidR="00E626EA" w:rsidRDefault="00E626EA" w:rsidP="00F627F3">
            <w:r>
              <w:t>Vorschlag wurde angenommen.</w:t>
            </w:r>
          </w:p>
          <w:p w14:paraId="649C7C05" w14:textId="77777777" w:rsidR="003031A5" w:rsidRDefault="003031A5" w:rsidP="00F627F3"/>
          <w:p w14:paraId="602C6C4E" w14:textId="77777777" w:rsidR="003031A5" w:rsidRDefault="003031A5" w:rsidP="00F627F3"/>
          <w:p w14:paraId="22C71D07" w14:textId="77777777" w:rsidR="003031A5" w:rsidRDefault="003031A5" w:rsidP="00F627F3">
            <w:r>
              <w:t xml:space="preserve">Noch nicht hochgeladen, Rechner ist abgestürzt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5D4A3A6B" w14:textId="77777777" w:rsidR="003031A5" w:rsidRDefault="003031A5" w:rsidP="00F627F3">
            <w:r>
              <w:t>Wird nicht realisiert</w:t>
            </w:r>
          </w:p>
          <w:p w14:paraId="5AC10255" w14:textId="77777777" w:rsidR="003031A5" w:rsidRDefault="003031A5" w:rsidP="003031A5">
            <w:pPr>
              <w:pStyle w:val="Listenabsatz"/>
              <w:numPr>
                <w:ilvl w:val="0"/>
                <w:numId w:val="33"/>
              </w:numPr>
            </w:pPr>
            <w:r>
              <w:t>Broadcast evtl. über UDP</w:t>
            </w:r>
          </w:p>
          <w:p w14:paraId="0D32D0AC" w14:textId="77777777" w:rsidR="003113FA" w:rsidRDefault="003113FA" w:rsidP="003113FA"/>
          <w:p w14:paraId="3474912B" w14:textId="77777777" w:rsidR="003113FA" w:rsidRDefault="003113FA" w:rsidP="003113FA">
            <w:r>
              <w:t>Weitere Schaltflächen zum Ausführen verschiedener Aktionen werden hinzugefügt</w:t>
            </w:r>
            <w:r w:rsidR="0056350A">
              <w:t>.</w:t>
            </w:r>
          </w:p>
          <w:p w14:paraId="50C767B4" w14:textId="1F3DA10F" w:rsidR="00B219FB" w:rsidRDefault="00B219FB" w:rsidP="003113FA">
            <w:r>
              <w:t>Sollte kein Problem sein</w:t>
            </w:r>
          </w:p>
          <w:p w14:paraId="28F3E168" w14:textId="77777777" w:rsidR="00B219FB" w:rsidRDefault="00B219FB" w:rsidP="00B219FB">
            <w:pPr>
              <w:pStyle w:val="Listenabsatz"/>
              <w:numPr>
                <w:ilvl w:val="0"/>
                <w:numId w:val="33"/>
              </w:numPr>
            </w:pPr>
            <w:r>
              <w:t>„Jemand hat das Spiel abgebrochen…“</w:t>
            </w:r>
          </w:p>
          <w:p w14:paraId="008B3C54" w14:textId="77777777" w:rsidR="00B219FB" w:rsidRDefault="00B219FB" w:rsidP="00B219FB">
            <w:r>
              <w:t>Ja.</w:t>
            </w:r>
          </w:p>
          <w:p w14:paraId="31CDB7D3" w14:textId="77777777" w:rsidR="00A214CC" w:rsidRDefault="00A214CC" w:rsidP="00B219FB"/>
          <w:p w14:paraId="57233875" w14:textId="77777777" w:rsidR="00A214CC" w:rsidRDefault="00A214CC" w:rsidP="00B219FB">
            <w:r>
              <w:t>Kleine Änderungen sind noch eventuell noch nötig, hängt aber von der wirklichen Implementierung ab.</w:t>
            </w:r>
          </w:p>
          <w:p w14:paraId="2EA825DC" w14:textId="77777777" w:rsidR="002C626D" w:rsidRDefault="002C626D" w:rsidP="00B219FB"/>
          <w:p w14:paraId="30D82221" w14:textId="77777777" w:rsidR="002C626D" w:rsidRDefault="002C626D" w:rsidP="00B219FB">
            <w:r>
              <w:t xml:space="preserve">Stand von </w:t>
            </w:r>
            <w:proofErr w:type="spellStart"/>
            <w:r>
              <w:t>letzer</w:t>
            </w:r>
            <w:proofErr w:type="spellEnd"/>
            <w:r>
              <w:t xml:space="preserve"> Woche, keine Änderungen mehr nötig: Alles passt.</w:t>
            </w:r>
          </w:p>
          <w:p w14:paraId="5C899396" w14:textId="77777777" w:rsidR="00BC519B" w:rsidRDefault="00BC519B" w:rsidP="00B219FB"/>
          <w:p w14:paraId="69CFE122" w14:textId="77777777" w:rsidR="0053090B" w:rsidRDefault="00BC519B" w:rsidP="00B219FB">
            <w:r>
              <w:t>Sollte so funktionieren, keine Anpassung normalerweise nötig.</w:t>
            </w:r>
          </w:p>
          <w:p w14:paraId="4DCEAFE8" w14:textId="4571F1FA" w:rsidR="0053090B" w:rsidRDefault="0053090B" w:rsidP="00B219FB"/>
        </w:tc>
      </w:tr>
      <w:tr w:rsidR="00281190" w14:paraId="2B1C38C2" w14:textId="77777777" w:rsidTr="00EE137E">
        <w:tc>
          <w:tcPr>
            <w:tcW w:w="1806" w:type="dxa"/>
            <w:shd w:val="clear" w:color="auto" w:fill="auto"/>
          </w:tcPr>
          <w:p w14:paraId="070D1C3F" w14:textId="5BC81681" w:rsidR="00CD3A39" w:rsidRPr="0053090B" w:rsidRDefault="00CD3A39" w:rsidP="002D17C7">
            <w:pPr>
              <w:rPr>
                <w:color w:val="FF0000"/>
              </w:rPr>
            </w:pPr>
          </w:p>
        </w:tc>
        <w:tc>
          <w:tcPr>
            <w:tcW w:w="4153" w:type="dxa"/>
            <w:shd w:val="clear" w:color="auto" w:fill="auto"/>
          </w:tcPr>
          <w:p w14:paraId="7F83061F" w14:textId="32AB837E" w:rsidR="002D17C7" w:rsidRPr="002D17C7" w:rsidRDefault="002D17C7" w:rsidP="002D17C7">
            <w:proofErr w:type="spellStart"/>
            <w:r w:rsidRPr="002D17C7">
              <w:t>Moezz</w:t>
            </w:r>
            <w:proofErr w:type="spellEnd"/>
            <w:r w:rsidRPr="002D17C7">
              <w:t xml:space="preserve"> Muhammad Siddiqui ist gegangen.</w:t>
            </w:r>
          </w:p>
          <w:p w14:paraId="1D0158AF" w14:textId="5D9CC368" w:rsidR="00281190" w:rsidRPr="002D17C7" w:rsidRDefault="00281190" w:rsidP="00F627F3"/>
        </w:tc>
        <w:tc>
          <w:tcPr>
            <w:tcW w:w="4531" w:type="dxa"/>
            <w:shd w:val="clear" w:color="auto" w:fill="auto"/>
          </w:tcPr>
          <w:p w14:paraId="57B3E31A" w14:textId="62014725" w:rsidR="00281190" w:rsidRPr="002D17C7" w:rsidRDefault="002D17C7" w:rsidP="00F627F3">
            <w:r w:rsidRPr="002D17C7">
              <w:t>17:00 Uhr</w:t>
            </w:r>
          </w:p>
        </w:tc>
      </w:tr>
      <w:tr w:rsidR="00281190" w14:paraId="27C82199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4C958237" w14:textId="08918392" w:rsidR="00281190" w:rsidRDefault="00281190" w:rsidP="00F627F3">
            <w:r>
              <w:t xml:space="preserve">TOP </w:t>
            </w:r>
            <w:r w:rsidR="00472456">
              <w:t>3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1EB14648" w14:textId="77777777" w:rsidR="00281190" w:rsidRDefault="00281190" w:rsidP="00F627F3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11E20AE1" w14:textId="77777777" w:rsidR="00281190" w:rsidRDefault="00281190" w:rsidP="00F627F3"/>
        </w:tc>
      </w:tr>
      <w:tr w:rsidR="00EE137E" w14:paraId="45CF4A2C" w14:textId="77777777" w:rsidTr="00EE137E">
        <w:tc>
          <w:tcPr>
            <w:tcW w:w="1806" w:type="dxa"/>
            <w:shd w:val="clear" w:color="auto" w:fill="auto"/>
          </w:tcPr>
          <w:p w14:paraId="42FB830E" w14:textId="77777777" w:rsidR="00EE137E" w:rsidRDefault="00F85CCA" w:rsidP="00F627F3">
            <w:r>
              <w:t>Dominik Greiner</w:t>
            </w:r>
          </w:p>
          <w:p w14:paraId="2C4AD44E" w14:textId="77777777" w:rsidR="00B94CC0" w:rsidRDefault="00B94CC0" w:rsidP="00F627F3"/>
          <w:p w14:paraId="663A9B75" w14:textId="77777777" w:rsidR="00B94CC0" w:rsidRDefault="00B94CC0" w:rsidP="00F627F3">
            <w:r>
              <w:t>Alexander Denner</w:t>
            </w:r>
          </w:p>
          <w:p w14:paraId="711E071A" w14:textId="4B0D5007" w:rsidR="00EC6DE3" w:rsidRDefault="00EC6DE3" w:rsidP="00F627F3"/>
        </w:tc>
        <w:tc>
          <w:tcPr>
            <w:tcW w:w="4153" w:type="dxa"/>
            <w:shd w:val="clear" w:color="auto" w:fill="auto"/>
          </w:tcPr>
          <w:p w14:paraId="6F09B3B4" w14:textId="5E79A256" w:rsidR="00F85CCA" w:rsidRDefault="00F85CCA" w:rsidP="00F85CCA">
            <w:r>
              <w:t>Zeit könnte zum Problem werden</w:t>
            </w:r>
            <w:r w:rsidR="00CA599B">
              <w:t>.</w:t>
            </w:r>
          </w:p>
          <w:p w14:paraId="4C2A1B8D" w14:textId="77777777" w:rsidR="00B94CC0" w:rsidRDefault="00B94CC0" w:rsidP="00F85CCA"/>
          <w:p w14:paraId="0B7C2468" w14:textId="77777777" w:rsidR="00B94CC0" w:rsidRDefault="00B94CC0" w:rsidP="00F85CCA"/>
          <w:p w14:paraId="28036FE6" w14:textId="3177DD82" w:rsidR="00B94CC0" w:rsidRDefault="00B94CC0" w:rsidP="00F85CCA">
            <w:r>
              <w:t>Tasks sollten jetzt feingranularer verteilt werden</w:t>
            </w:r>
            <w:r w:rsidR="00CA599B">
              <w:t>.</w:t>
            </w:r>
          </w:p>
        </w:tc>
        <w:tc>
          <w:tcPr>
            <w:tcW w:w="4531" w:type="dxa"/>
            <w:shd w:val="clear" w:color="auto" w:fill="auto"/>
          </w:tcPr>
          <w:p w14:paraId="50F6C0CE" w14:textId="77777777" w:rsidR="00EE137E" w:rsidRDefault="00EE137E" w:rsidP="00F627F3"/>
          <w:p w14:paraId="743A1D80" w14:textId="77777777" w:rsidR="00B94CC0" w:rsidRDefault="00B94CC0" w:rsidP="00F627F3"/>
          <w:p w14:paraId="077FD41C" w14:textId="77777777" w:rsidR="00B94CC0" w:rsidRDefault="00B94CC0" w:rsidP="00F627F3"/>
          <w:p w14:paraId="41C277A1" w14:textId="77777777" w:rsidR="00B94CC0" w:rsidRDefault="00B94CC0" w:rsidP="00F627F3">
            <w:r>
              <w:t>Vorschlag wurde angenommen.</w:t>
            </w:r>
          </w:p>
          <w:p w14:paraId="26E8A359" w14:textId="33AAE052" w:rsidR="00EC6DE3" w:rsidRDefault="00B94CC0" w:rsidP="00EC6DE3">
            <w:pPr>
              <w:pStyle w:val="Listenabsatz"/>
              <w:numPr>
                <w:ilvl w:val="0"/>
                <w:numId w:val="33"/>
              </w:numPr>
            </w:pPr>
            <w:r>
              <w:t>Der noch nicht ausgereifte Entwurf kann zum Problem werden</w:t>
            </w:r>
          </w:p>
        </w:tc>
      </w:tr>
      <w:tr w:rsidR="00472456" w14:paraId="332BEE20" w14:textId="77777777" w:rsidTr="00EE137E">
        <w:tc>
          <w:tcPr>
            <w:tcW w:w="1806" w:type="dxa"/>
            <w:shd w:val="clear" w:color="auto" w:fill="auto"/>
          </w:tcPr>
          <w:p w14:paraId="1FA34DEF" w14:textId="77777777" w:rsidR="00472456" w:rsidRDefault="00472456" w:rsidP="00F627F3"/>
          <w:p w14:paraId="00DE26B7" w14:textId="0BA5AF87" w:rsidR="00CA599B" w:rsidRDefault="00CA599B" w:rsidP="00F627F3">
            <w:r>
              <w:t>Daniel Hannes</w:t>
            </w:r>
          </w:p>
        </w:tc>
        <w:tc>
          <w:tcPr>
            <w:tcW w:w="4153" w:type="dxa"/>
            <w:shd w:val="clear" w:color="auto" w:fill="auto"/>
          </w:tcPr>
          <w:p w14:paraId="61A63DA2" w14:textId="77777777" w:rsidR="00472456" w:rsidRDefault="00472456" w:rsidP="00F627F3"/>
          <w:p w14:paraId="657FECFB" w14:textId="422617AD" w:rsidR="00CA599B" w:rsidRDefault="00CA599B" w:rsidP="00F627F3">
            <w:r>
              <w:t>Mangelnde Kommunikation zwischen den Gruppen wurde angeprangert</w:t>
            </w:r>
            <w:r w:rsidR="00B80FCC">
              <w:t>.</w:t>
            </w:r>
          </w:p>
        </w:tc>
        <w:tc>
          <w:tcPr>
            <w:tcW w:w="4531" w:type="dxa"/>
            <w:shd w:val="clear" w:color="auto" w:fill="auto"/>
          </w:tcPr>
          <w:p w14:paraId="77B3435B" w14:textId="77777777" w:rsidR="00472456" w:rsidRDefault="00472456" w:rsidP="00F627F3"/>
        </w:tc>
      </w:tr>
      <w:tr w:rsidR="00EE137E" w14:paraId="3E17CEC6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7C2B7166" w14:textId="77777777" w:rsidR="002D171F" w:rsidRDefault="002D171F" w:rsidP="00F627F3">
            <w:pPr>
              <w:rPr>
                <w:lang w:val="en-GB"/>
              </w:rPr>
            </w:pPr>
          </w:p>
          <w:p w14:paraId="2784A9D2" w14:textId="23367B78" w:rsidR="00EE137E" w:rsidRPr="00EE137E" w:rsidRDefault="00EE137E" w:rsidP="00F627F3">
            <w:pPr>
              <w:rPr>
                <w:lang w:val="en-GB"/>
              </w:rPr>
            </w:pPr>
            <w:r w:rsidRPr="00EE137E">
              <w:rPr>
                <w:lang w:val="en-GB"/>
              </w:rPr>
              <w:t xml:space="preserve">TOP </w:t>
            </w:r>
            <w:r w:rsidR="00472456">
              <w:rPr>
                <w:lang w:val="en-GB"/>
              </w:rPr>
              <w:t>4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2773A3F3" w14:textId="77777777" w:rsidR="00EE137E" w:rsidRDefault="00EE137E" w:rsidP="00F627F3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1A655FC5" w14:textId="77777777" w:rsidR="00EE137E" w:rsidRDefault="00EE137E" w:rsidP="00F627F3"/>
        </w:tc>
      </w:tr>
      <w:tr w:rsidR="00EE137E" w14:paraId="28597B07" w14:textId="77777777" w:rsidTr="00EE137E">
        <w:tc>
          <w:tcPr>
            <w:tcW w:w="1806" w:type="dxa"/>
            <w:shd w:val="clear" w:color="auto" w:fill="auto"/>
          </w:tcPr>
          <w:p w14:paraId="029F9337" w14:textId="1BEE6699" w:rsidR="00EE137E" w:rsidRPr="009462DE" w:rsidRDefault="002D171F" w:rsidP="00EE137E">
            <w:r>
              <w:t>Alle</w:t>
            </w:r>
          </w:p>
        </w:tc>
        <w:tc>
          <w:tcPr>
            <w:tcW w:w="4153" w:type="dxa"/>
            <w:shd w:val="clear" w:color="auto" w:fill="auto"/>
          </w:tcPr>
          <w:p w14:paraId="3EDF6498" w14:textId="610534FE" w:rsidR="00EE137E" w:rsidRDefault="002D171F" w:rsidP="00F627F3">
            <w:r>
              <w:t>Neue Aufgaben wurden verteilt.</w:t>
            </w:r>
          </w:p>
        </w:tc>
        <w:tc>
          <w:tcPr>
            <w:tcW w:w="4531" w:type="dxa"/>
            <w:shd w:val="clear" w:color="auto" w:fill="auto"/>
          </w:tcPr>
          <w:p w14:paraId="1B22FD3B" w14:textId="77777777" w:rsidR="00EE137E" w:rsidRDefault="00EE137E" w:rsidP="00F627F3"/>
        </w:tc>
      </w:tr>
      <w:tr w:rsidR="00EE137E" w14:paraId="729E09D3" w14:textId="77777777" w:rsidTr="00EE137E">
        <w:tc>
          <w:tcPr>
            <w:tcW w:w="1806" w:type="dxa"/>
            <w:shd w:val="clear" w:color="auto" w:fill="auto"/>
          </w:tcPr>
          <w:p w14:paraId="40C52965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66D1DF5B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1C7293D5" w14:textId="77777777" w:rsidR="00EE137E" w:rsidRDefault="00EE137E" w:rsidP="00EE137E"/>
        </w:tc>
      </w:tr>
    </w:tbl>
    <w:p w14:paraId="0979CA64" w14:textId="77777777" w:rsidR="00FA7DF2" w:rsidRPr="00D34BD9" w:rsidRDefault="00FA7DF2" w:rsidP="00063800"/>
    <w:sectPr w:rsidR="00FA7DF2" w:rsidRPr="00D34BD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F3D8" w14:textId="77777777" w:rsidR="00AC0656" w:rsidRDefault="00AC0656">
      <w:r>
        <w:separator/>
      </w:r>
    </w:p>
  </w:endnote>
  <w:endnote w:type="continuationSeparator" w:id="0">
    <w:p w14:paraId="63A43706" w14:textId="77777777" w:rsidR="00AC0656" w:rsidRDefault="00AC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282F" w14:textId="381587CB"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B902AF5" wp14:editId="74CCE220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9462DE">
      <w:rPr>
        <w:noProof/>
        <w:sz w:val="20"/>
      </w:rPr>
      <w:t>Besprechungsprotokoll_2023_03_30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9462DE">
      <w:rPr>
        <w:noProof/>
        <w:sz w:val="20"/>
      </w:rPr>
      <w:t>01.04.2023 19:03:00</w:t>
    </w:r>
    <w:r w:rsidR="00F42798">
      <w:rPr>
        <w:sz w:val="20"/>
      </w:rPr>
      <w:fldChar w:fldCharType="end"/>
    </w:r>
  </w:p>
  <w:p w14:paraId="1C286593" w14:textId="77777777"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B9A7" w14:textId="77777777" w:rsidR="00AC0656" w:rsidRDefault="00AC0656">
      <w:r>
        <w:separator/>
      </w:r>
    </w:p>
  </w:footnote>
  <w:footnote w:type="continuationSeparator" w:id="0">
    <w:p w14:paraId="40FBAE9E" w14:textId="77777777" w:rsidR="00AC0656" w:rsidRDefault="00AC0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16E8" w14:textId="77777777"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02674BC" wp14:editId="4E591BE6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14:paraId="2797BBAB" w14:textId="77777777"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E34C5"/>
    <w:multiLevelType w:val="hybridMultilevel"/>
    <w:tmpl w:val="91D65CA6"/>
    <w:lvl w:ilvl="0" w:tplc="50A2C1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4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8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428F4"/>
    <w:multiLevelType w:val="hybridMultilevel"/>
    <w:tmpl w:val="795E75D8"/>
    <w:lvl w:ilvl="0" w:tplc="C46C15B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3476766">
    <w:abstractNumId w:val="24"/>
  </w:num>
  <w:num w:numId="2" w16cid:durableId="1664048968">
    <w:abstractNumId w:val="27"/>
  </w:num>
  <w:num w:numId="3" w16cid:durableId="784079709">
    <w:abstractNumId w:val="12"/>
  </w:num>
  <w:num w:numId="4" w16cid:durableId="1650481079">
    <w:abstractNumId w:val="0"/>
  </w:num>
  <w:num w:numId="5" w16cid:durableId="657226563">
    <w:abstractNumId w:val="7"/>
  </w:num>
  <w:num w:numId="6" w16cid:durableId="1635256091">
    <w:abstractNumId w:val="16"/>
  </w:num>
  <w:num w:numId="7" w16cid:durableId="216816479">
    <w:abstractNumId w:val="19"/>
  </w:num>
  <w:num w:numId="8" w16cid:durableId="311834733">
    <w:abstractNumId w:val="9"/>
  </w:num>
  <w:num w:numId="9" w16cid:durableId="849952406">
    <w:abstractNumId w:val="8"/>
  </w:num>
  <w:num w:numId="10" w16cid:durableId="1618414798">
    <w:abstractNumId w:val="13"/>
  </w:num>
  <w:num w:numId="11" w16cid:durableId="663167517">
    <w:abstractNumId w:val="15"/>
  </w:num>
  <w:num w:numId="12" w16cid:durableId="775250251">
    <w:abstractNumId w:val="6"/>
  </w:num>
  <w:num w:numId="13" w16cid:durableId="57291344">
    <w:abstractNumId w:val="18"/>
  </w:num>
  <w:num w:numId="14" w16cid:durableId="1406689194">
    <w:abstractNumId w:val="23"/>
  </w:num>
  <w:num w:numId="15" w16cid:durableId="2011634327">
    <w:abstractNumId w:val="5"/>
  </w:num>
  <w:num w:numId="16" w16cid:durableId="47072654">
    <w:abstractNumId w:val="14"/>
  </w:num>
  <w:num w:numId="17" w16cid:durableId="1107118127">
    <w:abstractNumId w:val="4"/>
  </w:num>
  <w:num w:numId="18" w16cid:durableId="1178538342">
    <w:abstractNumId w:val="22"/>
  </w:num>
  <w:num w:numId="19" w16cid:durableId="26031226">
    <w:abstractNumId w:val="17"/>
  </w:num>
  <w:num w:numId="20" w16cid:durableId="1979023253">
    <w:abstractNumId w:val="31"/>
  </w:num>
  <w:num w:numId="21" w16cid:durableId="1803183445">
    <w:abstractNumId w:val="26"/>
  </w:num>
  <w:num w:numId="22" w16cid:durableId="1003701097">
    <w:abstractNumId w:val="32"/>
  </w:num>
  <w:num w:numId="23" w16cid:durableId="1389648552">
    <w:abstractNumId w:val="28"/>
  </w:num>
  <w:num w:numId="24" w16cid:durableId="141430257">
    <w:abstractNumId w:val="2"/>
  </w:num>
  <w:num w:numId="25" w16cid:durableId="546449647">
    <w:abstractNumId w:val="11"/>
  </w:num>
  <w:num w:numId="26" w16cid:durableId="1208570593">
    <w:abstractNumId w:val="21"/>
  </w:num>
  <w:num w:numId="27" w16cid:durableId="1967083476">
    <w:abstractNumId w:val="1"/>
  </w:num>
  <w:num w:numId="28" w16cid:durableId="455372679">
    <w:abstractNumId w:val="29"/>
  </w:num>
  <w:num w:numId="29" w16cid:durableId="1728450621">
    <w:abstractNumId w:val="10"/>
  </w:num>
  <w:num w:numId="30" w16cid:durableId="1674525986">
    <w:abstractNumId w:val="25"/>
  </w:num>
  <w:num w:numId="31" w16cid:durableId="459106266">
    <w:abstractNumId w:val="30"/>
  </w:num>
  <w:num w:numId="32" w16cid:durableId="1409572230">
    <w:abstractNumId w:val="3"/>
  </w:num>
  <w:num w:numId="33" w16cid:durableId="9714442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2798D"/>
    <w:rsid w:val="00033382"/>
    <w:rsid w:val="00037EC9"/>
    <w:rsid w:val="00044B53"/>
    <w:rsid w:val="00056016"/>
    <w:rsid w:val="00063800"/>
    <w:rsid w:val="00071C06"/>
    <w:rsid w:val="00074CCF"/>
    <w:rsid w:val="000922F3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E0109"/>
    <w:rsid w:val="000E3119"/>
    <w:rsid w:val="000F0273"/>
    <w:rsid w:val="000F0286"/>
    <w:rsid w:val="00107D71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B5DA3"/>
    <w:rsid w:val="001C3C27"/>
    <w:rsid w:val="001C4B40"/>
    <w:rsid w:val="001E099F"/>
    <w:rsid w:val="001F06AB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33E6"/>
    <w:rsid w:val="00256CDA"/>
    <w:rsid w:val="002616F2"/>
    <w:rsid w:val="00262463"/>
    <w:rsid w:val="00265654"/>
    <w:rsid w:val="0027312F"/>
    <w:rsid w:val="002756A0"/>
    <w:rsid w:val="002759F2"/>
    <w:rsid w:val="00277511"/>
    <w:rsid w:val="00281190"/>
    <w:rsid w:val="00283507"/>
    <w:rsid w:val="0028773A"/>
    <w:rsid w:val="00290D74"/>
    <w:rsid w:val="00292A3D"/>
    <w:rsid w:val="002965AD"/>
    <w:rsid w:val="002A149C"/>
    <w:rsid w:val="002A6E18"/>
    <w:rsid w:val="002B0EF4"/>
    <w:rsid w:val="002B581E"/>
    <w:rsid w:val="002C504C"/>
    <w:rsid w:val="002C626D"/>
    <w:rsid w:val="002D0AA4"/>
    <w:rsid w:val="002D171F"/>
    <w:rsid w:val="002D17C7"/>
    <w:rsid w:val="002D7171"/>
    <w:rsid w:val="002E039F"/>
    <w:rsid w:val="002E04D3"/>
    <w:rsid w:val="002F2F41"/>
    <w:rsid w:val="002F314A"/>
    <w:rsid w:val="002F5AA4"/>
    <w:rsid w:val="002F6A5B"/>
    <w:rsid w:val="00302B4C"/>
    <w:rsid w:val="003031A5"/>
    <w:rsid w:val="003113FA"/>
    <w:rsid w:val="00316F8A"/>
    <w:rsid w:val="00323233"/>
    <w:rsid w:val="003274A2"/>
    <w:rsid w:val="003314D9"/>
    <w:rsid w:val="0033515A"/>
    <w:rsid w:val="0034493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659C"/>
    <w:rsid w:val="003C0FDB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2456"/>
    <w:rsid w:val="00474E70"/>
    <w:rsid w:val="0047593A"/>
    <w:rsid w:val="00476B54"/>
    <w:rsid w:val="00482C17"/>
    <w:rsid w:val="0048586A"/>
    <w:rsid w:val="00486166"/>
    <w:rsid w:val="00486ADB"/>
    <w:rsid w:val="004B33F5"/>
    <w:rsid w:val="004B4AFB"/>
    <w:rsid w:val="004C5023"/>
    <w:rsid w:val="004C71F4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3090B"/>
    <w:rsid w:val="00546583"/>
    <w:rsid w:val="00552AED"/>
    <w:rsid w:val="005539B2"/>
    <w:rsid w:val="005553BE"/>
    <w:rsid w:val="005564BA"/>
    <w:rsid w:val="0056350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47655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35E7E"/>
    <w:rsid w:val="0074372E"/>
    <w:rsid w:val="00744E8F"/>
    <w:rsid w:val="00746B09"/>
    <w:rsid w:val="007542CB"/>
    <w:rsid w:val="007575EA"/>
    <w:rsid w:val="00763922"/>
    <w:rsid w:val="0076431F"/>
    <w:rsid w:val="00770BA3"/>
    <w:rsid w:val="00770DB3"/>
    <w:rsid w:val="007757BA"/>
    <w:rsid w:val="00777F54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23C"/>
    <w:rsid w:val="0082068D"/>
    <w:rsid w:val="00823448"/>
    <w:rsid w:val="00830343"/>
    <w:rsid w:val="0083106D"/>
    <w:rsid w:val="00843D32"/>
    <w:rsid w:val="0084537C"/>
    <w:rsid w:val="00854009"/>
    <w:rsid w:val="008914D7"/>
    <w:rsid w:val="00892D75"/>
    <w:rsid w:val="008956D4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D56D0"/>
    <w:rsid w:val="008E61C4"/>
    <w:rsid w:val="008F4F47"/>
    <w:rsid w:val="008F6E87"/>
    <w:rsid w:val="009058A6"/>
    <w:rsid w:val="00905E1E"/>
    <w:rsid w:val="00921B3E"/>
    <w:rsid w:val="00931190"/>
    <w:rsid w:val="00932286"/>
    <w:rsid w:val="00941F9D"/>
    <w:rsid w:val="009462DE"/>
    <w:rsid w:val="00947B45"/>
    <w:rsid w:val="0095076C"/>
    <w:rsid w:val="009507F7"/>
    <w:rsid w:val="00952587"/>
    <w:rsid w:val="00956A25"/>
    <w:rsid w:val="00960A5D"/>
    <w:rsid w:val="009649F2"/>
    <w:rsid w:val="009736A8"/>
    <w:rsid w:val="009736E2"/>
    <w:rsid w:val="00974B21"/>
    <w:rsid w:val="00977228"/>
    <w:rsid w:val="009A3CEA"/>
    <w:rsid w:val="009B427C"/>
    <w:rsid w:val="009C1537"/>
    <w:rsid w:val="009C2063"/>
    <w:rsid w:val="009C301B"/>
    <w:rsid w:val="009C3D85"/>
    <w:rsid w:val="009C7070"/>
    <w:rsid w:val="009D44F7"/>
    <w:rsid w:val="009E27BD"/>
    <w:rsid w:val="009F2465"/>
    <w:rsid w:val="00A042D4"/>
    <w:rsid w:val="00A07AFD"/>
    <w:rsid w:val="00A07C94"/>
    <w:rsid w:val="00A07D64"/>
    <w:rsid w:val="00A12818"/>
    <w:rsid w:val="00A1423A"/>
    <w:rsid w:val="00A169F4"/>
    <w:rsid w:val="00A17792"/>
    <w:rsid w:val="00A214CC"/>
    <w:rsid w:val="00A222EA"/>
    <w:rsid w:val="00A31176"/>
    <w:rsid w:val="00A36D4E"/>
    <w:rsid w:val="00A44C48"/>
    <w:rsid w:val="00A46A8B"/>
    <w:rsid w:val="00A53A99"/>
    <w:rsid w:val="00A61D50"/>
    <w:rsid w:val="00A63EDC"/>
    <w:rsid w:val="00A719D9"/>
    <w:rsid w:val="00A7497E"/>
    <w:rsid w:val="00A86B2B"/>
    <w:rsid w:val="00A90FC4"/>
    <w:rsid w:val="00A946E5"/>
    <w:rsid w:val="00AA1A3A"/>
    <w:rsid w:val="00AA373D"/>
    <w:rsid w:val="00AB77FB"/>
    <w:rsid w:val="00AB7BFC"/>
    <w:rsid w:val="00AC0656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0765D"/>
    <w:rsid w:val="00B20D35"/>
    <w:rsid w:val="00B219FB"/>
    <w:rsid w:val="00B25A6F"/>
    <w:rsid w:val="00B40230"/>
    <w:rsid w:val="00B43ECF"/>
    <w:rsid w:val="00B47DE7"/>
    <w:rsid w:val="00B62628"/>
    <w:rsid w:val="00B66886"/>
    <w:rsid w:val="00B716DE"/>
    <w:rsid w:val="00B72834"/>
    <w:rsid w:val="00B741C6"/>
    <w:rsid w:val="00B745B6"/>
    <w:rsid w:val="00B80FCC"/>
    <w:rsid w:val="00B86C84"/>
    <w:rsid w:val="00B93CC2"/>
    <w:rsid w:val="00B94360"/>
    <w:rsid w:val="00B9452C"/>
    <w:rsid w:val="00B94CC0"/>
    <w:rsid w:val="00B9596F"/>
    <w:rsid w:val="00BA46B0"/>
    <w:rsid w:val="00BB141F"/>
    <w:rsid w:val="00BB40BD"/>
    <w:rsid w:val="00BB5529"/>
    <w:rsid w:val="00BC0BA6"/>
    <w:rsid w:val="00BC519B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114C3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3F5A"/>
    <w:rsid w:val="00C72604"/>
    <w:rsid w:val="00C73894"/>
    <w:rsid w:val="00C763BE"/>
    <w:rsid w:val="00C80465"/>
    <w:rsid w:val="00C86654"/>
    <w:rsid w:val="00C940B0"/>
    <w:rsid w:val="00CA599B"/>
    <w:rsid w:val="00CB50F4"/>
    <w:rsid w:val="00CC393C"/>
    <w:rsid w:val="00CD3A39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16D08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A2741"/>
    <w:rsid w:val="00DA3C4C"/>
    <w:rsid w:val="00DB20DB"/>
    <w:rsid w:val="00DC05C1"/>
    <w:rsid w:val="00DC2879"/>
    <w:rsid w:val="00DC5FBB"/>
    <w:rsid w:val="00DD536C"/>
    <w:rsid w:val="00DE1407"/>
    <w:rsid w:val="00DE781A"/>
    <w:rsid w:val="00DF6495"/>
    <w:rsid w:val="00E02831"/>
    <w:rsid w:val="00E02A8C"/>
    <w:rsid w:val="00E04EB7"/>
    <w:rsid w:val="00E10C30"/>
    <w:rsid w:val="00E12477"/>
    <w:rsid w:val="00E12C2E"/>
    <w:rsid w:val="00E131A3"/>
    <w:rsid w:val="00E17A06"/>
    <w:rsid w:val="00E323F0"/>
    <w:rsid w:val="00E33A96"/>
    <w:rsid w:val="00E35BF4"/>
    <w:rsid w:val="00E369C1"/>
    <w:rsid w:val="00E42897"/>
    <w:rsid w:val="00E42F44"/>
    <w:rsid w:val="00E5132D"/>
    <w:rsid w:val="00E529EB"/>
    <w:rsid w:val="00E52FDA"/>
    <w:rsid w:val="00E53122"/>
    <w:rsid w:val="00E56B79"/>
    <w:rsid w:val="00E56E01"/>
    <w:rsid w:val="00E57C70"/>
    <w:rsid w:val="00E626EA"/>
    <w:rsid w:val="00E813C6"/>
    <w:rsid w:val="00E834E8"/>
    <w:rsid w:val="00E86857"/>
    <w:rsid w:val="00E87E7B"/>
    <w:rsid w:val="00E962FB"/>
    <w:rsid w:val="00E97A76"/>
    <w:rsid w:val="00E97DCC"/>
    <w:rsid w:val="00EA22C0"/>
    <w:rsid w:val="00EA7B8A"/>
    <w:rsid w:val="00EB0232"/>
    <w:rsid w:val="00EB10AE"/>
    <w:rsid w:val="00EC3F88"/>
    <w:rsid w:val="00EC6DE3"/>
    <w:rsid w:val="00ED1C4D"/>
    <w:rsid w:val="00ED6B54"/>
    <w:rsid w:val="00EE137E"/>
    <w:rsid w:val="00EE588D"/>
    <w:rsid w:val="00EE7901"/>
    <w:rsid w:val="00EF2375"/>
    <w:rsid w:val="00EF4866"/>
    <w:rsid w:val="00EF5D76"/>
    <w:rsid w:val="00EF7935"/>
    <w:rsid w:val="00F060AF"/>
    <w:rsid w:val="00F1637A"/>
    <w:rsid w:val="00F17674"/>
    <w:rsid w:val="00F27238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85CCA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3A24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93F250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C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VorlageKapitel.dot</Template>
  <TotalTime>0</TotalTime>
  <Pages>3</Pages>
  <Words>489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Jonas Hammer</cp:lastModifiedBy>
  <cp:revision>69</cp:revision>
  <cp:lastPrinted>2023-04-01T17:03:00Z</cp:lastPrinted>
  <dcterms:created xsi:type="dcterms:W3CDTF">2020-03-04T12:46:00Z</dcterms:created>
  <dcterms:modified xsi:type="dcterms:W3CDTF">2023-05-15T17:01:00Z</dcterms:modified>
</cp:coreProperties>
</file>