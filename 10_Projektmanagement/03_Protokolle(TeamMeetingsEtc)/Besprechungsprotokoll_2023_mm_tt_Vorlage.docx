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r w:rsidR="00A719D9">
        <w:t>S</w:t>
      </w:r>
      <w:r w:rsidR="006E248F">
        <w:t>o</w:t>
      </w:r>
      <w:r w:rsidR="00A719D9">
        <w:t>S</w:t>
      </w:r>
      <w:r w:rsidR="006E248F">
        <w:t>e</w:t>
      </w:r>
      <w:r w:rsidR="00507768">
        <w:t xml:space="preserve"> 202</w:t>
      </w:r>
      <w:r w:rsidR="002A6E18">
        <w:t>3</w:t>
      </w:r>
      <w:bookmarkStart w:id="1" w:name="_GoBack"/>
      <w:bookmarkEnd w:id="1"/>
      <w:r w:rsidR="000B06F3">
        <w:t xml:space="preserve">: </w:t>
      </w:r>
      <w:r w:rsidR="00E42897">
        <w:t>P</w:t>
      </w:r>
      <w:r w:rsidR="00582314">
        <w:t>rotokoll</w:t>
      </w:r>
      <w:r w:rsidR="001A0B0E">
        <w:t xml:space="preserve"> </w:t>
      </w:r>
      <w:r w:rsidR="00FA7DF2">
        <w:t xml:space="preserve">über eine </w:t>
      </w:r>
      <w:r w:rsidR="001A0B0E">
        <w:t>Team-Besprechung</w:t>
      </w:r>
    </w:p>
    <w:p w:rsidR="00226A69" w:rsidRPr="00226A69" w:rsidRDefault="00226A69" w:rsidP="00226A69"/>
    <w:bookmarkStart w:id="2" w:name="_MON_1328417257"/>
    <w:bookmarkStart w:id="3" w:name="_MON_1328417276"/>
    <w:bookmarkStart w:id="4" w:name="_MON_1328417286"/>
    <w:bookmarkStart w:id="5" w:name="_MON_1328418543"/>
    <w:bookmarkStart w:id="6" w:name="_MON_1328418558"/>
    <w:bookmarkStart w:id="7" w:name="_MON_1328418562"/>
    <w:bookmarkStart w:id="8" w:name="_MON_1328416942"/>
    <w:bookmarkStart w:id="9" w:name="_MON_1328417124"/>
    <w:bookmarkStart w:id="10" w:name="_MON_132841716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328417239"/>
    <w:bookmarkEnd w:id="11"/>
    <w:p w:rsidR="00E57C70" w:rsidRDefault="008B1735" w:rsidP="005F1ADC">
      <w:pPr>
        <w:jc w:val="center"/>
      </w:pPr>
      <w:r>
        <w:object w:dxaOrig="7922" w:dyaOrig="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5pt;height:107.55pt" o:ole="">
            <v:imagedata r:id="rId7" o:title=""/>
          </v:shape>
          <o:OLEObject Type="Embed" ProgID="Excel.Sheet.8" ShapeID="_x0000_i1025" DrawAspect="Content" ObjectID="_1739180459" r:id="rId8"/>
        </w:object>
      </w:r>
    </w:p>
    <w:p w:rsidR="00E57C70" w:rsidRPr="00E57C70" w:rsidRDefault="00E57C70" w:rsidP="00E57C70"/>
    <w:bookmarkEnd w:id="0"/>
    <w:p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:rsidTr="00F17674">
        <w:tc>
          <w:tcPr>
            <w:tcW w:w="1134" w:type="dxa"/>
            <w:shd w:val="clear" w:color="auto" w:fill="auto"/>
          </w:tcPr>
          <w:p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1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9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</w:tbl>
    <w:p w:rsidR="00646E1C" w:rsidRPr="00646E1C" w:rsidRDefault="00646E1C" w:rsidP="00646E1C"/>
    <w:p w:rsidR="00FA7DF2" w:rsidRDefault="002D7171" w:rsidP="002D7171">
      <w:pPr>
        <w:pStyle w:val="berschrift2"/>
      </w:pPr>
      <w:r>
        <w:t xml:space="preserve">2. </w:t>
      </w:r>
      <w:r w:rsidR="00646E1C">
        <w:t>Tagesordnung</w:t>
      </w:r>
    </w:p>
    <w:p w:rsidR="00110851" w:rsidRPr="00110851" w:rsidRDefault="00110851" w:rsidP="00110851"/>
    <w:p w:rsidR="002D7171" w:rsidRDefault="002D7171" w:rsidP="002D7171">
      <w:r>
        <w:t>Top 1: ….</w:t>
      </w:r>
    </w:p>
    <w:p w:rsidR="002D7171" w:rsidRDefault="002D7171" w:rsidP="002D7171">
      <w:r>
        <w:t>Top 2: ….</w:t>
      </w:r>
    </w:p>
    <w:p w:rsidR="002D7171" w:rsidRDefault="002D7171" w:rsidP="002D7171">
      <w:r>
        <w:t>Top 3: …</w:t>
      </w:r>
      <w:r w:rsidR="00AF4108">
        <w:t>.</w:t>
      </w:r>
    </w:p>
    <w:p w:rsidR="00AF4108" w:rsidRDefault="00AF4108" w:rsidP="002D7171"/>
    <w:p w:rsidR="00AF4108" w:rsidRDefault="00AF4108" w:rsidP="00AF4108">
      <w:pPr>
        <w:pStyle w:val="berschrift2"/>
      </w:pPr>
      <w:r>
        <w:t>3. Verlauf</w:t>
      </w:r>
    </w:p>
    <w:p w:rsid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377"/>
        <w:gridCol w:w="4666"/>
        <w:gridCol w:w="3029"/>
      </w:tblGrid>
      <w:tr w:rsidR="005539B2" w:rsidRPr="004C5023" w:rsidTr="004C5023">
        <w:tc>
          <w:tcPr>
            <w:tcW w:w="1384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757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3071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Erledigung</w:t>
            </w:r>
          </w:p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110851" w:rsidTr="004C5023">
        <w:tc>
          <w:tcPr>
            <w:tcW w:w="1384" w:type="dxa"/>
            <w:shd w:val="clear" w:color="auto" w:fill="auto"/>
          </w:tcPr>
          <w:p w:rsidR="00110851" w:rsidRDefault="00110851" w:rsidP="00F627F3">
            <w:r>
              <w:t xml:space="preserve">Top 1 </w:t>
            </w:r>
          </w:p>
          <w:p w:rsidR="00110851" w:rsidRDefault="00110851" w:rsidP="00F627F3">
            <w:r>
              <w:t>Fritz Meier</w:t>
            </w:r>
          </w:p>
        </w:tc>
        <w:tc>
          <w:tcPr>
            <w:tcW w:w="4757" w:type="dxa"/>
            <w:shd w:val="clear" w:color="auto" w:fill="auto"/>
          </w:tcPr>
          <w:p w:rsidR="00110851" w:rsidRDefault="00110851" w:rsidP="00F627F3">
            <w:r>
              <w:t xml:space="preserve">schlägt ein gemeinsames Grillfest vor </w:t>
            </w:r>
          </w:p>
        </w:tc>
        <w:tc>
          <w:tcPr>
            <w:tcW w:w="3071" w:type="dxa"/>
            <w:shd w:val="clear" w:color="auto" w:fill="auto"/>
          </w:tcPr>
          <w:p w:rsidR="00110851" w:rsidRDefault="00110851" w:rsidP="00F627F3">
            <w:r>
              <w:t>Der Vorschlag wurde einstimmig angenommen. Fritz Meier übernimmt die Organisation; Termin wird noch geklärt.</w:t>
            </w:r>
          </w:p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</w:tbl>
    <w:p w:rsidR="005539B2" w:rsidRPr="005539B2" w:rsidRDefault="005539B2" w:rsidP="005539B2"/>
    <w:p w:rsidR="00646E1C" w:rsidRDefault="00646E1C" w:rsidP="00D34BD9"/>
    <w:p w:rsidR="00646E1C" w:rsidRDefault="00646E1C" w:rsidP="00D34BD9"/>
    <w:p w:rsidR="00FA7DF2" w:rsidRPr="00D34BD9" w:rsidRDefault="00FA7DF2" w:rsidP="00D34BD9"/>
    <w:sectPr w:rsidR="00FA7DF2" w:rsidRPr="00D34BD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818" w:rsidRDefault="00A12818">
      <w:r>
        <w:separator/>
      </w:r>
    </w:p>
  </w:endnote>
  <w:endnote w:type="continuationSeparator" w:id="0">
    <w:p w:rsidR="00A12818" w:rsidRDefault="00A1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8B1735">
      <w:rPr>
        <w:noProof/>
        <w:sz w:val="20"/>
      </w:rPr>
      <w:t>Besprechungsprotokoll_2021_mm_tt_Vorlage.docx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3A0A6D">
      <w:rPr>
        <w:noProof/>
        <w:sz w:val="20"/>
      </w:rPr>
      <w:t>13.03.2014 13:12:00</w:t>
    </w:r>
    <w:r w:rsidR="00F42798">
      <w:rPr>
        <w:sz w:val="20"/>
      </w:rPr>
      <w:fldChar w:fldCharType="end"/>
    </w:r>
  </w:p>
  <w:p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818" w:rsidRDefault="00A12818">
      <w:r>
        <w:separator/>
      </w:r>
    </w:p>
  </w:footnote>
  <w:footnote w:type="continuationSeparator" w:id="0">
    <w:p w:rsidR="00A12818" w:rsidRDefault="00A12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3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0"/>
  </w:num>
  <w:num w:numId="5">
    <w:abstractNumId w:val="6"/>
  </w:num>
  <w:num w:numId="6">
    <w:abstractNumId w:val="15"/>
  </w:num>
  <w:num w:numId="7">
    <w:abstractNumId w:val="18"/>
  </w:num>
  <w:num w:numId="8">
    <w:abstractNumId w:val="8"/>
  </w:num>
  <w:num w:numId="9">
    <w:abstractNumId w:val="7"/>
  </w:num>
  <w:num w:numId="10">
    <w:abstractNumId w:val="12"/>
  </w:num>
  <w:num w:numId="11">
    <w:abstractNumId w:val="14"/>
  </w:num>
  <w:num w:numId="12">
    <w:abstractNumId w:val="5"/>
  </w:num>
  <w:num w:numId="13">
    <w:abstractNumId w:val="17"/>
  </w:num>
  <w:num w:numId="14">
    <w:abstractNumId w:val="21"/>
  </w:num>
  <w:num w:numId="15">
    <w:abstractNumId w:val="4"/>
  </w:num>
  <w:num w:numId="16">
    <w:abstractNumId w:val="13"/>
  </w:num>
  <w:num w:numId="17">
    <w:abstractNumId w:val="3"/>
  </w:num>
  <w:num w:numId="18">
    <w:abstractNumId w:val="20"/>
  </w:num>
  <w:num w:numId="19">
    <w:abstractNumId w:val="16"/>
  </w:num>
  <w:num w:numId="20">
    <w:abstractNumId w:val="29"/>
  </w:num>
  <w:num w:numId="21">
    <w:abstractNumId w:val="24"/>
  </w:num>
  <w:num w:numId="22">
    <w:abstractNumId w:val="30"/>
  </w:num>
  <w:num w:numId="23">
    <w:abstractNumId w:val="26"/>
  </w:num>
  <w:num w:numId="24">
    <w:abstractNumId w:val="2"/>
  </w:num>
  <w:num w:numId="25">
    <w:abstractNumId w:val="10"/>
  </w:num>
  <w:num w:numId="26">
    <w:abstractNumId w:val="19"/>
  </w:num>
  <w:num w:numId="27">
    <w:abstractNumId w:val="1"/>
  </w:num>
  <w:num w:numId="28">
    <w:abstractNumId w:val="27"/>
  </w:num>
  <w:num w:numId="29">
    <w:abstractNumId w:val="9"/>
  </w:num>
  <w:num w:numId="30">
    <w:abstractNumId w:val="2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C4B40"/>
    <w:rsid w:val="001E099F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759F2"/>
    <w:rsid w:val="00277511"/>
    <w:rsid w:val="00283507"/>
    <w:rsid w:val="0028773A"/>
    <w:rsid w:val="002965AD"/>
    <w:rsid w:val="002A149C"/>
    <w:rsid w:val="002A6E18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3233"/>
    <w:rsid w:val="003274A2"/>
    <w:rsid w:val="003314D9"/>
    <w:rsid w:val="0033515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4E70"/>
    <w:rsid w:val="00476B54"/>
    <w:rsid w:val="00482C17"/>
    <w:rsid w:val="0048586A"/>
    <w:rsid w:val="00486166"/>
    <w:rsid w:val="00486ADB"/>
    <w:rsid w:val="004B33F5"/>
    <w:rsid w:val="004B4AFB"/>
    <w:rsid w:val="004C5023"/>
    <w:rsid w:val="004C71F4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42CB"/>
    <w:rsid w:val="007575EA"/>
    <w:rsid w:val="00763922"/>
    <w:rsid w:val="0076431F"/>
    <w:rsid w:val="00770BA3"/>
    <w:rsid w:val="00770DB3"/>
    <w:rsid w:val="007757BA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43D32"/>
    <w:rsid w:val="0084537C"/>
    <w:rsid w:val="00854009"/>
    <w:rsid w:val="008914D7"/>
    <w:rsid w:val="00892D75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49F2"/>
    <w:rsid w:val="009736A8"/>
    <w:rsid w:val="009736E2"/>
    <w:rsid w:val="00974B21"/>
    <w:rsid w:val="00977228"/>
    <w:rsid w:val="009A3CEA"/>
    <w:rsid w:val="009B427C"/>
    <w:rsid w:val="009C2063"/>
    <w:rsid w:val="009C301B"/>
    <w:rsid w:val="009C3D85"/>
    <w:rsid w:val="009C7070"/>
    <w:rsid w:val="009E27BD"/>
    <w:rsid w:val="009F2465"/>
    <w:rsid w:val="00A042D4"/>
    <w:rsid w:val="00A07AFD"/>
    <w:rsid w:val="00A07D64"/>
    <w:rsid w:val="00A12818"/>
    <w:rsid w:val="00A1423A"/>
    <w:rsid w:val="00A169F4"/>
    <w:rsid w:val="00A17792"/>
    <w:rsid w:val="00A31176"/>
    <w:rsid w:val="00A36D4E"/>
    <w:rsid w:val="00A44C48"/>
    <w:rsid w:val="00A46A8B"/>
    <w:rsid w:val="00A61D50"/>
    <w:rsid w:val="00A63EDC"/>
    <w:rsid w:val="00A719D9"/>
    <w:rsid w:val="00A7497E"/>
    <w:rsid w:val="00A86B2B"/>
    <w:rsid w:val="00A90FC4"/>
    <w:rsid w:val="00A946E5"/>
    <w:rsid w:val="00AA1A3A"/>
    <w:rsid w:val="00AB77FB"/>
    <w:rsid w:val="00AB7BFC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2834"/>
    <w:rsid w:val="00B741C6"/>
    <w:rsid w:val="00B745B6"/>
    <w:rsid w:val="00B86C84"/>
    <w:rsid w:val="00B94360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3F5A"/>
    <w:rsid w:val="00C72604"/>
    <w:rsid w:val="00C763BE"/>
    <w:rsid w:val="00C80465"/>
    <w:rsid w:val="00C86654"/>
    <w:rsid w:val="00C940B0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2879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323F0"/>
    <w:rsid w:val="00E33A96"/>
    <w:rsid w:val="00E35BF4"/>
    <w:rsid w:val="00E42897"/>
    <w:rsid w:val="00E42F44"/>
    <w:rsid w:val="00E5132D"/>
    <w:rsid w:val="00E52FDA"/>
    <w:rsid w:val="00E53122"/>
    <w:rsid w:val="00E56B79"/>
    <w:rsid w:val="00E56E01"/>
    <w:rsid w:val="00E57C70"/>
    <w:rsid w:val="00E813C6"/>
    <w:rsid w:val="00E86857"/>
    <w:rsid w:val="00E87E7B"/>
    <w:rsid w:val="00E97A76"/>
    <w:rsid w:val="00E97DCC"/>
    <w:rsid w:val="00EA22C0"/>
    <w:rsid w:val="00EB0232"/>
    <w:rsid w:val="00ED1C4D"/>
    <w:rsid w:val="00ED6B54"/>
    <w:rsid w:val="00EE588D"/>
    <w:rsid w:val="00EE7901"/>
    <w:rsid w:val="00EF2375"/>
    <w:rsid w:val="00EF5D76"/>
    <w:rsid w:val="00EF7935"/>
    <w:rsid w:val="00F060AF"/>
    <w:rsid w:val="00F1637A"/>
    <w:rsid w:val="00F17674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F503DE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-Arbeitsblat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VorlageKapitel.dot</Template>
  <TotalTime>0</TotalTime>
  <Pages>2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Kurt Hoffmann</cp:lastModifiedBy>
  <cp:revision>10</cp:revision>
  <cp:lastPrinted>2014-03-13T12:12:00Z</cp:lastPrinted>
  <dcterms:created xsi:type="dcterms:W3CDTF">2020-03-04T12:46:00Z</dcterms:created>
  <dcterms:modified xsi:type="dcterms:W3CDTF">2023-03-01T11:55:00Z</dcterms:modified>
</cp:coreProperties>
</file>