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E50D" w14:textId="77777777"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proofErr w:type="spellStart"/>
      <w:r w:rsidR="00A719D9">
        <w:t>S</w:t>
      </w:r>
      <w:r w:rsidR="006E248F">
        <w:t>o</w:t>
      </w:r>
      <w:r w:rsidR="00A719D9">
        <w:t>S</w:t>
      </w:r>
      <w:r w:rsidR="006E248F">
        <w:t>e</w:t>
      </w:r>
      <w:proofErr w:type="spellEnd"/>
      <w:r w:rsidR="00507768">
        <w:t xml:space="preserve"> 202</w:t>
      </w:r>
      <w:r w:rsidR="002A6E18">
        <w:t>3</w:t>
      </w:r>
      <w:r w:rsidR="000B06F3">
        <w:t xml:space="preserve">: </w:t>
      </w:r>
      <w:r w:rsidR="00E42897">
        <w:t>P</w:t>
      </w:r>
      <w:r w:rsidR="00582314">
        <w:t>rotokoll</w:t>
      </w:r>
      <w:r w:rsidR="001A0B0E">
        <w:t xml:space="preserve"> </w:t>
      </w:r>
      <w:r w:rsidR="00FA7DF2">
        <w:t xml:space="preserve">über eine </w:t>
      </w:r>
      <w:r w:rsidR="001A0B0E">
        <w:t>Team-Besprechung</w:t>
      </w:r>
    </w:p>
    <w:p w14:paraId="68CC0E58" w14:textId="439E3105" w:rsidR="00226A69" w:rsidRDefault="00226A69" w:rsidP="00226A69"/>
    <w:p w14:paraId="26CB70FF" w14:textId="77777777" w:rsidR="001C3C27" w:rsidRPr="00226A69" w:rsidRDefault="001C3C27" w:rsidP="00226A6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07F7" w14:paraId="13CC69C7" w14:textId="77777777" w:rsidTr="009507F7">
        <w:tc>
          <w:tcPr>
            <w:tcW w:w="4531" w:type="dxa"/>
          </w:tcPr>
          <w:p w14:paraId="2F8A59EF" w14:textId="5DB22B61" w:rsidR="009507F7" w:rsidRDefault="009507F7" w:rsidP="00E17A06">
            <w:bookmarkStart w:id="1" w:name="_MON_1328417276"/>
            <w:bookmarkStart w:id="2" w:name="_MON_1328417286"/>
            <w:bookmarkStart w:id="3" w:name="_MON_1328418543"/>
            <w:bookmarkStart w:id="4" w:name="_MON_1328418558"/>
            <w:bookmarkStart w:id="5" w:name="_MON_1328418562"/>
            <w:bookmarkStart w:id="6" w:name="_MON_1328416942"/>
            <w:bookmarkStart w:id="7" w:name="_MON_1328417124"/>
            <w:bookmarkStart w:id="8" w:name="_MON_1328417161"/>
            <w:bookmarkStart w:id="9" w:name="_MON_1328417239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t>Team (falls mehrere Teams)</w:t>
            </w:r>
          </w:p>
        </w:tc>
        <w:tc>
          <w:tcPr>
            <w:tcW w:w="4531" w:type="dxa"/>
          </w:tcPr>
          <w:p w14:paraId="69A9025C" w14:textId="173720E0" w:rsidR="009507F7" w:rsidRDefault="009507F7" w:rsidP="00E17A06">
            <w:r>
              <w:t>C</w:t>
            </w:r>
          </w:p>
        </w:tc>
      </w:tr>
      <w:tr w:rsidR="009507F7" w14:paraId="0B08B7C6" w14:textId="77777777" w:rsidTr="009507F7">
        <w:tc>
          <w:tcPr>
            <w:tcW w:w="4531" w:type="dxa"/>
          </w:tcPr>
          <w:p w14:paraId="2402AF6B" w14:textId="7A94FC10" w:rsidR="009507F7" w:rsidRDefault="009507F7" w:rsidP="00E17A06">
            <w:r>
              <w:t>Datum</w:t>
            </w:r>
          </w:p>
        </w:tc>
        <w:tc>
          <w:tcPr>
            <w:tcW w:w="4531" w:type="dxa"/>
          </w:tcPr>
          <w:p w14:paraId="16105139" w14:textId="2F4E80E4" w:rsidR="009507F7" w:rsidRDefault="009507F7" w:rsidP="00E17A06">
            <w:r>
              <w:t>30.03.2023</w:t>
            </w:r>
          </w:p>
        </w:tc>
      </w:tr>
      <w:tr w:rsidR="009507F7" w14:paraId="48E6ED95" w14:textId="77777777" w:rsidTr="009507F7">
        <w:tc>
          <w:tcPr>
            <w:tcW w:w="4531" w:type="dxa"/>
          </w:tcPr>
          <w:p w14:paraId="687EE604" w14:textId="5DA17D6B" w:rsidR="009507F7" w:rsidRDefault="009507F7" w:rsidP="00E17A06">
            <w:r>
              <w:t>Beginn</w:t>
            </w:r>
          </w:p>
        </w:tc>
        <w:tc>
          <w:tcPr>
            <w:tcW w:w="4531" w:type="dxa"/>
          </w:tcPr>
          <w:p w14:paraId="674B2568" w14:textId="16716D5D" w:rsidR="009507F7" w:rsidRDefault="00E17A06" w:rsidP="00E17A06">
            <w:r>
              <w:t>16:00 Uhr</w:t>
            </w:r>
          </w:p>
        </w:tc>
      </w:tr>
      <w:tr w:rsidR="009507F7" w14:paraId="73CB09C8" w14:textId="77777777" w:rsidTr="009507F7">
        <w:tc>
          <w:tcPr>
            <w:tcW w:w="4531" w:type="dxa"/>
          </w:tcPr>
          <w:p w14:paraId="5E354F0F" w14:textId="2C9C6A44" w:rsidR="009507F7" w:rsidRDefault="009507F7" w:rsidP="00E17A06">
            <w:r>
              <w:t>Ende</w:t>
            </w:r>
          </w:p>
        </w:tc>
        <w:tc>
          <w:tcPr>
            <w:tcW w:w="4531" w:type="dxa"/>
          </w:tcPr>
          <w:p w14:paraId="3E26DBCD" w14:textId="4A3D38A8" w:rsidR="009507F7" w:rsidRDefault="00E834E8" w:rsidP="00E17A06">
            <w:r>
              <w:t>19:30 Uhr</w:t>
            </w:r>
          </w:p>
        </w:tc>
      </w:tr>
      <w:tr w:rsidR="009507F7" w14:paraId="641F63AB" w14:textId="77777777" w:rsidTr="009507F7">
        <w:tc>
          <w:tcPr>
            <w:tcW w:w="4531" w:type="dxa"/>
          </w:tcPr>
          <w:p w14:paraId="2E0E34B7" w14:textId="0D7D4101" w:rsidR="009507F7" w:rsidRDefault="009507F7" w:rsidP="00E17A06">
            <w:r>
              <w:t>Dauer</w:t>
            </w:r>
          </w:p>
        </w:tc>
        <w:tc>
          <w:tcPr>
            <w:tcW w:w="4531" w:type="dxa"/>
          </w:tcPr>
          <w:p w14:paraId="720926B8" w14:textId="79FCE5CC" w:rsidR="009507F7" w:rsidRDefault="00E834E8" w:rsidP="00E17A06">
            <w:r>
              <w:t>03:30 Uhr</w:t>
            </w:r>
          </w:p>
        </w:tc>
      </w:tr>
      <w:tr w:rsidR="009507F7" w14:paraId="0F127195" w14:textId="77777777" w:rsidTr="009507F7">
        <w:tc>
          <w:tcPr>
            <w:tcW w:w="4531" w:type="dxa"/>
          </w:tcPr>
          <w:p w14:paraId="2B7B4BB7" w14:textId="037A9B5F" w:rsidR="009507F7" w:rsidRDefault="009507F7" w:rsidP="00E17A06">
            <w:r>
              <w:t>Ort</w:t>
            </w:r>
          </w:p>
        </w:tc>
        <w:tc>
          <w:tcPr>
            <w:tcW w:w="4531" w:type="dxa"/>
          </w:tcPr>
          <w:p w14:paraId="34146FD1" w14:textId="0EE0DE48" w:rsidR="009507F7" w:rsidRDefault="00E17A06" w:rsidP="00E17A06">
            <w:r>
              <w:t>Siemens AG, Besprechungsraum</w:t>
            </w:r>
          </w:p>
        </w:tc>
      </w:tr>
      <w:tr w:rsidR="009507F7" w14:paraId="243AEAF7" w14:textId="77777777" w:rsidTr="009507F7">
        <w:tc>
          <w:tcPr>
            <w:tcW w:w="4531" w:type="dxa"/>
          </w:tcPr>
          <w:p w14:paraId="0C128CE7" w14:textId="2BA416F1" w:rsidR="009507F7" w:rsidRDefault="009507F7" w:rsidP="00E17A06">
            <w:r>
              <w:t>Protokollführer</w:t>
            </w:r>
          </w:p>
        </w:tc>
        <w:tc>
          <w:tcPr>
            <w:tcW w:w="4531" w:type="dxa"/>
          </w:tcPr>
          <w:p w14:paraId="3EB44153" w14:textId="2742FD62" w:rsidR="009507F7" w:rsidRDefault="009507F7" w:rsidP="00E17A06">
            <w:r>
              <w:t>Leopold Bialek</w:t>
            </w:r>
          </w:p>
        </w:tc>
      </w:tr>
    </w:tbl>
    <w:p w14:paraId="774F3203" w14:textId="23A6BA71" w:rsidR="00E57C70" w:rsidRDefault="00E57C70" w:rsidP="005F1ADC">
      <w:pPr>
        <w:jc w:val="center"/>
      </w:pPr>
    </w:p>
    <w:p w14:paraId="343E9A72" w14:textId="77777777" w:rsidR="00E57C70" w:rsidRPr="00E57C70" w:rsidRDefault="00E57C70" w:rsidP="00E57C70"/>
    <w:bookmarkEnd w:id="0"/>
    <w:p w14:paraId="60B7DCE8" w14:textId="77777777"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14:paraId="08A293CA" w14:textId="77777777"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14:paraId="7243905C" w14:textId="77777777" w:rsidTr="00F17674">
        <w:tc>
          <w:tcPr>
            <w:tcW w:w="1134" w:type="dxa"/>
            <w:shd w:val="clear" w:color="auto" w:fill="auto"/>
          </w:tcPr>
          <w:p w14:paraId="600C6840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14:paraId="57083E1C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14:paraId="0F7B8934" w14:textId="77777777" w:rsidTr="00F17674">
        <w:tc>
          <w:tcPr>
            <w:tcW w:w="1134" w:type="dxa"/>
            <w:shd w:val="clear" w:color="auto" w:fill="auto"/>
          </w:tcPr>
          <w:p w14:paraId="2506119C" w14:textId="77777777" w:rsidR="00646E1C" w:rsidRDefault="00646E1C" w:rsidP="00646E1C">
            <w:r>
              <w:t>1</w:t>
            </w:r>
          </w:p>
        </w:tc>
        <w:tc>
          <w:tcPr>
            <w:tcW w:w="7001" w:type="dxa"/>
            <w:shd w:val="clear" w:color="auto" w:fill="auto"/>
          </w:tcPr>
          <w:p w14:paraId="74DE4EA2" w14:textId="4D91D74C" w:rsidR="00646E1C" w:rsidRDefault="002533E6" w:rsidP="00646E1C">
            <w:r>
              <w:t xml:space="preserve">Simon </w:t>
            </w:r>
            <w:proofErr w:type="spellStart"/>
            <w:r>
              <w:t>Schißlbauer</w:t>
            </w:r>
            <w:proofErr w:type="spellEnd"/>
          </w:p>
        </w:tc>
      </w:tr>
      <w:tr w:rsidR="00646E1C" w14:paraId="43620AEC" w14:textId="77777777" w:rsidTr="00F17674">
        <w:tc>
          <w:tcPr>
            <w:tcW w:w="1134" w:type="dxa"/>
            <w:shd w:val="clear" w:color="auto" w:fill="auto"/>
          </w:tcPr>
          <w:p w14:paraId="114B362F" w14:textId="77777777" w:rsidR="00646E1C" w:rsidRDefault="00646E1C" w:rsidP="00646E1C">
            <w:r>
              <w:t>2</w:t>
            </w:r>
          </w:p>
        </w:tc>
        <w:tc>
          <w:tcPr>
            <w:tcW w:w="7001" w:type="dxa"/>
            <w:shd w:val="clear" w:color="auto" w:fill="auto"/>
          </w:tcPr>
          <w:p w14:paraId="0D6A5596" w14:textId="7F89654E" w:rsidR="00646E1C" w:rsidRDefault="002533E6" w:rsidP="00646E1C">
            <w:r>
              <w:t>Jonas Hammer</w:t>
            </w:r>
          </w:p>
        </w:tc>
      </w:tr>
      <w:tr w:rsidR="00646E1C" w14:paraId="07185B80" w14:textId="77777777" w:rsidTr="00F17674">
        <w:tc>
          <w:tcPr>
            <w:tcW w:w="1134" w:type="dxa"/>
            <w:shd w:val="clear" w:color="auto" w:fill="auto"/>
          </w:tcPr>
          <w:p w14:paraId="2349D8C0" w14:textId="77777777" w:rsidR="00646E1C" w:rsidRDefault="00646E1C" w:rsidP="00646E1C">
            <w:r>
              <w:t>3</w:t>
            </w:r>
          </w:p>
        </w:tc>
        <w:tc>
          <w:tcPr>
            <w:tcW w:w="7001" w:type="dxa"/>
            <w:shd w:val="clear" w:color="auto" w:fill="auto"/>
          </w:tcPr>
          <w:p w14:paraId="630D0F7F" w14:textId="53FAB334" w:rsidR="00646E1C" w:rsidRDefault="002533E6" w:rsidP="00646E1C">
            <w:r>
              <w:t>Leopold Bialek</w:t>
            </w:r>
          </w:p>
        </w:tc>
      </w:tr>
      <w:tr w:rsidR="00646E1C" w14:paraId="5D07761F" w14:textId="77777777" w:rsidTr="00F17674">
        <w:tc>
          <w:tcPr>
            <w:tcW w:w="1134" w:type="dxa"/>
            <w:shd w:val="clear" w:color="auto" w:fill="auto"/>
          </w:tcPr>
          <w:p w14:paraId="4C7AE13E" w14:textId="77777777" w:rsidR="00646E1C" w:rsidRDefault="00646E1C" w:rsidP="00646E1C">
            <w:r>
              <w:t>4</w:t>
            </w:r>
          </w:p>
        </w:tc>
        <w:tc>
          <w:tcPr>
            <w:tcW w:w="7001" w:type="dxa"/>
            <w:shd w:val="clear" w:color="auto" w:fill="auto"/>
          </w:tcPr>
          <w:p w14:paraId="211FD3A7" w14:textId="27F4E3B3" w:rsidR="00646E1C" w:rsidRDefault="002533E6" w:rsidP="00646E1C">
            <w:r>
              <w:t>Dominik Greiner</w:t>
            </w:r>
          </w:p>
        </w:tc>
      </w:tr>
      <w:tr w:rsidR="00646E1C" w14:paraId="542DC219" w14:textId="77777777" w:rsidTr="00F17674">
        <w:tc>
          <w:tcPr>
            <w:tcW w:w="1134" w:type="dxa"/>
            <w:shd w:val="clear" w:color="auto" w:fill="auto"/>
          </w:tcPr>
          <w:p w14:paraId="024B75E8" w14:textId="77777777" w:rsidR="00646E1C" w:rsidRDefault="00646E1C" w:rsidP="00646E1C">
            <w:r>
              <w:t>5</w:t>
            </w:r>
          </w:p>
        </w:tc>
        <w:tc>
          <w:tcPr>
            <w:tcW w:w="7001" w:type="dxa"/>
            <w:shd w:val="clear" w:color="auto" w:fill="auto"/>
          </w:tcPr>
          <w:p w14:paraId="23F6F550" w14:textId="09A36628" w:rsidR="00646E1C" w:rsidRDefault="002533E6" w:rsidP="00646E1C">
            <w:r>
              <w:t>Dominik Mentel</w:t>
            </w:r>
          </w:p>
        </w:tc>
      </w:tr>
      <w:tr w:rsidR="00646E1C" w14:paraId="11D5BC9E" w14:textId="77777777" w:rsidTr="00F17674">
        <w:tc>
          <w:tcPr>
            <w:tcW w:w="1134" w:type="dxa"/>
            <w:shd w:val="clear" w:color="auto" w:fill="auto"/>
          </w:tcPr>
          <w:p w14:paraId="7A7C2739" w14:textId="77777777" w:rsidR="00646E1C" w:rsidRDefault="00646E1C" w:rsidP="00646E1C">
            <w:r>
              <w:t>6</w:t>
            </w:r>
          </w:p>
        </w:tc>
        <w:tc>
          <w:tcPr>
            <w:tcW w:w="7001" w:type="dxa"/>
            <w:shd w:val="clear" w:color="auto" w:fill="auto"/>
          </w:tcPr>
          <w:p w14:paraId="07F9B65D" w14:textId="5F2C7B1D" w:rsidR="00646E1C" w:rsidRDefault="002533E6" w:rsidP="00646E1C">
            <w:r>
              <w:t>Daniel Hannes</w:t>
            </w:r>
          </w:p>
        </w:tc>
      </w:tr>
      <w:tr w:rsidR="00646E1C" w14:paraId="5013ED56" w14:textId="77777777" w:rsidTr="00F17674">
        <w:tc>
          <w:tcPr>
            <w:tcW w:w="1134" w:type="dxa"/>
            <w:shd w:val="clear" w:color="auto" w:fill="auto"/>
          </w:tcPr>
          <w:p w14:paraId="4FB1C107" w14:textId="77777777" w:rsidR="00646E1C" w:rsidRDefault="00646E1C" w:rsidP="00646E1C">
            <w:r>
              <w:t>7</w:t>
            </w:r>
          </w:p>
        </w:tc>
        <w:tc>
          <w:tcPr>
            <w:tcW w:w="7001" w:type="dxa"/>
            <w:shd w:val="clear" w:color="auto" w:fill="auto"/>
          </w:tcPr>
          <w:p w14:paraId="71471C41" w14:textId="514A7ECC" w:rsidR="00646E1C" w:rsidRDefault="002533E6" w:rsidP="00646E1C">
            <w:r>
              <w:t xml:space="preserve">Alexander Denner </w:t>
            </w:r>
          </w:p>
        </w:tc>
      </w:tr>
      <w:tr w:rsidR="00646E1C" w14:paraId="700EA1FE" w14:textId="77777777" w:rsidTr="00F17674">
        <w:tc>
          <w:tcPr>
            <w:tcW w:w="1134" w:type="dxa"/>
            <w:shd w:val="clear" w:color="auto" w:fill="auto"/>
          </w:tcPr>
          <w:p w14:paraId="2784E2AC" w14:textId="77777777" w:rsidR="00646E1C" w:rsidRDefault="00646E1C" w:rsidP="00646E1C">
            <w:r>
              <w:t>8</w:t>
            </w:r>
          </w:p>
        </w:tc>
        <w:tc>
          <w:tcPr>
            <w:tcW w:w="7001" w:type="dxa"/>
            <w:shd w:val="clear" w:color="auto" w:fill="auto"/>
          </w:tcPr>
          <w:p w14:paraId="2FF89F93" w14:textId="5CD112E0" w:rsidR="00646E1C" w:rsidRDefault="002533E6" w:rsidP="00646E1C">
            <w:r>
              <w:t>Elias Lay</w:t>
            </w:r>
          </w:p>
        </w:tc>
      </w:tr>
      <w:tr w:rsidR="00646E1C" w14:paraId="5AEF7ACD" w14:textId="77777777" w:rsidTr="00F17674">
        <w:tc>
          <w:tcPr>
            <w:tcW w:w="1134" w:type="dxa"/>
            <w:shd w:val="clear" w:color="auto" w:fill="auto"/>
          </w:tcPr>
          <w:p w14:paraId="7C697412" w14:textId="77777777" w:rsidR="00646E1C" w:rsidRDefault="00646E1C" w:rsidP="00646E1C">
            <w:r>
              <w:t>9</w:t>
            </w:r>
          </w:p>
        </w:tc>
        <w:tc>
          <w:tcPr>
            <w:tcW w:w="7001" w:type="dxa"/>
            <w:shd w:val="clear" w:color="auto" w:fill="auto"/>
          </w:tcPr>
          <w:p w14:paraId="7496DED5" w14:textId="42409B9A" w:rsidR="00646E1C" w:rsidRDefault="001C3C27" w:rsidP="00646E1C">
            <w:r>
              <w:t xml:space="preserve">Moeez </w:t>
            </w:r>
            <w:r w:rsidR="002533E6">
              <w:t>M</w:t>
            </w:r>
            <w:r>
              <w:t>u</w:t>
            </w:r>
            <w:r w:rsidR="002533E6">
              <w:t>hamm</w:t>
            </w:r>
            <w:r>
              <w:t>a</w:t>
            </w:r>
            <w:r w:rsidR="002533E6">
              <w:t xml:space="preserve">d </w:t>
            </w:r>
            <w:r>
              <w:t>Siddiqui</w:t>
            </w:r>
            <w:r w:rsidR="002533E6">
              <w:t xml:space="preserve"> </w:t>
            </w:r>
          </w:p>
        </w:tc>
      </w:tr>
    </w:tbl>
    <w:p w14:paraId="3046FA31" w14:textId="65BABADB" w:rsidR="00646E1C" w:rsidRDefault="00646E1C" w:rsidP="00646E1C"/>
    <w:p w14:paraId="479F43B1" w14:textId="43F4B8DD" w:rsidR="001C3C27" w:rsidRDefault="001C3C27" w:rsidP="00646E1C"/>
    <w:p w14:paraId="479023F7" w14:textId="7FC0A892" w:rsidR="001C3C27" w:rsidRDefault="001C3C27" w:rsidP="00646E1C"/>
    <w:p w14:paraId="1D0FF42F" w14:textId="77777777" w:rsidR="001C3C27" w:rsidRPr="00646E1C" w:rsidRDefault="001C3C27" w:rsidP="00646E1C"/>
    <w:p w14:paraId="2DF8FCF9" w14:textId="52C8F625" w:rsidR="00FA7DF2" w:rsidRDefault="002D7171" w:rsidP="002D7171">
      <w:pPr>
        <w:pStyle w:val="berschrift2"/>
      </w:pPr>
      <w:r>
        <w:t xml:space="preserve">2. </w:t>
      </w:r>
      <w:r w:rsidR="00646E1C">
        <w:t>Tagesordnung</w:t>
      </w:r>
    </w:p>
    <w:p w14:paraId="0297CFB9" w14:textId="15089D5D" w:rsidR="001F06AB" w:rsidRDefault="001F06AB" w:rsidP="001F06AB"/>
    <w:p w14:paraId="0689B243" w14:textId="1F1C36BD" w:rsidR="001F06AB" w:rsidRPr="001F06AB" w:rsidRDefault="001F06AB" w:rsidP="001F06AB">
      <w:r>
        <w:t xml:space="preserve">Da es sich um ein außerplanmäßiges Team-Meeting handelt, das nicht zum regulären </w:t>
      </w:r>
      <w:proofErr w:type="spellStart"/>
      <w:r>
        <w:t>Scrum</w:t>
      </w:r>
      <w:proofErr w:type="spellEnd"/>
      <w:r>
        <w:t>-Ablauf gehört, sind Retrospektive, Review und Aufteilung der neuen Aufgaben nicht Teil des Meetings.</w:t>
      </w:r>
    </w:p>
    <w:p w14:paraId="440DA7C3" w14:textId="77777777" w:rsidR="00110851" w:rsidRPr="00110851" w:rsidRDefault="00110851" w:rsidP="00110851"/>
    <w:p w14:paraId="5AE9AC5E" w14:textId="55304B62" w:rsidR="002D7171" w:rsidRDefault="002D7171" w:rsidP="002D7171">
      <w:r>
        <w:t>T</w:t>
      </w:r>
      <w:r w:rsidR="00C114C3">
        <w:t>OP</w:t>
      </w:r>
      <w:r>
        <w:t xml:space="preserve"> 1</w:t>
      </w:r>
      <w:r w:rsidR="002533E6">
        <w:t>: Festle</w:t>
      </w:r>
      <w:r w:rsidR="008956D4">
        <w:t>gung des Schriftführers für das Besprechungsprotokoll</w:t>
      </w:r>
    </w:p>
    <w:p w14:paraId="00351D3D" w14:textId="3B332886" w:rsidR="008956D4" w:rsidRDefault="00C114C3" w:rsidP="002D7171">
      <w:r>
        <w:t xml:space="preserve">TOP </w:t>
      </w:r>
      <w:r w:rsidR="008956D4">
        <w:t xml:space="preserve">2: Festlegung der </w:t>
      </w:r>
      <w:proofErr w:type="spellStart"/>
      <w:r w:rsidR="008956D4">
        <w:t>Git</w:t>
      </w:r>
      <w:proofErr w:type="spellEnd"/>
      <w:r w:rsidR="008956D4">
        <w:t xml:space="preserve">-Konventionen und Bestimmung der </w:t>
      </w:r>
      <w:proofErr w:type="spellStart"/>
      <w:r w:rsidR="008956D4">
        <w:t>Branching</w:t>
      </w:r>
      <w:proofErr w:type="spellEnd"/>
      <w:r w:rsidR="008956D4">
        <w:t>-Regeln</w:t>
      </w:r>
    </w:p>
    <w:p w14:paraId="51868BC2" w14:textId="71E11531" w:rsidR="002D7171" w:rsidRDefault="00C114C3" w:rsidP="002D7171">
      <w:r>
        <w:t xml:space="preserve">TOP </w:t>
      </w:r>
      <w:r w:rsidR="008956D4">
        <w:t>3</w:t>
      </w:r>
      <w:r w:rsidR="002D7171">
        <w:t>:</w:t>
      </w:r>
      <w:r w:rsidR="00A53A99">
        <w:t xml:space="preserve"> Vorstellung des </w:t>
      </w:r>
      <w:r w:rsidR="00947B45">
        <w:t xml:space="preserve">Protokollablaufs </w:t>
      </w:r>
      <w:r w:rsidR="00A53A99">
        <w:t>und der Übungsszenarien</w:t>
      </w:r>
    </w:p>
    <w:p w14:paraId="31AC63C0" w14:textId="35E9C210" w:rsidR="002D7171" w:rsidRDefault="00C114C3" w:rsidP="002D7171">
      <w:r>
        <w:t xml:space="preserve">TOP </w:t>
      </w:r>
      <w:r w:rsidR="008956D4">
        <w:t>4</w:t>
      </w:r>
      <w:r w:rsidR="002D7171">
        <w:t>:</w:t>
      </w:r>
      <w:r w:rsidR="00B9452C">
        <w:t xml:space="preserve"> Vorstellung der Use-Case-Übersicht und der Kurzbeschreibung der Use-Cases</w:t>
      </w:r>
    </w:p>
    <w:p w14:paraId="239B4B39" w14:textId="575789A9" w:rsidR="00D16D08" w:rsidRDefault="00C114C3" w:rsidP="002D7171">
      <w:r>
        <w:t xml:space="preserve">TOP </w:t>
      </w:r>
      <w:r w:rsidR="008956D4">
        <w:t>5</w:t>
      </w:r>
      <w:r w:rsidR="00D16D08">
        <w:t>: Vorstellung des konzeptionellen Datenmodells</w:t>
      </w:r>
    </w:p>
    <w:p w14:paraId="69D5FCA4" w14:textId="1075B776" w:rsidR="001F06AB" w:rsidRDefault="00C114C3" w:rsidP="002D7171">
      <w:r>
        <w:t xml:space="preserve">TOP </w:t>
      </w:r>
      <w:r w:rsidR="00777F54">
        <w:t>6</w:t>
      </w:r>
      <w:r w:rsidR="001F06AB">
        <w:t>: Gemeinsame Ausarbeitung der Übungsszenarien</w:t>
      </w:r>
    </w:p>
    <w:p w14:paraId="52C236BB" w14:textId="53B33C19" w:rsidR="00777F54" w:rsidRDefault="00C114C3" w:rsidP="00777F54">
      <w:r>
        <w:t xml:space="preserve">TOP </w:t>
      </w:r>
      <w:r w:rsidR="00777F54">
        <w:t>7: Bestimmung des weiteren Vorgehens</w:t>
      </w:r>
    </w:p>
    <w:p w14:paraId="1ECDA867" w14:textId="77777777" w:rsidR="00777F54" w:rsidRDefault="00777F54" w:rsidP="002D7171"/>
    <w:p w14:paraId="3D7B8129" w14:textId="77777777" w:rsidR="00AF4108" w:rsidRDefault="00AF4108" w:rsidP="002D7171"/>
    <w:p w14:paraId="4616D584" w14:textId="77777777" w:rsidR="00AF4108" w:rsidRDefault="00AF4108" w:rsidP="00AF4108">
      <w:pPr>
        <w:pStyle w:val="berschrift2"/>
      </w:pPr>
      <w:r>
        <w:lastRenderedPageBreak/>
        <w:t>3. Verlauf</w:t>
      </w:r>
    </w:p>
    <w:p w14:paraId="7509F7B3" w14:textId="77777777" w:rsidR="005539B2" w:rsidRDefault="005539B2" w:rsidP="005539B2"/>
    <w:tbl>
      <w:tblPr>
        <w:tblW w:w="10490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806"/>
        <w:gridCol w:w="4153"/>
        <w:gridCol w:w="4531"/>
      </w:tblGrid>
      <w:tr w:rsidR="00A53A99" w:rsidRPr="004C5023" w14:paraId="0310949A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1A708A90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6A806597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5AC6434C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Erledigung</w:t>
            </w:r>
          </w:p>
        </w:tc>
      </w:tr>
      <w:tr w:rsidR="00A53A99" w14:paraId="6D2BEC9E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2E219131" w14:textId="77777777" w:rsidR="005539B2" w:rsidRDefault="005539B2" w:rsidP="005539B2"/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58CBD5F3" w14:textId="77777777" w:rsidR="005539B2" w:rsidRDefault="005539B2" w:rsidP="005539B2"/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1EDBB142" w14:textId="77777777" w:rsidR="005539B2" w:rsidRDefault="005539B2" w:rsidP="005539B2"/>
        </w:tc>
      </w:tr>
      <w:tr w:rsidR="00472456" w14:paraId="0ECB31C1" w14:textId="77777777" w:rsidTr="00472456">
        <w:tc>
          <w:tcPr>
            <w:tcW w:w="1806" w:type="dxa"/>
            <w:shd w:val="clear" w:color="auto" w:fill="auto"/>
          </w:tcPr>
          <w:p w14:paraId="0C55227E" w14:textId="3C2140A0" w:rsidR="00472456" w:rsidRDefault="00472456" w:rsidP="005539B2">
            <w:r>
              <w:t>TOP 1</w:t>
            </w:r>
          </w:p>
        </w:tc>
        <w:tc>
          <w:tcPr>
            <w:tcW w:w="4153" w:type="dxa"/>
            <w:shd w:val="clear" w:color="auto" w:fill="auto"/>
          </w:tcPr>
          <w:p w14:paraId="3918F23F" w14:textId="77777777" w:rsidR="00472456" w:rsidRDefault="00472456" w:rsidP="005539B2"/>
        </w:tc>
        <w:tc>
          <w:tcPr>
            <w:tcW w:w="4531" w:type="dxa"/>
            <w:shd w:val="clear" w:color="auto" w:fill="auto"/>
          </w:tcPr>
          <w:p w14:paraId="0D1236C1" w14:textId="77777777" w:rsidR="00472456" w:rsidRDefault="00472456" w:rsidP="005539B2"/>
        </w:tc>
      </w:tr>
      <w:tr w:rsidR="00472456" w14:paraId="1D8C515E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1F1838F1" w14:textId="40BDE45E" w:rsidR="00472456" w:rsidRDefault="00472456" w:rsidP="005539B2">
            <w:r>
              <w:t>Leopold Bialek</w:t>
            </w: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7F4D25A7" w14:textId="34EF2D6E" w:rsidR="00472456" w:rsidRDefault="00472456" w:rsidP="005539B2">
            <w:r>
              <w:t>Vorschlag: Erklärt sich bereit dazu das Besprechungsprotokoll für das heutige Team-Meeting zu führen.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4DAA6909" w14:textId="34B90105" w:rsidR="00472456" w:rsidRDefault="00472456" w:rsidP="005539B2">
            <w:r>
              <w:t>Vorschlag vom Team angenommen.</w:t>
            </w:r>
          </w:p>
        </w:tc>
      </w:tr>
      <w:tr w:rsidR="00472456" w14:paraId="6787D101" w14:textId="77777777" w:rsidTr="00472456">
        <w:tc>
          <w:tcPr>
            <w:tcW w:w="1806" w:type="dxa"/>
            <w:shd w:val="clear" w:color="auto" w:fill="auto"/>
          </w:tcPr>
          <w:p w14:paraId="7BAA68B1" w14:textId="77777777" w:rsidR="00472456" w:rsidRDefault="00472456" w:rsidP="005539B2"/>
        </w:tc>
        <w:tc>
          <w:tcPr>
            <w:tcW w:w="4153" w:type="dxa"/>
            <w:shd w:val="clear" w:color="auto" w:fill="auto"/>
          </w:tcPr>
          <w:p w14:paraId="537F44D6" w14:textId="77777777" w:rsidR="00472456" w:rsidRDefault="00472456" w:rsidP="005539B2"/>
        </w:tc>
        <w:tc>
          <w:tcPr>
            <w:tcW w:w="4531" w:type="dxa"/>
            <w:shd w:val="clear" w:color="auto" w:fill="auto"/>
          </w:tcPr>
          <w:p w14:paraId="5480AD5E" w14:textId="77777777" w:rsidR="00472456" w:rsidRDefault="00472456" w:rsidP="005539B2"/>
        </w:tc>
      </w:tr>
      <w:tr w:rsidR="00472456" w14:paraId="6F7119F1" w14:textId="77777777" w:rsidTr="00472456">
        <w:tc>
          <w:tcPr>
            <w:tcW w:w="1806" w:type="dxa"/>
            <w:shd w:val="clear" w:color="auto" w:fill="auto"/>
          </w:tcPr>
          <w:p w14:paraId="09246BAD" w14:textId="77777777" w:rsidR="00472456" w:rsidRDefault="00472456" w:rsidP="005539B2"/>
        </w:tc>
        <w:tc>
          <w:tcPr>
            <w:tcW w:w="4153" w:type="dxa"/>
            <w:shd w:val="clear" w:color="auto" w:fill="auto"/>
          </w:tcPr>
          <w:p w14:paraId="55439294" w14:textId="77777777" w:rsidR="00472456" w:rsidRDefault="00472456" w:rsidP="005539B2"/>
        </w:tc>
        <w:tc>
          <w:tcPr>
            <w:tcW w:w="4531" w:type="dxa"/>
            <w:shd w:val="clear" w:color="auto" w:fill="auto"/>
          </w:tcPr>
          <w:p w14:paraId="1C5B2397" w14:textId="77777777" w:rsidR="00472456" w:rsidRDefault="00472456" w:rsidP="005539B2"/>
        </w:tc>
      </w:tr>
      <w:tr w:rsidR="00281190" w14:paraId="1BDA76B8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43B0808C" w14:textId="06FBF113" w:rsidR="00281190" w:rsidRDefault="00281190" w:rsidP="005539B2">
            <w:r>
              <w:t xml:space="preserve">TOP </w:t>
            </w:r>
            <w:r w:rsidR="00472456">
              <w:t>2</w:t>
            </w:r>
            <w:r>
              <w:t xml:space="preserve"> 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65405CB7" w14:textId="77777777" w:rsidR="00281190" w:rsidRDefault="00281190" w:rsidP="005539B2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7131BADC" w14:textId="77777777" w:rsidR="00281190" w:rsidRDefault="00281190" w:rsidP="005539B2"/>
        </w:tc>
      </w:tr>
      <w:tr w:rsidR="00A53A99" w14:paraId="3C727167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1F7BA61D" w14:textId="71595979" w:rsidR="00110851" w:rsidRDefault="002533E6" w:rsidP="00F627F3">
            <w:r>
              <w:t>Jonas Hammer</w:t>
            </w: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65A057D6" w14:textId="10076807" w:rsidR="00110851" w:rsidRDefault="00281190" w:rsidP="00F627F3">
            <w:r>
              <w:t xml:space="preserve">Vorschlag: Festlegung gemeinsamer </w:t>
            </w:r>
            <w:proofErr w:type="spellStart"/>
            <w:r w:rsidR="00A53A99">
              <w:t>Git</w:t>
            </w:r>
            <w:proofErr w:type="spellEnd"/>
            <w:r w:rsidR="00A53A99">
              <w:t xml:space="preserve">-Konventionen und </w:t>
            </w:r>
            <w:proofErr w:type="spellStart"/>
            <w:r w:rsidR="00A53A99">
              <w:t>Branching</w:t>
            </w:r>
            <w:proofErr w:type="spellEnd"/>
            <w:r w:rsidR="00A53A99">
              <w:t>-Regeln.</w:t>
            </w:r>
            <w:r w:rsidR="00947B45">
              <w:t xml:space="preserve"> 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53569A83" w14:textId="0A9F3D8C" w:rsidR="00110851" w:rsidRDefault="00281190" w:rsidP="00F627F3">
            <w:r>
              <w:t>Vorschlag vom Team angenommen.</w:t>
            </w:r>
          </w:p>
        </w:tc>
      </w:tr>
      <w:tr w:rsidR="00281190" w14:paraId="5E365C8F" w14:textId="77777777" w:rsidTr="00EE137E">
        <w:tc>
          <w:tcPr>
            <w:tcW w:w="1806" w:type="dxa"/>
            <w:shd w:val="clear" w:color="auto" w:fill="auto"/>
          </w:tcPr>
          <w:p w14:paraId="50200605" w14:textId="7DE708B6" w:rsidR="00281190" w:rsidRDefault="00281190" w:rsidP="00F627F3">
            <w:r>
              <w:t>Gesamtes Team</w:t>
            </w:r>
          </w:p>
        </w:tc>
        <w:tc>
          <w:tcPr>
            <w:tcW w:w="4153" w:type="dxa"/>
            <w:shd w:val="clear" w:color="auto" w:fill="auto"/>
          </w:tcPr>
          <w:p w14:paraId="5C0566D1" w14:textId="77777777" w:rsidR="00281190" w:rsidRDefault="00281190" w:rsidP="00F627F3">
            <w:r>
              <w:t xml:space="preserve">Ausarbeitung gemeinsamer </w:t>
            </w:r>
            <w:proofErr w:type="spellStart"/>
            <w:r>
              <w:t>Git</w:t>
            </w:r>
            <w:proofErr w:type="spellEnd"/>
            <w:r>
              <w:t xml:space="preserve">-Konventionen und </w:t>
            </w:r>
            <w:proofErr w:type="spellStart"/>
            <w:r>
              <w:t>Branching</w:t>
            </w:r>
            <w:proofErr w:type="spellEnd"/>
            <w:r>
              <w:t>-Regeln.</w:t>
            </w:r>
          </w:p>
          <w:p w14:paraId="7793CF72" w14:textId="6069F5BE" w:rsidR="00472456" w:rsidRPr="00472456" w:rsidRDefault="00472456" w:rsidP="00472456">
            <w:pPr>
              <w:ind w:firstLine="708"/>
            </w:pPr>
          </w:p>
        </w:tc>
        <w:tc>
          <w:tcPr>
            <w:tcW w:w="4531" w:type="dxa"/>
            <w:shd w:val="clear" w:color="auto" w:fill="auto"/>
          </w:tcPr>
          <w:p w14:paraId="7C8A3C40" w14:textId="1EFF8327" w:rsidR="00281190" w:rsidRDefault="00281190" w:rsidP="00F627F3">
            <w:r>
              <w:t xml:space="preserve">Dokument mit den gemeinsamen </w:t>
            </w:r>
            <w:proofErr w:type="spellStart"/>
            <w:r>
              <w:t>Git</w:t>
            </w:r>
            <w:proofErr w:type="spellEnd"/>
            <w:r>
              <w:t xml:space="preserve">-Konventionen und </w:t>
            </w:r>
            <w:proofErr w:type="spellStart"/>
            <w:r>
              <w:t>Branching</w:t>
            </w:r>
            <w:proofErr w:type="spellEnd"/>
            <w:r>
              <w:t xml:space="preserve">-Regeln kann auf dem </w:t>
            </w:r>
            <w:proofErr w:type="spellStart"/>
            <w:r>
              <w:t>Git</w:t>
            </w:r>
            <w:proofErr w:type="spellEnd"/>
            <w:r>
              <w:t xml:space="preserve"> gefunden werden und ist dort für jeden einsehbar.</w:t>
            </w:r>
          </w:p>
        </w:tc>
      </w:tr>
      <w:tr w:rsidR="00472456" w14:paraId="0D3F2715" w14:textId="77777777" w:rsidTr="00EE137E">
        <w:tc>
          <w:tcPr>
            <w:tcW w:w="1806" w:type="dxa"/>
            <w:shd w:val="clear" w:color="auto" w:fill="auto"/>
          </w:tcPr>
          <w:p w14:paraId="1480897C" w14:textId="77777777" w:rsidR="00472456" w:rsidRDefault="00472456" w:rsidP="00F627F3"/>
        </w:tc>
        <w:tc>
          <w:tcPr>
            <w:tcW w:w="4153" w:type="dxa"/>
            <w:shd w:val="clear" w:color="auto" w:fill="auto"/>
          </w:tcPr>
          <w:p w14:paraId="222703EF" w14:textId="77777777" w:rsidR="00472456" w:rsidRDefault="00472456" w:rsidP="00F627F3"/>
        </w:tc>
        <w:tc>
          <w:tcPr>
            <w:tcW w:w="4531" w:type="dxa"/>
            <w:shd w:val="clear" w:color="auto" w:fill="auto"/>
          </w:tcPr>
          <w:p w14:paraId="4DCEAFE8" w14:textId="77777777" w:rsidR="00472456" w:rsidRDefault="00472456" w:rsidP="00F627F3"/>
        </w:tc>
      </w:tr>
      <w:tr w:rsidR="00281190" w14:paraId="2B1C38C2" w14:textId="77777777" w:rsidTr="00EE137E">
        <w:tc>
          <w:tcPr>
            <w:tcW w:w="1806" w:type="dxa"/>
            <w:shd w:val="clear" w:color="auto" w:fill="auto"/>
          </w:tcPr>
          <w:p w14:paraId="070D1C3F" w14:textId="77777777" w:rsidR="00281190" w:rsidRDefault="00281190" w:rsidP="00F627F3"/>
        </w:tc>
        <w:tc>
          <w:tcPr>
            <w:tcW w:w="4153" w:type="dxa"/>
            <w:shd w:val="clear" w:color="auto" w:fill="auto"/>
          </w:tcPr>
          <w:p w14:paraId="1D0158AF" w14:textId="77777777" w:rsidR="00281190" w:rsidRDefault="00281190" w:rsidP="00F627F3"/>
        </w:tc>
        <w:tc>
          <w:tcPr>
            <w:tcW w:w="4531" w:type="dxa"/>
            <w:shd w:val="clear" w:color="auto" w:fill="auto"/>
          </w:tcPr>
          <w:p w14:paraId="57B3E31A" w14:textId="77777777" w:rsidR="00281190" w:rsidRDefault="00281190" w:rsidP="00F627F3"/>
        </w:tc>
      </w:tr>
      <w:tr w:rsidR="00281190" w14:paraId="27C82199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4C958237" w14:textId="08918392" w:rsidR="00281190" w:rsidRDefault="00281190" w:rsidP="00F627F3">
            <w:r>
              <w:t xml:space="preserve">TOP </w:t>
            </w:r>
            <w:r w:rsidR="00472456">
              <w:t>3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1EB14648" w14:textId="77777777" w:rsidR="00281190" w:rsidRDefault="00281190" w:rsidP="00F627F3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11E20AE1" w14:textId="77777777" w:rsidR="00281190" w:rsidRDefault="00281190" w:rsidP="00F627F3"/>
        </w:tc>
      </w:tr>
      <w:tr w:rsidR="00A53A99" w14:paraId="11A94ACA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1633798A" w14:textId="5988E4B8" w:rsidR="00A53A99" w:rsidRDefault="00A53A99" w:rsidP="00F627F3">
            <w:r>
              <w:t>Alexander Denner</w:t>
            </w: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56A8941D" w14:textId="5F705F5C" w:rsidR="00947B45" w:rsidRDefault="00EE137E" w:rsidP="00F627F3">
            <w:r>
              <w:t>Vorstellung der erarbeiteten Übungsszenarien und des Protokollablaufs.</w:t>
            </w:r>
          </w:p>
          <w:p w14:paraId="4FCA5F3A" w14:textId="1C46F421" w:rsidR="00B9452C" w:rsidRDefault="00B9452C" w:rsidP="00F627F3"/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21B40179" w14:textId="75072A87" w:rsidR="00A53A99" w:rsidRDefault="00B9452C" w:rsidP="00F627F3">
            <w:r>
              <w:t>Das Team war mit den bisherigen Ergebnissen einverstanden.</w:t>
            </w:r>
            <w:r w:rsidR="0034493A">
              <w:t xml:space="preserve"> Zu klären: Fixe Definition des Protokolls</w:t>
            </w:r>
            <w:r w:rsidR="00EF4866">
              <w:t>, um Missverständnisse zu vermeiden</w:t>
            </w:r>
            <w:r w:rsidR="0034493A">
              <w:t xml:space="preserve"> (z.B. Änderungen bezüglich Schlüssellänge, fixe/flexible Schlüssellänge?)</w:t>
            </w:r>
          </w:p>
        </w:tc>
      </w:tr>
      <w:tr w:rsidR="00281190" w14:paraId="15404DD6" w14:textId="77777777" w:rsidTr="00EE137E">
        <w:tc>
          <w:tcPr>
            <w:tcW w:w="1806" w:type="dxa"/>
            <w:shd w:val="clear" w:color="auto" w:fill="auto"/>
          </w:tcPr>
          <w:p w14:paraId="24121BBC" w14:textId="6C394EF3" w:rsidR="00281190" w:rsidRDefault="00281190" w:rsidP="00F627F3">
            <w:r>
              <w:t>Daniel Hannes</w:t>
            </w:r>
          </w:p>
        </w:tc>
        <w:tc>
          <w:tcPr>
            <w:tcW w:w="4153" w:type="dxa"/>
            <w:shd w:val="clear" w:color="auto" w:fill="auto"/>
          </w:tcPr>
          <w:p w14:paraId="65BECD44" w14:textId="49F70B93" w:rsidR="00281190" w:rsidRDefault="00EE137E" w:rsidP="00F627F3">
            <w:r>
              <w:t>Vorschlag: Eindeutige Definition des Protokolls klären, um Missverständnisse zu vermeiden (z.B. fixe/flexible Schlüssellänge).</w:t>
            </w:r>
          </w:p>
        </w:tc>
        <w:tc>
          <w:tcPr>
            <w:tcW w:w="4531" w:type="dxa"/>
            <w:shd w:val="clear" w:color="auto" w:fill="auto"/>
          </w:tcPr>
          <w:p w14:paraId="63D59EF7" w14:textId="752A385F" w:rsidR="00281190" w:rsidRDefault="00EE137E" w:rsidP="00F627F3">
            <w:r>
              <w:t>Vorschlag vom Team angenommen. Die Frage wird notiert und bei der nächsten Fragestunde Professor Hoffmann angebracht.</w:t>
            </w:r>
          </w:p>
        </w:tc>
      </w:tr>
      <w:tr w:rsidR="00EE137E" w14:paraId="45CF4A2C" w14:textId="77777777" w:rsidTr="00EE137E">
        <w:tc>
          <w:tcPr>
            <w:tcW w:w="1806" w:type="dxa"/>
            <w:shd w:val="clear" w:color="auto" w:fill="auto"/>
          </w:tcPr>
          <w:p w14:paraId="711E071A" w14:textId="77777777" w:rsidR="00EE137E" w:rsidRDefault="00EE137E" w:rsidP="00F627F3"/>
        </w:tc>
        <w:tc>
          <w:tcPr>
            <w:tcW w:w="4153" w:type="dxa"/>
            <w:shd w:val="clear" w:color="auto" w:fill="auto"/>
          </w:tcPr>
          <w:p w14:paraId="28036FE6" w14:textId="77777777" w:rsidR="00EE137E" w:rsidRDefault="00EE137E" w:rsidP="00F627F3"/>
        </w:tc>
        <w:tc>
          <w:tcPr>
            <w:tcW w:w="4531" w:type="dxa"/>
            <w:shd w:val="clear" w:color="auto" w:fill="auto"/>
          </w:tcPr>
          <w:p w14:paraId="26E8A359" w14:textId="77777777" w:rsidR="00EE137E" w:rsidRDefault="00EE137E" w:rsidP="00F627F3"/>
        </w:tc>
      </w:tr>
      <w:tr w:rsidR="00472456" w14:paraId="332BEE20" w14:textId="77777777" w:rsidTr="00EE137E">
        <w:tc>
          <w:tcPr>
            <w:tcW w:w="1806" w:type="dxa"/>
            <w:shd w:val="clear" w:color="auto" w:fill="auto"/>
          </w:tcPr>
          <w:p w14:paraId="00DE26B7" w14:textId="77777777" w:rsidR="00472456" w:rsidRDefault="00472456" w:rsidP="00F627F3"/>
        </w:tc>
        <w:tc>
          <w:tcPr>
            <w:tcW w:w="4153" w:type="dxa"/>
            <w:shd w:val="clear" w:color="auto" w:fill="auto"/>
          </w:tcPr>
          <w:p w14:paraId="657FECFB" w14:textId="77777777" w:rsidR="00472456" w:rsidRDefault="00472456" w:rsidP="00F627F3"/>
        </w:tc>
        <w:tc>
          <w:tcPr>
            <w:tcW w:w="4531" w:type="dxa"/>
            <w:shd w:val="clear" w:color="auto" w:fill="auto"/>
          </w:tcPr>
          <w:p w14:paraId="77B3435B" w14:textId="77777777" w:rsidR="00472456" w:rsidRDefault="00472456" w:rsidP="00F627F3"/>
        </w:tc>
      </w:tr>
      <w:tr w:rsidR="00EE137E" w14:paraId="3E17CEC6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2784A9D2" w14:textId="7B78F619" w:rsidR="00EE137E" w:rsidRPr="00EE137E" w:rsidRDefault="00EE137E" w:rsidP="00F627F3">
            <w:pPr>
              <w:rPr>
                <w:lang w:val="en-GB"/>
              </w:rPr>
            </w:pPr>
            <w:r w:rsidRPr="00EE137E">
              <w:rPr>
                <w:lang w:val="en-GB"/>
              </w:rPr>
              <w:t xml:space="preserve">TOP </w:t>
            </w:r>
            <w:r w:rsidR="00472456">
              <w:rPr>
                <w:lang w:val="en-GB"/>
              </w:rPr>
              <w:t>4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2773A3F3" w14:textId="77777777" w:rsidR="00EE137E" w:rsidRDefault="00EE137E" w:rsidP="00F627F3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1A655FC5" w14:textId="77777777" w:rsidR="00EE137E" w:rsidRDefault="00EE137E" w:rsidP="00F627F3"/>
        </w:tc>
      </w:tr>
      <w:tr w:rsidR="00B9452C" w14:paraId="474C0806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5E087D25" w14:textId="77777777" w:rsidR="00B9452C" w:rsidRPr="00C114C3" w:rsidRDefault="00B9452C" w:rsidP="00F627F3">
            <w:pPr>
              <w:rPr>
                <w:lang w:val="en-GB"/>
              </w:rPr>
            </w:pPr>
            <w:r w:rsidRPr="00C114C3">
              <w:rPr>
                <w:lang w:val="en-GB"/>
              </w:rPr>
              <w:t>Leopold Bialek</w:t>
            </w:r>
          </w:p>
          <w:p w14:paraId="37F8931B" w14:textId="15C475CD" w:rsidR="00B9452C" w:rsidRPr="00C114C3" w:rsidRDefault="00B9452C" w:rsidP="00F627F3">
            <w:pPr>
              <w:rPr>
                <w:lang w:val="en-GB"/>
              </w:rPr>
            </w:pP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122316C3" w14:textId="0C0B32C5" w:rsidR="00EE137E" w:rsidRDefault="00EE137E" w:rsidP="00EE137E">
            <w:r>
              <w:t>Vorstellung der erarbeiteten Use-Case-Übersicht.</w:t>
            </w:r>
          </w:p>
          <w:p w14:paraId="278AC7E3" w14:textId="77777777" w:rsidR="00EE137E" w:rsidRDefault="00EE137E" w:rsidP="00F627F3"/>
          <w:p w14:paraId="563052F1" w14:textId="12D0C367" w:rsidR="00D16D08" w:rsidRDefault="00D16D08" w:rsidP="00F627F3"/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16EAC31E" w14:textId="07DAAEA6" w:rsidR="00B9452C" w:rsidRDefault="00EE137E" w:rsidP="00F627F3">
            <w:r>
              <w:t>Das Team war mit den bisherigen Ergebnissen einverstanden.</w:t>
            </w:r>
          </w:p>
        </w:tc>
      </w:tr>
      <w:tr w:rsidR="00EE137E" w14:paraId="4BF6A8DE" w14:textId="77777777" w:rsidTr="00EE137E">
        <w:tc>
          <w:tcPr>
            <w:tcW w:w="1806" w:type="dxa"/>
            <w:shd w:val="clear" w:color="auto" w:fill="auto"/>
          </w:tcPr>
          <w:p w14:paraId="3F1AED13" w14:textId="77777777" w:rsidR="00EE137E" w:rsidRPr="00C114C3" w:rsidRDefault="00EE137E" w:rsidP="00EE137E">
            <w:pPr>
              <w:rPr>
                <w:lang w:val="en-GB"/>
              </w:rPr>
            </w:pPr>
            <w:r w:rsidRPr="00C114C3">
              <w:rPr>
                <w:lang w:val="en-GB"/>
              </w:rPr>
              <w:t xml:space="preserve">Simon </w:t>
            </w:r>
          </w:p>
          <w:p w14:paraId="6DD4B76C" w14:textId="0705D629" w:rsidR="00EE137E" w:rsidRPr="00EE137E" w:rsidRDefault="00EE137E" w:rsidP="00EE137E">
            <w:pPr>
              <w:rPr>
                <w:lang w:val="en-GB"/>
              </w:rPr>
            </w:pPr>
            <w:r w:rsidRPr="00C114C3">
              <w:rPr>
                <w:lang w:val="en-GB"/>
              </w:rPr>
              <w:t>Schisslbauer</w:t>
            </w:r>
          </w:p>
        </w:tc>
        <w:tc>
          <w:tcPr>
            <w:tcW w:w="4153" w:type="dxa"/>
            <w:shd w:val="clear" w:color="auto" w:fill="auto"/>
          </w:tcPr>
          <w:p w14:paraId="148DA8F1" w14:textId="69A5DB97" w:rsidR="00EE137E" w:rsidRDefault="00EE137E" w:rsidP="00F627F3">
            <w:r>
              <w:t>Vorstellung der erarbeiteten Kurzbeschreibung der Use-Cases.</w:t>
            </w:r>
          </w:p>
        </w:tc>
        <w:tc>
          <w:tcPr>
            <w:tcW w:w="4531" w:type="dxa"/>
            <w:shd w:val="clear" w:color="auto" w:fill="auto"/>
          </w:tcPr>
          <w:p w14:paraId="1996DF06" w14:textId="6B6AC223" w:rsidR="00EE137E" w:rsidRDefault="00EE137E" w:rsidP="00F627F3">
            <w:r>
              <w:t>Das Team war mit den bisherigen Ergebnissen einverstanden.</w:t>
            </w:r>
          </w:p>
        </w:tc>
      </w:tr>
      <w:tr w:rsidR="00EE137E" w14:paraId="28597B07" w14:textId="77777777" w:rsidTr="00EE137E">
        <w:tc>
          <w:tcPr>
            <w:tcW w:w="1806" w:type="dxa"/>
            <w:shd w:val="clear" w:color="auto" w:fill="auto"/>
          </w:tcPr>
          <w:p w14:paraId="029F9337" w14:textId="77777777" w:rsidR="00EE137E" w:rsidRPr="009462DE" w:rsidRDefault="00EE137E" w:rsidP="00EE137E"/>
        </w:tc>
        <w:tc>
          <w:tcPr>
            <w:tcW w:w="4153" w:type="dxa"/>
            <w:shd w:val="clear" w:color="auto" w:fill="auto"/>
          </w:tcPr>
          <w:p w14:paraId="3EDF6498" w14:textId="77777777" w:rsidR="00EE137E" w:rsidRDefault="00EE137E" w:rsidP="00F627F3"/>
        </w:tc>
        <w:tc>
          <w:tcPr>
            <w:tcW w:w="4531" w:type="dxa"/>
            <w:shd w:val="clear" w:color="auto" w:fill="auto"/>
          </w:tcPr>
          <w:p w14:paraId="1B22FD3B" w14:textId="77777777" w:rsidR="00EE137E" w:rsidRDefault="00EE137E" w:rsidP="00F627F3"/>
        </w:tc>
      </w:tr>
      <w:tr w:rsidR="00472456" w14:paraId="52FC884B" w14:textId="77777777" w:rsidTr="00EE137E">
        <w:tc>
          <w:tcPr>
            <w:tcW w:w="1806" w:type="dxa"/>
            <w:shd w:val="clear" w:color="auto" w:fill="auto"/>
          </w:tcPr>
          <w:p w14:paraId="1C509AD3" w14:textId="77777777" w:rsidR="00472456" w:rsidRPr="009462DE" w:rsidRDefault="00472456" w:rsidP="00EE137E"/>
        </w:tc>
        <w:tc>
          <w:tcPr>
            <w:tcW w:w="4153" w:type="dxa"/>
            <w:shd w:val="clear" w:color="auto" w:fill="auto"/>
          </w:tcPr>
          <w:p w14:paraId="5B5059B5" w14:textId="77777777" w:rsidR="00472456" w:rsidRDefault="00472456" w:rsidP="00F627F3"/>
        </w:tc>
        <w:tc>
          <w:tcPr>
            <w:tcW w:w="4531" w:type="dxa"/>
            <w:shd w:val="clear" w:color="auto" w:fill="auto"/>
          </w:tcPr>
          <w:p w14:paraId="348E526A" w14:textId="77777777" w:rsidR="00472456" w:rsidRDefault="00472456" w:rsidP="00F627F3"/>
        </w:tc>
      </w:tr>
      <w:tr w:rsidR="00EE137E" w14:paraId="22CDBEA6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4E4E9AFA" w14:textId="35CAEF18" w:rsidR="00EE137E" w:rsidRPr="00C114C3" w:rsidRDefault="00EE137E" w:rsidP="00EE137E">
            <w:pPr>
              <w:rPr>
                <w:lang w:val="en-GB"/>
              </w:rPr>
            </w:pPr>
            <w:r w:rsidRPr="00EE137E">
              <w:rPr>
                <w:lang w:val="en-GB"/>
              </w:rPr>
              <w:t xml:space="preserve">TOP </w:t>
            </w:r>
            <w:r w:rsidR="00472456">
              <w:rPr>
                <w:lang w:val="en-GB"/>
              </w:rPr>
              <w:t>5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389C4AD4" w14:textId="77777777" w:rsidR="00EE137E" w:rsidRDefault="00EE137E" w:rsidP="00F627F3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5EEF70F8" w14:textId="77777777" w:rsidR="00EE137E" w:rsidRDefault="00EE137E" w:rsidP="00F627F3"/>
        </w:tc>
      </w:tr>
      <w:tr w:rsidR="00D16D08" w14:paraId="344D4132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1C07D644" w14:textId="77777777" w:rsidR="00D16D08" w:rsidRPr="00C114C3" w:rsidRDefault="00D16D08" w:rsidP="00F627F3">
            <w:pPr>
              <w:rPr>
                <w:lang w:val="en-GB"/>
              </w:rPr>
            </w:pPr>
            <w:r w:rsidRPr="00C114C3">
              <w:rPr>
                <w:lang w:val="en-GB"/>
              </w:rPr>
              <w:t>Elias Lay</w:t>
            </w:r>
          </w:p>
          <w:p w14:paraId="135CBE06" w14:textId="6737B4E7" w:rsidR="00D16D08" w:rsidRPr="00C114C3" w:rsidRDefault="00D16D08" w:rsidP="00F627F3">
            <w:pPr>
              <w:rPr>
                <w:lang w:val="en-GB"/>
              </w:rPr>
            </w:pP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67F2AC64" w14:textId="17A5CD15" w:rsidR="00D16D08" w:rsidRDefault="00EE137E" w:rsidP="00F627F3">
            <w:r>
              <w:t>Vorstellung der erarbeiteten konzeptionellen Datenmodells.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63CC6BB7" w14:textId="79A02024" w:rsidR="00EF4866" w:rsidRDefault="00EF4866" w:rsidP="00F627F3"/>
        </w:tc>
      </w:tr>
      <w:tr w:rsidR="00EE137E" w14:paraId="2646AE23" w14:textId="77777777" w:rsidTr="00EE137E">
        <w:tc>
          <w:tcPr>
            <w:tcW w:w="1806" w:type="dxa"/>
            <w:shd w:val="clear" w:color="auto" w:fill="auto"/>
          </w:tcPr>
          <w:p w14:paraId="5F23E366" w14:textId="77777777" w:rsidR="00EE137E" w:rsidRPr="00C114C3" w:rsidRDefault="00EE137E" w:rsidP="00EE137E">
            <w:pPr>
              <w:rPr>
                <w:lang w:val="en-GB"/>
              </w:rPr>
            </w:pPr>
            <w:r w:rsidRPr="00C114C3">
              <w:rPr>
                <w:lang w:val="en-GB"/>
              </w:rPr>
              <w:t>Dominik</w:t>
            </w:r>
          </w:p>
          <w:p w14:paraId="7C35F2D2" w14:textId="7ED7A5F4" w:rsidR="00EE137E" w:rsidRPr="00C114C3" w:rsidRDefault="00EE137E" w:rsidP="00EE137E">
            <w:pPr>
              <w:rPr>
                <w:lang w:val="en-GB"/>
              </w:rPr>
            </w:pPr>
            <w:r w:rsidRPr="00C114C3">
              <w:rPr>
                <w:lang w:val="en-GB"/>
              </w:rPr>
              <w:t>Greiner</w:t>
            </w:r>
          </w:p>
        </w:tc>
        <w:tc>
          <w:tcPr>
            <w:tcW w:w="4153" w:type="dxa"/>
            <w:shd w:val="clear" w:color="auto" w:fill="auto"/>
          </w:tcPr>
          <w:p w14:paraId="3CB1505C" w14:textId="1E8CAAEC" w:rsidR="00EE137E" w:rsidRDefault="00EE137E" w:rsidP="00EE137E">
            <w:r>
              <w:t>Vorstellung der erarbeiteten konzeptionellen Datenmodells.</w:t>
            </w:r>
          </w:p>
        </w:tc>
        <w:tc>
          <w:tcPr>
            <w:tcW w:w="4531" w:type="dxa"/>
            <w:shd w:val="clear" w:color="auto" w:fill="auto"/>
          </w:tcPr>
          <w:p w14:paraId="2AD3C20B" w14:textId="77777777" w:rsidR="00EE137E" w:rsidRDefault="00EE137E" w:rsidP="00EE137E">
            <w:r>
              <w:t xml:space="preserve">Das Team hat über die Tiefe des konzeptionellen Datenmodells diskutiert. Einige Teammitglieder sind der Meinung, dass das aktuelle Modell zu nah an der </w:t>
            </w:r>
            <w:r>
              <w:lastRenderedPageBreak/>
              <w:t>Implementierung ist und schon den Aufbau und Teile der Implementierung festlegt.</w:t>
            </w:r>
          </w:p>
          <w:p w14:paraId="7964ACD0" w14:textId="5E4F5198" w:rsidR="00EE137E" w:rsidRDefault="00EE137E" w:rsidP="00EE137E">
            <w:r>
              <w:t>Eine Frage, die sich ergeben hat, ist, ob der Benutzer Teil des konzeptionellen Datenmodells sein soll. Diese wird notiert und bei der nächsten Fragestunde Professor Hoffmann angebracht.</w:t>
            </w:r>
          </w:p>
        </w:tc>
      </w:tr>
      <w:tr w:rsidR="00EE137E" w14:paraId="17D37E10" w14:textId="77777777" w:rsidTr="00EE137E">
        <w:tc>
          <w:tcPr>
            <w:tcW w:w="1806" w:type="dxa"/>
            <w:shd w:val="clear" w:color="auto" w:fill="auto"/>
          </w:tcPr>
          <w:p w14:paraId="0D753FC8" w14:textId="081D29BA" w:rsidR="00EE137E" w:rsidRDefault="00EE137E" w:rsidP="00EE137E">
            <w:r>
              <w:lastRenderedPageBreak/>
              <w:t>Gesamtes Team</w:t>
            </w:r>
          </w:p>
        </w:tc>
        <w:tc>
          <w:tcPr>
            <w:tcW w:w="4153" w:type="dxa"/>
            <w:shd w:val="clear" w:color="auto" w:fill="auto"/>
          </w:tcPr>
          <w:p w14:paraId="661C9A72" w14:textId="5FE74483" w:rsidR="00EE137E" w:rsidRDefault="00EE137E" w:rsidP="00EE137E">
            <w:r>
              <w:t>Diskussion über einen anderen Entwurf des konzeptionellen Datenmodells.</w:t>
            </w:r>
          </w:p>
        </w:tc>
        <w:tc>
          <w:tcPr>
            <w:tcW w:w="4531" w:type="dxa"/>
            <w:shd w:val="clear" w:color="auto" w:fill="auto"/>
          </w:tcPr>
          <w:p w14:paraId="725DE97E" w14:textId="43E9137F" w:rsidR="00EE137E" w:rsidRDefault="00EE137E" w:rsidP="00EE137E">
            <w:r>
              <w:t>Das Team konnte sich noch nicht auf einen konkreten Entwurf für das konzeptionelle Datenmodell einigen.</w:t>
            </w:r>
          </w:p>
        </w:tc>
      </w:tr>
      <w:tr w:rsidR="00EE137E" w14:paraId="66CFF9E3" w14:textId="77777777" w:rsidTr="00EE137E">
        <w:tc>
          <w:tcPr>
            <w:tcW w:w="1806" w:type="dxa"/>
            <w:shd w:val="clear" w:color="auto" w:fill="auto"/>
          </w:tcPr>
          <w:p w14:paraId="2797E5E2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095AE02D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7E56E65A" w14:textId="77777777" w:rsidR="00EE137E" w:rsidRDefault="00EE137E" w:rsidP="00EE137E"/>
        </w:tc>
      </w:tr>
      <w:tr w:rsidR="00472456" w14:paraId="117D8379" w14:textId="77777777" w:rsidTr="00EE137E">
        <w:tc>
          <w:tcPr>
            <w:tcW w:w="1806" w:type="dxa"/>
            <w:shd w:val="clear" w:color="auto" w:fill="auto"/>
          </w:tcPr>
          <w:p w14:paraId="7681ABF3" w14:textId="77777777" w:rsidR="00472456" w:rsidRDefault="00472456" w:rsidP="00EE137E"/>
        </w:tc>
        <w:tc>
          <w:tcPr>
            <w:tcW w:w="4153" w:type="dxa"/>
            <w:shd w:val="clear" w:color="auto" w:fill="auto"/>
          </w:tcPr>
          <w:p w14:paraId="67AE7D0A" w14:textId="77777777" w:rsidR="00472456" w:rsidRDefault="00472456" w:rsidP="00EE137E"/>
        </w:tc>
        <w:tc>
          <w:tcPr>
            <w:tcW w:w="4531" w:type="dxa"/>
            <w:shd w:val="clear" w:color="auto" w:fill="auto"/>
          </w:tcPr>
          <w:p w14:paraId="2BFFDAE6" w14:textId="77777777" w:rsidR="00472456" w:rsidRDefault="00472456" w:rsidP="00EE137E"/>
        </w:tc>
      </w:tr>
      <w:tr w:rsidR="00EE137E" w14:paraId="55B9E122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4E08FAD4" w14:textId="3DBF93ED" w:rsidR="00EE137E" w:rsidRDefault="00EE137E" w:rsidP="00EE137E">
            <w:r>
              <w:t xml:space="preserve">TOP </w:t>
            </w:r>
            <w:r w:rsidR="00472456">
              <w:t>6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498B6FF5" w14:textId="77777777" w:rsidR="00EE137E" w:rsidRDefault="00EE137E" w:rsidP="00EE137E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0552D4C9" w14:textId="77777777" w:rsidR="00EE137E" w:rsidRDefault="00EE137E" w:rsidP="00EE137E"/>
        </w:tc>
      </w:tr>
      <w:tr w:rsidR="00EE137E" w14:paraId="43B0C5C9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53B26895" w14:textId="595C00EE" w:rsidR="00EE137E" w:rsidRDefault="00EE137E" w:rsidP="00EE137E">
            <w:r>
              <w:t>Leopold Bialek</w:t>
            </w: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7E630447" w14:textId="75ED5BD0" w:rsidR="00EE137E" w:rsidRPr="00F27238" w:rsidRDefault="00EE137E" w:rsidP="00EE137E">
            <w:r>
              <w:t>Vorschlag: Use-Cases vor den Übungsszenarien ausarbeiten, da diese aus dem gegebenen Anforderungsdokument hervorgehen und die Übungsszenarien sich danach richten.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37A80411" w14:textId="569CBF45" w:rsidR="00EE137E" w:rsidRDefault="00EE137E" w:rsidP="00EE137E">
            <w:r>
              <w:t xml:space="preserve">Gegenvorschlag von Daniel Hannes. </w:t>
            </w:r>
          </w:p>
        </w:tc>
      </w:tr>
      <w:tr w:rsidR="00EE137E" w14:paraId="46EDF60E" w14:textId="77777777" w:rsidTr="00EE137E">
        <w:tc>
          <w:tcPr>
            <w:tcW w:w="1806" w:type="dxa"/>
            <w:shd w:val="clear" w:color="auto" w:fill="auto"/>
          </w:tcPr>
          <w:p w14:paraId="1B9449BD" w14:textId="2B8D8A01" w:rsidR="00EE137E" w:rsidRDefault="00EE137E" w:rsidP="00EE137E">
            <w:r>
              <w:t>Daniel Hannes</w:t>
            </w:r>
          </w:p>
        </w:tc>
        <w:tc>
          <w:tcPr>
            <w:tcW w:w="4153" w:type="dxa"/>
            <w:shd w:val="clear" w:color="auto" w:fill="auto"/>
          </w:tcPr>
          <w:p w14:paraId="22DDA404" w14:textId="7372632F" w:rsidR="00EE137E" w:rsidRDefault="00EE137E" w:rsidP="00EE137E">
            <w:r>
              <w:t>Gegenvorschlag: Zuerst Use-Case für Bearbeitung der Übungsszenarien zusammen ausarbeiten.</w:t>
            </w:r>
          </w:p>
        </w:tc>
        <w:tc>
          <w:tcPr>
            <w:tcW w:w="4531" w:type="dxa"/>
            <w:shd w:val="clear" w:color="auto" w:fill="auto"/>
          </w:tcPr>
          <w:p w14:paraId="2BE9E474" w14:textId="18289709" w:rsidR="00EE137E" w:rsidRDefault="00EE137E" w:rsidP="00EE137E">
            <w:r>
              <w:t>Vorschlag vom Team angenommen.</w:t>
            </w:r>
          </w:p>
        </w:tc>
      </w:tr>
      <w:tr w:rsidR="00EE137E" w14:paraId="2421D7CA" w14:textId="77777777" w:rsidTr="00EE137E">
        <w:tc>
          <w:tcPr>
            <w:tcW w:w="1806" w:type="dxa"/>
            <w:shd w:val="clear" w:color="auto" w:fill="auto"/>
          </w:tcPr>
          <w:p w14:paraId="7D2C0E6D" w14:textId="11157FB1" w:rsidR="00EE137E" w:rsidRDefault="00EE137E" w:rsidP="00EE137E"/>
        </w:tc>
        <w:tc>
          <w:tcPr>
            <w:tcW w:w="4153" w:type="dxa"/>
            <w:shd w:val="clear" w:color="auto" w:fill="auto"/>
          </w:tcPr>
          <w:p w14:paraId="1E326E93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0FC8C45D" w14:textId="77777777" w:rsidR="00EE137E" w:rsidRDefault="00EE137E" w:rsidP="00EE137E"/>
        </w:tc>
      </w:tr>
      <w:tr w:rsidR="00472456" w14:paraId="2F57CCC4" w14:textId="77777777" w:rsidTr="00EE137E">
        <w:tc>
          <w:tcPr>
            <w:tcW w:w="1806" w:type="dxa"/>
            <w:shd w:val="clear" w:color="auto" w:fill="auto"/>
          </w:tcPr>
          <w:p w14:paraId="056B0E87" w14:textId="77777777" w:rsidR="00472456" w:rsidRDefault="00472456" w:rsidP="00EE137E"/>
        </w:tc>
        <w:tc>
          <w:tcPr>
            <w:tcW w:w="4153" w:type="dxa"/>
            <w:shd w:val="clear" w:color="auto" w:fill="auto"/>
          </w:tcPr>
          <w:p w14:paraId="77190869" w14:textId="77777777" w:rsidR="00472456" w:rsidRDefault="00472456" w:rsidP="00EE137E"/>
        </w:tc>
        <w:tc>
          <w:tcPr>
            <w:tcW w:w="4531" w:type="dxa"/>
            <w:shd w:val="clear" w:color="auto" w:fill="auto"/>
          </w:tcPr>
          <w:p w14:paraId="1664AD44" w14:textId="77777777" w:rsidR="00472456" w:rsidRDefault="00472456" w:rsidP="00EE137E"/>
        </w:tc>
      </w:tr>
      <w:tr w:rsidR="00EE137E" w14:paraId="487AB3DC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1315E8C7" w14:textId="4350C80A" w:rsidR="00EE137E" w:rsidRDefault="00EE137E" w:rsidP="00EE137E">
            <w:r>
              <w:t xml:space="preserve">TOP </w:t>
            </w:r>
            <w:r w:rsidR="00472456">
              <w:t>7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4A8FE8F8" w14:textId="77777777" w:rsidR="00EE137E" w:rsidRDefault="00EE137E" w:rsidP="00EE137E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0DE9414C" w14:textId="77777777" w:rsidR="00EE137E" w:rsidRDefault="00EE137E" w:rsidP="00EE137E"/>
        </w:tc>
      </w:tr>
      <w:tr w:rsidR="00EE137E" w14:paraId="304DA248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6FA0800A" w14:textId="4E09BEAC" w:rsidR="00EE137E" w:rsidRDefault="00EE137E" w:rsidP="00EE137E">
            <w:r>
              <w:t>Gesamtes Team</w:t>
            </w: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7B5CFF88" w14:textId="12392FE2" w:rsidR="00EE137E" w:rsidRDefault="00EE137E" w:rsidP="00EE137E">
            <w:r>
              <w:t>Ausarbeitung des Use-Cases „Bearbeitung eines Übungsszenarios“.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39C40702" w14:textId="6246023F" w:rsidR="00EE137E" w:rsidRDefault="00EE137E" w:rsidP="00EE137E">
            <w:r>
              <w:t>Use-Case „Bearbeitung eines Übungsszenarios“ ausformuliert.</w:t>
            </w:r>
          </w:p>
        </w:tc>
      </w:tr>
      <w:tr w:rsidR="00EE137E" w14:paraId="36624B60" w14:textId="77777777" w:rsidTr="00EE137E">
        <w:tc>
          <w:tcPr>
            <w:tcW w:w="1806" w:type="dxa"/>
            <w:shd w:val="clear" w:color="auto" w:fill="auto"/>
          </w:tcPr>
          <w:p w14:paraId="44B20D68" w14:textId="088E3FCA" w:rsidR="00EE137E" w:rsidRDefault="00EE137E" w:rsidP="00EE137E"/>
        </w:tc>
        <w:tc>
          <w:tcPr>
            <w:tcW w:w="4153" w:type="dxa"/>
            <w:shd w:val="clear" w:color="auto" w:fill="auto"/>
          </w:tcPr>
          <w:p w14:paraId="7DB931C2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44B6DDA8" w14:textId="77777777" w:rsidR="00EE137E" w:rsidRDefault="00EE137E" w:rsidP="00EE137E"/>
        </w:tc>
      </w:tr>
      <w:tr w:rsidR="00472456" w14:paraId="4140642F" w14:textId="77777777" w:rsidTr="00EE137E">
        <w:tc>
          <w:tcPr>
            <w:tcW w:w="1806" w:type="dxa"/>
            <w:shd w:val="clear" w:color="auto" w:fill="auto"/>
          </w:tcPr>
          <w:p w14:paraId="03824002" w14:textId="77777777" w:rsidR="00472456" w:rsidRDefault="00472456" w:rsidP="00EE137E"/>
        </w:tc>
        <w:tc>
          <w:tcPr>
            <w:tcW w:w="4153" w:type="dxa"/>
            <w:shd w:val="clear" w:color="auto" w:fill="auto"/>
          </w:tcPr>
          <w:p w14:paraId="36DE3D22" w14:textId="77777777" w:rsidR="00472456" w:rsidRDefault="00472456" w:rsidP="00EE137E"/>
        </w:tc>
        <w:tc>
          <w:tcPr>
            <w:tcW w:w="4531" w:type="dxa"/>
            <w:shd w:val="clear" w:color="auto" w:fill="auto"/>
          </w:tcPr>
          <w:p w14:paraId="06DC01DE" w14:textId="77777777" w:rsidR="00472456" w:rsidRDefault="00472456" w:rsidP="00EE137E"/>
        </w:tc>
      </w:tr>
      <w:tr w:rsidR="00EE137E" w14:paraId="1F7097CE" w14:textId="77777777" w:rsidTr="00472456">
        <w:tc>
          <w:tcPr>
            <w:tcW w:w="1806" w:type="dxa"/>
            <w:tcBorders>
              <w:bottom w:val="single" w:sz="12" w:space="0" w:color="auto"/>
            </w:tcBorders>
            <w:shd w:val="clear" w:color="auto" w:fill="auto"/>
          </w:tcPr>
          <w:p w14:paraId="0F9B4945" w14:textId="44DFE4CE" w:rsidR="00EE137E" w:rsidRDefault="00EE137E" w:rsidP="00EE137E">
            <w:r>
              <w:t xml:space="preserve">TOP </w:t>
            </w:r>
            <w:r w:rsidR="00472456">
              <w:t>8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auto"/>
          </w:tcPr>
          <w:p w14:paraId="5356A2DF" w14:textId="77777777" w:rsidR="00EE137E" w:rsidRDefault="00EE137E" w:rsidP="00EE137E"/>
        </w:tc>
        <w:tc>
          <w:tcPr>
            <w:tcW w:w="4531" w:type="dxa"/>
            <w:tcBorders>
              <w:bottom w:val="single" w:sz="12" w:space="0" w:color="auto"/>
            </w:tcBorders>
            <w:shd w:val="clear" w:color="auto" w:fill="auto"/>
          </w:tcPr>
          <w:p w14:paraId="3DB337CD" w14:textId="77777777" w:rsidR="00EE137E" w:rsidRDefault="00EE137E" w:rsidP="00EE137E"/>
        </w:tc>
      </w:tr>
      <w:tr w:rsidR="00EE137E" w14:paraId="1CA7FDCE" w14:textId="77777777" w:rsidTr="00472456">
        <w:tc>
          <w:tcPr>
            <w:tcW w:w="1806" w:type="dxa"/>
            <w:tcBorders>
              <w:top w:val="single" w:sz="12" w:space="0" w:color="auto"/>
            </w:tcBorders>
            <w:shd w:val="clear" w:color="auto" w:fill="auto"/>
          </w:tcPr>
          <w:p w14:paraId="2D5773BB" w14:textId="5431D4AA" w:rsidR="00EE137E" w:rsidRDefault="00EE137E" w:rsidP="00EE137E">
            <w:r>
              <w:t>Leopold Bialek</w:t>
            </w: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0EFFA308" w14:textId="3F4A9745" w:rsidR="00EE137E" w:rsidRDefault="00EE137E" w:rsidP="00EE137E">
            <w:r>
              <w:t>Vorschlag: Abklärung des weiteren Vorgehens bis zum nächsten Team-Meeting am kommenden Montag, den 03.04.2023.</w:t>
            </w:r>
          </w:p>
        </w:tc>
        <w:tc>
          <w:tcPr>
            <w:tcW w:w="4531" w:type="dxa"/>
            <w:tcBorders>
              <w:top w:val="single" w:sz="12" w:space="0" w:color="auto"/>
            </w:tcBorders>
            <w:shd w:val="clear" w:color="auto" w:fill="auto"/>
          </w:tcPr>
          <w:p w14:paraId="001E1212" w14:textId="68370365" w:rsidR="00EE137E" w:rsidRDefault="00EE137E" w:rsidP="00EE137E">
            <w:r>
              <w:t>Vorschlag vom Team angenommen.</w:t>
            </w:r>
          </w:p>
        </w:tc>
      </w:tr>
      <w:tr w:rsidR="00EE137E" w14:paraId="5B1ABEC6" w14:textId="77777777" w:rsidTr="00EE137E">
        <w:tc>
          <w:tcPr>
            <w:tcW w:w="1806" w:type="dxa"/>
            <w:shd w:val="clear" w:color="auto" w:fill="auto"/>
          </w:tcPr>
          <w:p w14:paraId="5614968A" w14:textId="7A213869" w:rsidR="00EE137E" w:rsidRDefault="00EE137E" w:rsidP="00EE137E">
            <w:r>
              <w:t xml:space="preserve">Simon </w:t>
            </w:r>
            <w:proofErr w:type="spellStart"/>
            <w:r>
              <w:t>Schißlbauer</w:t>
            </w:r>
            <w:proofErr w:type="spellEnd"/>
          </w:p>
        </w:tc>
        <w:tc>
          <w:tcPr>
            <w:tcW w:w="4153" w:type="dxa"/>
            <w:shd w:val="clear" w:color="auto" w:fill="auto"/>
          </w:tcPr>
          <w:p w14:paraId="6B18E97D" w14:textId="77777777" w:rsidR="00EE137E" w:rsidRDefault="00EE137E" w:rsidP="00EE137E"/>
          <w:p w14:paraId="6EDFFD94" w14:textId="5D1D0D89" w:rsidR="00EE137E" w:rsidRDefault="00EE137E" w:rsidP="00EE137E">
            <w:r>
              <w:t>Vorschlag: Das komplette Team arbeitet bis kommenden Montag, den 03.04.2023, an der Beschreibung der Use-Cases.</w:t>
            </w:r>
          </w:p>
        </w:tc>
        <w:tc>
          <w:tcPr>
            <w:tcW w:w="4531" w:type="dxa"/>
            <w:shd w:val="clear" w:color="auto" w:fill="auto"/>
          </w:tcPr>
          <w:p w14:paraId="4033EA48" w14:textId="77777777" w:rsidR="00EE137E" w:rsidRDefault="00EE137E" w:rsidP="00EE137E"/>
          <w:p w14:paraId="2210019E" w14:textId="218A17D7" w:rsidR="00EE137E" w:rsidRDefault="00EE137E" w:rsidP="00EE137E">
            <w:r>
              <w:t>Vorschlag vom Team angenommen.</w:t>
            </w:r>
          </w:p>
        </w:tc>
      </w:tr>
      <w:tr w:rsidR="00EE137E" w14:paraId="71EDF4BC" w14:textId="77777777" w:rsidTr="00EE137E">
        <w:tc>
          <w:tcPr>
            <w:tcW w:w="1806" w:type="dxa"/>
            <w:shd w:val="clear" w:color="auto" w:fill="auto"/>
          </w:tcPr>
          <w:p w14:paraId="73C08354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3B7B1E49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7D45983A" w14:textId="77777777" w:rsidR="00EE137E" w:rsidRDefault="00EE137E" w:rsidP="00EE137E"/>
        </w:tc>
      </w:tr>
      <w:tr w:rsidR="00EE137E" w14:paraId="1C920C32" w14:textId="77777777" w:rsidTr="00EE137E">
        <w:tc>
          <w:tcPr>
            <w:tcW w:w="1806" w:type="dxa"/>
            <w:shd w:val="clear" w:color="auto" w:fill="auto"/>
          </w:tcPr>
          <w:p w14:paraId="50D2C050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4028AC2E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736248DC" w14:textId="77777777" w:rsidR="00EE137E" w:rsidRDefault="00EE137E" w:rsidP="00EE137E"/>
        </w:tc>
      </w:tr>
      <w:tr w:rsidR="00EE137E" w14:paraId="72B9F0DF" w14:textId="77777777" w:rsidTr="00EE137E">
        <w:tc>
          <w:tcPr>
            <w:tcW w:w="1806" w:type="dxa"/>
            <w:shd w:val="clear" w:color="auto" w:fill="auto"/>
          </w:tcPr>
          <w:p w14:paraId="29EA9FC6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29003EF4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097BF02F" w14:textId="77777777" w:rsidR="00EE137E" w:rsidRDefault="00EE137E" w:rsidP="00EE137E"/>
        </w:tc>
      </w:tr>
      <w:tr w:rsidR="00EE137E" w14:paraId="24FB4925" w14:textId="77777777" w:rsidTr="00EE137E">
        <w:tc>
          <w:tcPr>
            <w:tcW w:w="1806" w:type="dxa"/>
            <w:shd w:val="clear" w:color="auto" w:fill="auto"/>
          </w:tcPr>
          <w:p w14:paraId="625A84E2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45A8C544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76A4A282" w14:textId="77777777" w:rsidR="00EE137E" w:rsidRDefault="00EE137E" w:rsidP="00EE137E"/>
        </w:tc>
      </w:tr>
      <w:tr w:rsidR="00EE137E" w14:paraId="69E6A730" w14:textId="77777777" w:rsidTr="00EE137E">
        <w:tc>
          <w:tcPr>
            <w:tcW w:w="1806" w:type="dxa"/>
            <w:shd w:val="clear" w:color="auto" w:fill="auto"/>
          </w:tcPr>
          <w:p w14:paraId="5731C3EB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2B35E00B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4CE0DF63" w14:textId="77777777" w:rsidR="00EE137E" w:rsidRDefault="00EE137E" w:rsidP="00EE137E"/>
        </w:tc>
      </w:tr>
      <w:tr w:rsidR="00EE137E" w14:paraId="74FAC4C1" w14:textId="77777777" w:rsidTr="00EE137E">
        <w:tc>
          <w:tcPr>
            <w:tcW w:w="1806" w:type="dxa"/>
            <w:shd w:val="clear" w:color="auto" w:fill="auto"/>
          </w:tcPr>
          <w:p w14:paraId="50A8CE8D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7708E98F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2BF51A32" w14:textId="77777777" w:rsidR="00EE137E" w:rsidRDefault="00EE137E" w:rsidP="00EE137E"/>
        </w:tc>
      </w:tr>
      <w:tr w:rsidR="00EE137E" w14:paraId="10FEBCB0" w14:textId="77777777" w:rsidTr="00EE137E">
        <w:tc>
          <w:tcPr>
            <w:tcW w:w="1806" w:type="dxa"/>
            <w:shd w:val="clear" w:color="auto" w:fill="auto"/>
          </w:tcPr>
          <w:p w14:paraId="535B2316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6A5DF04F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30D9076D" w14:textId="77777777" w:rsidR="00EE137E" w:rsidRDefault="00EE137E" w:rsidP="00EE137E"/>
        </w:tc>
      </w:tr>
      <w:tr w:rsidR="00EE137E" w14:paraId="57ED71BC" w14:textId="77777777" w:rsidTr="00EE137E">
        <w:tc>
          <w:tcPr>
            <w:tcW w:w="1806" w:type="dxa"/>
            <w:shd w:val="clear" w:color="auto" w:fill="auto"/>
          </w:tcPr>
          <w:p w14:paraId="4E3A65B3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315C7578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43135695" w14:textId="77777777" w:rsidR="00EE137E" w:rsidRDefault="00EE137E" w:rsidP="00EE137E"/>
        </w:tc>
      </w:tr>
      <w:tr w:rsidR="00EE137E" w14:paraId="28FB0395" w14:textId="77777777" w:rsidTr="00EE137E">
        <w:tc>
          <w:tcPr>
            <w:tcW w:w="1806" w:type="dxa"/>
            <w:shd w:val="clear" w:color="auto" w:fill="auto"/>
          </w:tcPr>
          <w:p w14:paraId="4B3130CF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392A442D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2586370F" w14:textId="77777777" w:rsidR="00EE137E" w:rsidRDefault="00EE137E" w:rsidP="00EE137E"/>
        </w:tc>
      </w:tr>
      <w:tr w:rsidR="00EE137E" w14:paraId="729E09D3" w14:textId="77777777" w:rsidTr="00EE137E">
        <w:tc>
          <w:tcPr>
            <w:tcW w:w="1806" w:type="dxa"/>
            <w:shd w:val="clear" w:color="auto" w:fill="auto"/>
          </w:tcPr>
          <w:p w14:paraId="40C52965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66D1DF5B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1C7293D5" w14:textId="77777777" w:rsidR="00EE137E" w:rsidRDefault="00EE137E" w:rsidP="00EE137E"/>
        </w:tc>
      </w:tr>
      <w:tr w:rsidR="00EE137E" w14:paraId="46253417" w14:textId="77777777" w:rsidTr="00EE137E">
        <w:tc>
          <w:tcPr>
            <w:tcW w:w="1806" w:type="dxa"/>
            <w:shd w:val="clear" w:color="auto" w:fill="auto"/>
          </w:tcPr>
          <w:p w14:paraId="33EBCD61" w14:textId="77777777" w:rsidR="00EE137E" w:rsidRDefault="00EE137E" w:rsidP="00EE137E"/>
        </w:tc>
        <w:tc>
          <w:tcPr>
            <w:tcW w:w="4153" w:type="dxa"/>
            <w:shd w:val="clear" w:color="auto" w:fill="auto"/>
          </w:tcPr>
          <w:p w14:paraId="7832C11A" w14:textId="77777777" w:rsidR="00EE137E" w:rsidRDefault="00EE137E" w:rsidP="00EE137E"/>
        </w:tc>
        <w:tc>
          <w:tcPr>
            <w:tcW w:w="4531" w:type="dxa"/>
            <w:shd w:val="clear" w:color="auto" w:fill="auto"/>
          </w:tcPr>
          <w:p w14:paraId="4E26EB7F" w14:textId="77777777" w:rsidR="00EE137E" w:rsidRDefault="00EE137E" w:rsidP="00EE137E"/>
        </w:tc>
      </w:tr>
    </w:tbl>
    <w:p w14:paraId="0979CA64" w14:textId="77777777" w:rsidR="00FA7DF2" w:rsidRPr="00D34BD9" w:rsidRDefault="00FA7DF2" w:rsidP="00D34BD9"/>
    <w:sectPr w:rsidR="00FA7DF2" w:rsidRPr="00D34BD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C15C" w14:textId="77777777" w:rsidR="00EC3F88" w:rsidRDefault="00EC3F88">
      <w:r>
        <w:separator/>
      </w:r>
    </w:p>
  </w:endnote>
  <w:endnote w:type="continuationSeparator" w:id="0">
    <w:p w14:paraId="200820AB" w14:textId="77777777" w:rsidR="00EC3F88" w:rsidRDefault="00EC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282F" w14:textId="381587CB" w:rsidR="00F42798" w:rsidRDefault="005B49AF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B902AF5" wp14:editId="74CCE220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A7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9462DE">
      <w:rPr>
        <w:noProof/>
        <w:sz w:val="20"/>
      </w:rPr>
      <w:t>Besprechungsprotokoll_2023_03_30</w:t>
    </w:r>
    <w:r w:rsidR="000B06F3" w:rsidRPr="000B06F3">
      <w:rPr>
        <w:sz w:val="20"/>
      </w:rPr>
      <w:fldChar w:fldCharType="end"/>
    </w:r>
    <w:r w:rsidR="00F42798">
      <w:rPr>
        <w:sz w:val="20"/>
      </w:rPr>
      <w:tab/>
    </w:r>
    <w:r w:rsidR="008B1735">
      <w:rPr>
        <w:sz w:val="20"/>
      </w:rPr>
      <w:t xml:space="preserve">    </w:t>
    </w:r>
    <w:r w:rsidR="00F42798">
      <w:rPr>
        <w:sz w:val="20"/>
      </w:rPr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9462DE">
      <w:rPr>
        <w:noProof/>
        <w:sz w:val="20"/>
      </w:rPr>
      <w:t>01.04.2023 19:03:00</w:t>
    </w:r>
    <w:r w:rsidR="00F42798">
      <w:rPr>
        <w:sz w:val="20"/>
      </w:rPr>
      <w:fldChar w:fldCharType="end"/>
    </w:r>
  </w:p>
  <w:p w14:paraId="1C286593" w14:textId="77777777"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E27A" w14:textId="77777777" w:rsidR="00EC3F88" w:rsidRDefault="00EC3F88">
      <w:r>
        <w:separator/>
      </w:r>
    </w:p>
  </w:footnote>
  <w:footnote w:type="continuationSeparator" w:id="0">
    <w:p w14:paraId="507AE092" w14:textId="77777777" w:rsidR="00EC3F88" w:rsidRDefault="00EC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16E8" w14:textId="77777777" w:rsidR="007D74EE" w:rsidRDefault="005B49AF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02674BC" wp14:editId="4E591BE6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939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14:paraId="2797BBAB" w14:textId="77777777"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E7D"/>
    <w:multiLevelType w:val="hybridMultilevel"/>
    <w:tmpl w:val="C708F5AC"/>
    <w:lvl w:ilvl="0" w:tplc="E746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06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382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25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45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0E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4A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2207ACB"/>
    <w:multiLevelType w:val="hybridMultilevel"/>
    <w:tmpl w:val="1A4C5C9C"/>
    <w:lvl w:ilvl="0" w:tplc="5CE2D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2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4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AE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CE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B68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B502B4"/>
    <w:multiLevelType w:val="hybridMultilevel"/>
    <w:tmpl w:val="C5EA1994"/>
    <w:lvl w:ilvl="0" w:tplc="9CAC2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EA4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4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06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D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A4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3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721AF"/>
    <w:multiLevelType w:val="hybridMultilevel"/>
    <w:tmpl w:val="D772B80A"/>
    <w:lvl w:ilvl="0" w:tplc="7BDE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CD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0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D45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C3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82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3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7D374C"/>
    <w:multiLevelType w:val="hybridMultilevel"/>
    <w:tmpl w:val="4E8A5D42"/>
    <w:lvl w:ilvl="0" w:tplc="ECC4B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EE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541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40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EE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44C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B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2C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7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6BD39ED"/>
    <w:multiLevelType w:val="hybridMultilevel"/>
    <w:tmpl w:val="F2BA8ABE"/>
    <w:lvl w:ilvl="0" w:tplc="308C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6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EA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F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E6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14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C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814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A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1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6E4E21"/>
    <w:multiLevelType w:val="hybridMultilevel"/>
    <w:tmpl w:val="26AE39A6"/>
    <w:lvl w:ilvl="0" w:tplc="4CBACB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36D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74DA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6EF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CCE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48DE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BC75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32FC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E0ED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B3C4D"/>
    <w:multiLevelType w:val="hybridMultilevel"/>
    <w:tmpl w:val="1340F20C"/>
    <w:lvl w:ilvl="0" w:tplc="E22C66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F8E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EA65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ADA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9652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2E7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F8327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B22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3476766">
    <w:abstractNumId w:val="22"/>
  </w:num>
  <w:num w:numId="2" w16cid:durableId="1664048968">
    <w:abstractNumId w:val="25"/>
  </w:num>
  <w:num w:numId="3" w16cid:durableId="784079709">
    <w:abstractNumId w:val="11"/>
  </w:num>
  <w:num w:numId="4" w16cid:durableId="1650481079">
    <w:abstractNumId w:val="0"/>
  </w:num>
  <w:num w:numId="5" w16cid:durableId="657226563">
    <w:abstractNumId w:val="6"/>
  </w:num>
  <w:num w:numId="6" w16cid:durableId="1635256091">
    <w:abstractNumId w:val="15"/>
  </w:num>
  <w:num w:numId="7" w16cid:durableId="216816479">
    <w:abstractNumId w:val="18"/>
  </w:num>
  <w:num w:numId="8" w16cid:durableId="311834733">
    <w:abstractNumId w:val="8"/>
  </w:num>
  <w:num w:numId="9" w16cid:durableId="849952406">
    <w:abstractNumId w:val="7"/>
  </w:num>
  <w:num w:numId="10" w16cid:durableId="1618414798">
    <w:abstractNumId w:val="12"/>
  </w:num>
  <w:num w:numId="11" w16cid:durableId="663167517">
    <w:abstractNumId w:val="14"/>
  </w:num>
  <w:num w:numId="12" w16cid:durableId="775250251">
    <w:abstractNumId w:val="5"/>
  </w:num>
  <w:num w:numId="13" w16cid:durableId="57291344">
    <w:abstractNumId w:val="17"/>
  </w:num>
  <w:num w:numId="14" w16cid:durableId="1406689194">
    <w:abstractNumId w:val="21"/>
  </w:num>
  <w:num w:numId="15" w16cid:durableId="2011634327">
    <w:abstractNumId w:val="4"/>
  </w:num>
  <w:num w:numId="16" w16cid:durableId="47072654">
    <w:abstractNumId w:val="13"/>
  </w:num>
  <w:num w:numId="17" w16cid:durableId="1107118127">
    <w:abstractNumId w:val="3"/>
  </w:num>
  <w:num w:numId="18" w16cid:durableId="1178538342">
    <w:abstractNumId w:val="20"/>
  </w:num>
  <w:num w:numId="19" w16cid:durableId="26031226">
    <w:abstractNumId w:val="16"/>
  </w:num>
  <w:num w:numId="20" w16cid:durableId="1979023253">
    <w:abstractNumId w:val="29"/>
  </w:num>
  <w:num w:numId="21" w16cid:durableId="1803183445">
    <w:abstractNumId w:val="24"/>
  </w:num>
  <w:num w:numId="22" w16cid:durableId="1003701097">
    <w:abstractNumId w:val="30"/>
  </w:num>
  <w:num w:numId="23" w16cid:durableId="1389648552">
    <w:abstractNumId w:val="26"/>
  </w:num>
  <w:num w:numId="24" w16cid:durableId="141430257">
    <w:abstractNumId w:val="2"/>
  </w:num>
  <w:num w:numId="25" w16cid:durableId="546449647">
    <w:abstractNumId w:val="10"/>
  </w:num>
  <w:num w:numId="26" w16cid:durableId="1208570593">
    <w:abstractNumId w:val="19"/>
  </w:num>
  <w:num w:numId="27" w16cid:durableId="1967083476">
    <w:abstractNumId w:val="1"/>
  </w:num>
  <w:num w:numId="28" w16cid:durableId="455372679">
    <w:abstractNumId w:val="27"/>
  </w:num>
  <w:num w:numId="29" w16cid:durableId="1728450621">
    <w:abstractNumId w:val="9"/>
  </w:num>
  <w:num w:numId="30" w16cid:durableId="1674525986">
    <w:abstractNumId w:val="23"/>
  </w:num>
  <w:num w:numId="31" w16cid:durableId="45910626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6016"/>
    <w:rsid w:val="00071C06"/>
    <w:rsid w:val="00074CCF"/>
    <w:rsid w:val="000922F3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F0273"/>
    <w:rsid w:val="000F0286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54EE"/>
    <w:rsid w:val="00187882"/>
    <w:rsid w:val="00192020"/>
    <w:rsid w:val="001A0B0E"/>
    <w:rsid w:val="001A2C26"/>
    <w:rsid w:val="001A2CDA"/>
    <w:rsid w:val="001A42C8"/>
    <w:rsid w:val="001B3DCD"/>
    <w:rsid w:val="001B41F2"/>
    <w:rsid w:val="001C3C27"/>
    <w:rsid w:val="001C4B40"/>
    <w:rsid w:val="001E099F"/>
    <w:rsid w:val="001F06AB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DD6"/>
    <w:rsid w:val="002450B0"/>
    <w:rsid w:val="002504D5"/>
    <w:rsid w:val="002527AB"/>
    <w:rsid w:val="002533E6"/>
    <w:rsid w:val="00256CDA"/>
    <w:rsid w:val="002616F2"/>
    <w:rsid w:val="00262463"/>
    <w:rsid w:val="00265654"/>
    <w:rsid w:val="0027312F"/>
    <w:rsid w:val="002756A0"/>
    <w:rsid w:val="002759F2"/>
    <w:rsid w:val="00277511"/>
    <w:rsid w:val="00281190"/>
    <w:rsid w:val="00283507"/>
    <w:rsid w:val="0028773A"/>
    <w:rsid w:val="002965AD"/>
    <w:rsid w:val="002A149C"/>
    <w:rsid w:val="002A6E18"/>
    <w:rsid w:val="002B0EF4"/>
    <w:rsid w:val="002B581E"/>
    <w:rsid w:val="002C504C"/>
    <w:rsid w:val="002D0AA4"/>
    <w:rsid w:val="002D7171"/>
    <w:rsid w:val="002E04D3"/>
    <w:rsid w:val="002F2F41"/>
    <w:rsid w:val="002F314A"/>
    <w:rsid w:val="002F5AA4"/>
    <w:rsid w:val="002F6A5B"/>
    <w:rsid w:val="00302B4C"/>
    <w:rsid w:val="00316F8A"/>
    <w:rsid w:val="00323233"/>
    <w:rsid w:val="003274A2"/>
    <w:rsid w:val="003314D9"/>
    <w:rsid w:val="0033515A"/>
    <w:rsid w:val="0034493A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A0A6D"/>
    <w:rsid w:val="003A52B9"/>
    <w:rsid w:val="003B659C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1E10"/>
    <w:rsid w:val="00432EE8"/>
    <w:rsid w:val="00434866"/>
    <w:rsid w:val="00443C5D"/>
    <w:rsid w:val="004538D7"/>
    <w:rsid w:val="00472456"/>
    <w:rsid w:val="00474E70"/>
    <w:rsid w:val="00476B54"/>
    <w:rsid w:val="00482C17"/>
    <w:rsid w:val="0048586A"/>
    <w:rsid w:val="00486166"/>
    <w:rsid w:val="00486ADB"/>
    <w:rsid w:val="004B33F5"/>
    <w:rsid w:val="004B4AFB"/>
    <w:rsid w:val="004C5023"/>
    <w:rsid w:val="004C71F4"/>
    <w:rsid w:val="004D2481"/>
    <w:rsid w:val="004D5BD8"/>
    <w:rsid w:val="00503B5E"/>
    <w:rsid w:val="005068D8"/>
    <w:rsid w:val="00507768"/>
    <w:rsid w:val="00512007"/>
    <w:rsid w:val="0051273C"/>
    <w:rsid w:val="0051761D"/>
    <w:rsid w:val="005177CD"/>
    <w:rsid w:val="00522806"/>
    <w:rsid w:val="00546583"/>
    <w:rsid w:val="00552AED"/>
    <w:rsid w:val="005539B2"/>
    <w:rsid w:val="005553BE"/>
    <w:rsid w:val="005564BA"/>
    <w:rsid w:val="00573879"/>
    <w:rsid w:val="00576566"/>
    <w:rsid w:val="00582314"/>
    <w:rsid w:val="005861AD"/>
    <w:rsid w:val="00597F5E"/>
    <w:rsid w:val="005A5680"/>
    <w:rsid w:val="005A72E0"/>
    <w:rsid w:val="005B27D0"/>
    <w:rsid w:val="005B49AF"/>
    <w:rsid w:val="005B5A7F"/>
    <w:rsid w:val="005C589E"/>
    <w:rsid w:val="005C6E55"/>
    <w:rsid w:val="005D2212"/>
    <w:rsid w:val="005E619B"/>
    <w:rsid w:val="005F1232"/>
    <w:rsid w:val="005F1ADC"/>
    <w:rsid w:val="005F222F"/>
    <w:rsid w:val="005F7115"/>
    <w:rsid w:val="00601055"/>
    <w:rsid w:val="00601237"/>
    <w:rsid w:val="0060360F"/>
    <w:rsid w:val="00611049"/>
    <w:rsid w:val="00646E1C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4C94"/>
    <w:rsid w:val="006A1EA6"/>
    <w:rsid w:val="006A2CDD"/>
    <w:rsid w:val="006A5E61"/>
    <w:rsid w:val="006A6546"/>
    <w:rsid w:val="006A7099"/>
    <w:rsid w:val="006A72C5"/>
    <w:rsid w:val="006B671E"/>
    <w:rsid w:val="006C01B2"/>
    <w:rsid w:val="006C61E5"/>
    <w:rsid w:val="006D031D"/>
    <w:rsid w:val="006D326F"/>
    <w:rsid w:val="006D4F36"/>
    <w:rsid w:val="006D6983"/>
    <w:rsid w:val="006E248F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4372E"/>
    <w:rsid w:val="00744E8F"/>
    <w:rsid w:val="00746B09"/>
    <w:rsid w:val="007542CB"/>
    <w:rsid w:val="007575EA"/>
    <w:rsid w:val="00763922"/>
    <w:rsid w:val="0076431F"/>
    <w:rsid w:val="00770BA3"/>
    <w:rsid w:val="00770DB3"/>
    <w:rsid w:val="007757BA"/>
    <w:rsid w:val="00777F54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68D"/>
    <w:rsid w:val="00823448"/>
    <w:rsid w:val="00830343"/>
    <w:rsid w:val="0083106D"/>
    <w:rsid w:val="00843D32"/>
    <w:rsid w:val="0084537C"/>
    <w:rsid w:val="00854009"/>
    <w:rsid w:val="008914D7"/>
    <w:rsid w:val="00892D75"/>
    <w:rsid w:val="008956D4"/>
    <w:rsid w:val="00897E38"/>
    <w:rsid w:val="008A060E"/>
    <w:rsid w:val="008A7BD6"/>
    <w:rsid w:val="008B0603"/>
    <w:rsid w:val="008B1735"/>
    <w:rsid w:val="008B30BE"/>
    <w:rsid w:val="008C29CE"/>
    <w:rsid w:val="008C6944"/>
    <w:rsid w:val="008D3764"/>
    <w:rsid w:val="008F4F47"/>
    <w:rsid w:val="008F6E87"/>
    <w:rsid w:val="009058A6"/>
    <w:rsid w:val="00905E1E"/>
    <w:rsid w:val="00921B3E"/>
    <w:rsid w:val="00931190"/>
    <w:rsid w:val="00932286"/>
    <w:rsid w:val="00941F9D"/>
    <w:rsid w:val="009462DE"/>
    <w:rsid w:val="00947B45"/>
    <w:rsid w:val="0095076C"/>
    <w:rsid w:val="009507F7"/>
    <w:rsid w:val="00956A25"/>
    <w:rsid w:val="009649F2"/>
    <w:rsid w:val="009736A8"/>
    <w:rsid w:val="009736E2"/>
    <w:rsid w:val="00974B21"/>
    <w:rsid w:val="00977228"/>
    <w:rsid w:val="009A3CEA"/>
    <w:rsid w:val="009B427C"/>
    <w:rsid w:val="009C1537"/>
    <w:rsid w:val="009C2063"/>
    <w:rsid w:val="009C301B"/>
    <w:rsid w:val="009C3D85"/>
    <w:rsid w:val="009C7070"/>
    <w:rsid w:val="009E27BD"/>
    <w:rsid w:val="009F2465"/>
    <w:rsid w:val="00A042D4"/>
    <w:rsid w:val="00A07AFD"/>
    <w:rsid w:val="00A07D64"/>
    <w:rsid w:val="00A12818"/>
    <w:rsid w:val="00A1423A"/>
    <w:rsid w:val="00A169F4"/>
    <w:rsid w:val="00A17792"/>
    <w:rsid w:val="00A31176"/>
    <w:rsid w:val="00A36D4E"/>
    <w:rsid w:val="00A44C48"/>
    <w:rsid w:val="00A46A8B"/>
    <w:rsid w:val="00A53A99"/>
    <w:rsid w:val="00A61D50"/>
    <w:rsid w:val="00A63EDC"/>
    <w:rsid w:val="00A719D9"/>
    <w:rsid w:val="00A7497E"/>
    <w:rsid w:val="00A86B2B"/>
    <w:rsid w:val="00A90FC4"/>
    <w:rsid w:val="00A946E5"/>
    <w:rsid w:val="00AA1A3A"/>
    <w:rsid w:val="00AB77FB"/>
    <w:rsid w:val="00AB7BFC"/>
    <w:rsid w:val="00AC501C"/>
    <w:rsid w:val="00AC567F"/>
    <w:rsid w:val="00AC5DFA"/>
    <w:rsid w:val="00AC78FB"/>
    <w:rsid w:val="00AD1530"/>
    <w:rsid w:val="00AE3BE5"/>
    <w:rsid w:val="00AF4108"/>
    <w:rsid w:val="00B0171F"/>
    <w:rsid w:val="00B072F0"/>
    <w:rsid w:val="00B075B3"/>
    <w:rsid w:val="00B20D35"/>
    <w:rsid w:val="00B25A6F"/>
    <w:rsid w:val="00B40230"/>
    <w:rsid w:val="00B43ECF"/>
    <w:rsid w:val="00B62628"/>
    <w:rsid w:val="00B716DE"/>
    <w:rsid w:val="00B72834"/>
    <w:rsid w:val="00B741C6"/>
    <w:rsid w:val="00B745B6"/>
    <w:rsid w:val="00B86C84"/>
    <w:rsid w:val="00B94360"/>
    <w:rsid w:val="00B9452C"/>
    <w:rsid w:val="00B9596F"/>
    <w:rsid w:val="00BA46B0"/>
    <w:rsid w:val="00BB141F"/>
    <w:rsid w:val="00BB40BD"/>
    <w:rsid w:val="00BB5529"/>
    <w:rsid w:val="00BC0BA6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114C3"/>
    <w:rsid w:val="00C24FFB"/>
    <w:rsid w:val="00C2529E"/>
    <w:rsid w:val="00C32383"/>
    <w:rsid w:val="00C32E57"/>
    <w:rsid w:val="00C34535"/>
    <w:rsid w:val="00C37A75"/>
    <w:rsid w:val="00C37C54"/>
    <w:rsid w:val="00C416D7"/>
    <w:rsid w:val="00C44E1E"/>
    <w:rsid w:val="00C60AF4"/>
    <w:rsid w:val="00C63F5A"/>
    <w:rsid w:val="00C72604"/>
    <w:rsid w:val="00C763BE"/>
    <w:rsid w:val="00C80465"/>
    <w:rsid w:val="00C86654"/>
    <w:rsid w:val="00C940B0"/>
    <w:rsid w:val="00CB50F4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16D08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A3C4C"/>
    <w:rsid w:val="00DB20DB"/>
    <w:rsid w:val="00DC2879"/>
    <w:rsid w:val="00DC5FBB"/>
    <w:rsid w:val="00DD536C"/>
    <w:rsid w:val="00DE1407"/>
    <w:rsid w:val="00DF6495"/>
    <w:rsid w:val="00E02831"/>
    <w:rsid w:val="00E02A8C"/>
    <w:rsid w:val="00E04EB7"/>
    <w:rsid w:val="00E10C30"/>
    <w:rsid w:val="00E12477"/>
    <w:rsid w:val="00E131A3"/>
    <w:rsid w:val="00E17A06"/>
    <w:rsid w:val="00E323F0"/>
    <w:rsid w:val="00E33A96"/>
    <w:rsid w:val="00E35BF4"/>
    <w:rsid w:val="00E42897"/>
    <w:rsid w:val="00E42F44"/>
    <w:rsid w:val="00E5132D"/>
    <w:rsid w:val="00E52FDA"/>
    <w:rsid w:val="00E53122"/>
    <w:rsid w:val="00E56B79"/>
    <w:rsid w:val="00E56E01"/>
    <w:rsid w:val="00E57C70"/>
    <w:rsid w:val="00E813C6"/>
    <w:rsid w:val="00E834E8"/>
    <w:rsid w:val="00E86857"/>
    <w:rsid w:val="00E87E7B"/>
    <w:rsid w:val="00E962FB"/>
    <w:rsid w:val="00E97A76"/>
    <w:rsid w:val="00E97DCC"/>
    <w:rsid w:val="00EA22C0"/>
    <w:rsid w:val="00EB0232"/>
    <w:rsid w:val="00EB10AE"/>
    <w:rsid w:val="00EC3F88"/>
    <w:rsid w:val="00ED1C4D"/>
    <w:rsid w:val="00ED6B54"/>
    <w:rsid w:val="00EE137E"/>
    <w:rsid w:val="00EE588D"/>
    <w:rsid w:val="00EE7901"/>
    <w:rsid w:val="00EF2375"/>
    <w:rsid w:val="00EF4866"/>
    <w:rsid w:val="00EF5D76"/>
    <w:rsid w:val="00EF7935"/>
    <w:rsid w:val="00F060AF"/>
    <w:rsid w:val="00F1637A"/>
    <w:rsid w:val="00F17674"/>
    <w:rsid w:val="00F27238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93F250"/>
  <w15:chartTrackingRefBased/>
  <w15:docId w15:val="{079028EF-2D21-45E9-8560-0D971D2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VorlageKapitel</Template>
  <TotalTime>0</TotalTime>
  <Pages>1</Pages>
  <Words>572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Leopold Bialek</cp:lastModifiedBy>
  <cp:revision>17</cp:revision>
  <cp:lastPrinted>2023-04-01T17:03:00Z</cp:lastPrinted>
  <dcterms:created xsi:type="dcterms:W3CDTF">2020-03-04T12:46:00Z</dcterms:created>
  <dcterms:modified xsi:type="dcterms:W3CDTF">2023-04-01T17:04:00Z</dcterms:modified>
</cp:coreProperties>
</file>